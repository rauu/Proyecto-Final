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1BB5F" w14:textId="6A725FAD" w:rsidR="00DB1473" w:rsidRPr="00CF768C" w:rsidRDefault="009D34C6" w:rsidP="001E0ED4">
      <w:pPr>
        <w:spacing w:after="0"/>
        <w:jc w:val="center"/>
        <w:rPr>
          <w:b/>
          <w:sz w:val="44"/>
          <w:lang w:val="en-US"/>
        </w:rPr>
      </w:pPr>
      <w:r>
        <w:rPr>
          <w:b/>
          <w:sz w:val="44"/>
          <w:lang w:val="en-US"/>
        </w:rPr>
        <w:t>º</w:t>
      </w:r>
      <w:r w:rsidR="00526BBC" w:rsidRPr="00CF768C">
        <w:rPr>
          <w:noProof/>
        </w:rPr>
        <w:drawing>
          <wp:inline distT="0" distB="0" distL="0" distR="0" wp14:anchorId="125836B7" wp14:editId="5D37C945">
            <wp:extent cx="2578100" cy="15621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8100" cy="1562100"/>
                    </a:xfrm>
                    <a:prstGeom prst="rect">
                      <a:avLst/>
                    </a:prstGeom>
                    <a:solidFill>
                      <a:srgbClr val="FFFFFF"/>
                    </a:solidFill>
                    <a:ln>
                      <a:noFill/>
                    </a:ln>
                  </pic:spPr>
                </pic:pic>
              </a:graphicData>
            </a:graphic>
          </wp:inline>
        </w:drawing>
      </w:r>
    </w:p>
    <w:p w14:paraId="597DE79A" w14:textId="77777777" w:rsidR="00DB1473" w:rsidRPr="00CF768C" w:rsidRDefault="00DB1473" w:rsidP="00DB1473">
      <w:pPr>
        <w:spacing w:after="0"/>
        <w:jc w:val="center"/>
        <w:rPr>
          <w:b/>
          <w:sz w:val="44"/>
          <w:lang w:val="en-US"/>
        </w:rPr>
      </w:pPr>
      <w:r w:rsidRPr="00CF768C">
        <w:rPr>
          <w:b/>
          <w:sz w:val="44"/>
          <w:lang w:val="en-US"/>
        </w:rPr>
        <w:t>IES PERE MARIA ORTS I BOSCH</w:t>
      </w:r>
    </w:p>
    <w:p w14:paraId="0DA745DD" w14:textId="53047C59" w:rsidR="00DB1473" w:rsidRPr="001E0ED4" w:rsidRDefault="00DB1473" w:rsidP="001E0ED4">
      <w:pPr>
        <w:spacing w:after="0"/>
        <w:jc w:val="center"/>
        <w:rPr>
          <w:b/>
          <w:sz w:val="40"/>
        </w:rPr>
      </w:pPr>
      <w:r w:rsidRPr="00CF768C">
        <w:rPr>
          <w:b/>
          <w:sz w:val="40"/>
        </w:rPr>
        <w:t>CICLOS FORMATIVOS DE GRADO SUPERIOR</w:t>
      </w:r>
    </w:p>
    <w:p w14:paraId="652FE5AE" w14:textId="77777777" w:rsidR="00DB1473" w:rsidRPr="00CF768C" w:rsidRDefault="00DB1473" w:rsidP="00DB1473">
      <w:pPr>
        <w:spacing w:after="0"/>
        <w:jc w:val="center"/>
      </w:pPr>
    </w:p>
    <w:p w14:paraId="798B3F77" w14:textId="77777777" w:rsidR="00DB1473" w:rsidRPr="00CF768C" w:rsidRDefault="00526BBC" w:rsidP="00DB1473">
      <w:pPr>
        <w:spacing w:after="0"/>
        <w:jc w:val="center"/>
      </w:pPr>
      <w:r w:rsidRPr="00CF768C">
        <w:rPr>
          <w:noProof/>
        </w:rPr>
        <w:drawing>
          <wp:inline distT="0" distB="0" distL="0" distR="0" wp14:anchorId="40313E26" wp14:editId="3C2A08BA">
            <wp:extent cx="812800" cy="8128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solidFill>
                      <a:srgbClr val="FFFFFF"/>
                    </a:solidFill>
                    <a:ln>
                      <a:noFill/>
                    </a:ln>
                  </pic:spPr>
                </pic:pic>
              </a:graphicData>
            </a:graphic>
          </wp:inline>
        </w:drawing>
      </w:r>
    </w:p>
    <w:p w14:paraId="6E0EB0B6" w14:textId="77777777" w:rsidR="00DB1473" w:rsidRPr="00CF768C" w:rsidRDefault="00DB1473" w:rsidP="00DB1473">
      <w:pPr>
        <w:spacing w:after="0"/>
        <w:jc w:val="center"/>
      </w:pPr>
    </w:p>
    <w:p w14:paraId="449E3951" w14:textId="77777777" w:rsidR="00DB1473" w:rsidRPr="00CF768C" w:rsidRDefault="00DB1473" w:rsidP="00DB1473">
      <w:pPr>
        <w:spacing w:after="0"/>
        <w:jc w:val="center"/>
        <w:rPr>
          <w:b/>
          <w:sz w:val="40"/>
        </w:rPr>
      </w:pPr>
      <w:r w:rsidRPr="00CF768C">
        <w:rPr>
          <w:b/>
          <w:sz w:val="40"/>
        </w:rPr>
        <w:t>Familia Profesional: Informática y Comunicaciones</w:t>
      </w:r>
    </w:p>
    <w:p w14:paraId="577D4D34" w14:textId="77777777" w:rsidR="00DB1473" w:rsidRPr="00CF768C" w:rsidRDefault="00DB1473" w:rsidP="001E0ED4">
      <w:pPr>
        <w:spacing w:after="0"/>
        <w:ind w:firstLine="0"/>
        <w:rPr>
          <w:b/>
        </w:rPr>
      </w:pPr>
    </w:p>
    <w:p w14:paraId="7D079C9A" w14:textId="77777777" w:rsidR="00DB1473" w:rsidRPr="00CF768C" w:rsidRDefault="00DB1473" w:rsidP="00DB1473">
      <w:pPr>
        <w:pBdr>
          <w:top w:val="single" w:sz="4" w:space="1" w:color="000000"/>
          <w:bottom w:val="single" w:sz="4" w:space="1" w:color="000000"/>
        </w:pBdr>
        <w:spacing w:after="0"/>
        <w:ind w:left="1134" w:right="1133"/>
        <w:jc w:val="center"/>
        <w:rPr>
          <w:b/>
        </w:rPr>
      </w:pPr>
    </w:p>
    <w:p w14:paraId="280FC28C" w14:textId="77777777" w:rsidR="00DB1473" w:rsidRPr="00CF768C" w:rsidRDefault="00DB1473" w:rsidP="00DB1473">
      <w:pPr>
        <w:pBdr>
          <w:top w:val="single" w:sz="4" w:space="1" w:color="000000"/>
          <w:bottom w:val="single" w:sz="4" w:space="1" w:color="000000"/>
        </w:pBdr>
        <w:spacing w:after="0"/>
        <w:ind w:left="1134" w:right="1133"/>
        <w:jc w:val="center"/>
        <w:rPr>
          <w:b/>
        </w:rPr>
      </w:pPr>
    </w:p>
    <w:p w14:paraId="7FA73F69" w14:textId="21367866" w:rsidR="00DB1473" w:rsidRPr="00CF768C" w:rsidRDefault="007D15CA" w:rsidP="00DB1473">
      <w:pPr>
        <w:pBdr>
          <w:top w:val="single" w:sz="4" w:space="1" w:color="000000"/>
          <w:bottom w:val="single" w:sz="4" w:space="1" w:color="000000"/>
        </w:pBdr>
        <w:spacing w:after="0"/>
        <w:ind w:left="1134" w:right="1133"/>
        <w:jc w:val="center"/>
        <w:rPr>
          <w:b/>
          <w:sz w:val="36"/>
        </w:rPr>
      </w:pPr>
      <w:r w:rsidRPr="00CF768C">
        <w:rPr>
          <w:b/>
          <w:sz w:val="36"/>
        </w:rPr>
        <w:t>GYMOOZE</w:t>
      </w:r>
    </w:p>
    <w:p w14:paraId="4E389515" w14:textId="77777777" w:rsidR="00DB1473" w:rsidRPr="00CF768C" w:rsidRDefault="00DB1473" w:rsidP="00DB1473">
      <w:pPr>
        <w:pBdr>
          <w:top w:val="single" w:sz="4" w:space="1" w:color="000000"/>
          <w:bottom w:val="single" w:sz="4" w:space="1" w:color="000000"/>
        </w:pBdr>
        <w:spacing w:after="0"/>
        <w:ind w:left="1134" w:right="1133"/>
        <w:jc w:val="center"/>
        <w:rPr>
          <w:b/>
        </w:rPr>
      </w:pPr>
    </w:p>
    <w:p w14:paraId="6BBC1CDE" w14:textId="77777777" w:rsidR="00DB1473" w:rsidRPr="00CF768C" w:rsidRDefault="00DB1473" w:rsidP="00DB1473">
      <w:pPr>
        <w:pBdr>
          <w:top w:val="single" w:sz="4" w:space="1" w:color="000000"/>
          <w:bottom w:val="single" w:sz="4" w:space="1" w:color="000000"/>
        </w:pBdr>
        <w:spacing w:after="0"/>
        <w:ind w:left="1134" w:right="1133"/>
        <w:jc w:val="center"/>
        <w:rPr>
          <w:b/>
        </w:rPr>
      </w:pPr>
    </w:p>
    <w:p w14:paraId="05F29C32" w14:textId="77777777" w:rsidR="008A7497" w:rsidRPr="00CF768C" w:rsidRDefault="008A7497" w:rsidP="008A7497">
      <w:pPr>
        <w:spacing w:after="0"/>
        <w:rPr>
          <w:b/>
        </w:rPr>
      </w:pPr>
    </w:p>
    <w:p w14:paraId="1B644588" w14:textId="77777777" w:rsidR="008A7497" w:rsidRPr="00CF768C" w:rsidRDefault="008A7497" w:rsidP="008A7497">
      <w:pPr>
        <w:spacing w:after="0"/>
        <w:rPr>
          <w:b/>
        </w:rPr>
      </w:pPr>
    </w:p>
    <w:p w14:paraId="461A42DA" w14:textId="4A1861C6" w:rsidR="00B9692A" w:rsidRPr="00CF768C" w:rsidRDefault="00DB1473" w:rsidP="008A7497">
      <w:pPr>
        <w:spacing w:after="0"/>
        <w:jc w:val="right"/>
        <w:rPr>
          <w:b/>
          <w:sz w:val="32"/>
        </w:rPr>
        <w:sectPr w:rsidR="00B9692A" w:rsidRPr="00CF768C" w:rsidSect="00890DC1">
          <w:headerReference w:type="even" r:id="rId10"/>
          <w:headerReference w:type="default" r:id="rId11"/>
          <w:type w:val="evenPage"/>
          <w:pgSz w:w="11906" w:h="16838" w:code="9"/>
          <w:pgMar w:top="1134" w:right="1418" w:bottom="1134" w:left="1701" w:header="709" w:footer="709" w:gutter="0"/>
          <w:pgNumType w:fmt="lowerRoman" w:start="1"/>
          <w:cols w:space="708"/>
          <w:docGrid w:linePitch="360"/>
        </w:sectPr>
      </w:pPr>
      <w:r w:rsidRPr="00CF768C">
        <w:rPr>
          <w:b/>
          <w:sz w:val="32"/>
        </w:rPr>
        <w:t xml:space="preserve">Alumno: </w:t>
      </w:r>
      <w:proofErr w:type="spellStart"/>
      <w:r w:rsidR="007D15CA" w:rsidRPr="00CF768C">
        <w:rPr>
          <w:b/>
          <w:sz w:val="32"/>
        </w:rPr>
        <w:t>Raunak</w:t>
      </w:r>
      <w:proofErr w:type="spellEnd"/>
      <w:r w:rsidR="007D15CA" w:rsidRPr="00CF768C">
        <w:rPr>
          <w:b/>
          <w:sz w:val="32"/>
        </w:rPr>
        <w:t xml:space="preserve"> </w:t>
      </w:r>
      <w:proofErr w:type="spellStart"/>
      <w:r w:rsidR="007D15CA" w:rsidRPr="00CF768C">
        <w:rPr>
          <w:b/>
          <w:sz w:val="32"/>
        </w:rPr>
        <w:t>Binyani</w:t>
      </w:r>
      <w:proofErr w:type="spellEnd"/>
    </w:p>
    <w:p w14:paraId="654EC93A" w14:textId="77777777" w:rsidR="00DB1473" w:rsidRPr="00CF768C" w:rsidRDefault="00DB1473" w:rsidP="008A7497">
      <w:pPr>
        <w:spacing w:after="0"/>
        <w:rPr>
          <w:b/>
        </w:rPr>
      </w:pPr>
    </w:p>
    <w:p w14:paraId="1A8AA916" w14:textId="77777777" w:rsidR="00DB1473" w:rsidRPr="00CF768C" w:rsidRDefault="00DB1473" w:rsidP="00DB1473">
      <w:pPr>
        <w:spacing w:after="0"/>
        <w:jc w:val="center"/>
        <w:rPr>
          <w:b/>
          <w:sz w:val="44"/>
        </w:rPr>
      </w:pPr>
      <w:r w:rsidRPr="00CF768C">
        <w:rPr>
          <w:b/>
          <w:sz w:val="44"/>
        </w:rPr>
        <w:t>IES PERE MARIA ORTS I BOSCH</w:t>
      </w:r>
    </w:p>
    <w:p w14:paraId="548583DD" w14:textId="77777777" w:rsidR="00DB1473" w:rsidRPr="00CF768C" w:rsidRDefault="00DB1473" w:rsidP="00DB1473">
      <w:pPr>
        <w:spacing w:after="0"/>
        <w:jc w:val="center"/>
        <w:rPr>
          <w:b/>
          <w:sz w:val="40"/>
        </w:rPr>
      </w:pPr>
      <w:r w:rsidRPr="00CF768C">
        <w:rPr>
          <w:b/>
          <w:sz w:val="40"/>
        </w:rPr>
        <w:t>CICLOS FORMATIVOS DE GRADO SUPERIOR</w:t>
      </w:r>
    </w:p>
    <w:p w14:paraId="21208B15" w14:textId="77777777" w:rsidR="00DB1473" w:rsidRPr="00CF768C" w:rsidRDefault="00526BBC" w:rsidP="00DB1473">
      <w:pPr>
        <w:spacing w:after="0"/>
        <w:jc w:val="center"/>
      </w:pPr>
      <w:r w:rsidRPr="00CF768C">
        <w:rPr>
          <w:noProof/>
        </w:rPr>
        <w:drawing>
          <wp:inline distT="0" distB="0" distL="0" distR="0" wp14:anchorId="339DA801" wp14:editId="4242FF70">
            <wp:extent cx="812800" cy="81280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solidFill>
                      <a:srgbClr val="FFFFFF"/>
                    </a:solidFill>
                    <a:ln>
                      <a:noFill/>
                    </a:ln>
                  </pic:spPr>
                </pic:pic>
              </a:graphicData>
            </a:graphic>
          </wp:inline>
        </w:drawing>
      </w:r>
    </w:p>
    <w:p w14:paraId="539479C4" w14:textId="580A7E31" w:rsidR="00DB1473" w:rsidRPr="001E0ED4" w:rsidRDefault="00DB1473" w:rsidP="001E0ED4">
      <w:pPr>
        <w:spacing w:after="0"/>
        <w:jc w:val="center"/>
        <w:rPr>
          <w:b/>
          <w:sz w:val="40"/>
        </w:rPr>
      </w:pPr>
      <w:r w:rsidRPr="00CF768C">
        <w:rPr>
          <w:b/>
          <w:sz w:val="40"/>
        </w:rPr>
        <w:t>Familia Profesional: Informática y Comunicaciones</w:t>
      </w:r>
    </w:p>
    <w:p w14:paraId="0335A861" w14:textId="1BB5B9EB" w:rsidR="00DB1473" w:rsidRPr="00CF768C" w:rsidRDefault="00526BBC" w:rsidP="001E0ED4">
      <w:pPr>
        <w:spacing w:after="0"/>
        <w:jc w:val="center"/>
        <w:rPr>
          <w:b/>
          <w:lang w:val="en-US"/>
        </w:rPr>
      </w:pPr>
      <w:r w:rsidRPr="00CF768C">
        <w:rPr>
          <w:noProof/>
        </w:rPr>
        <w:drawing>
          <wp:inline distT="0" distB="0" distL="0" distR="0" wp14:anchorId="1F4E33B2" wp14:editId="1621FC7F">
            <wp:extent cx="2578100" cy="15621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8100" cy="1562100"/>
                    </a:xfrm>
                    <a:prstGeom prst="rect">
                      <a:avLst/>
                    </a:prstGeom>
                    <a:solidFill>
                      <a:srgbClr val="FFFFFF"/>
                    </a:solidFill>
                    <a:ln>
                      <a:noFill/>
                    </a:ln>
                  </pic:spPr>
                </pic:pic>
              </a:graphicData>
            </a:graphic>
          </wp:inline>
        </w:drawing>
      </w:r>
    </w:p>
    <w:p w14:paraId="3C894E28" w14:textId="77777777" w:rsidR="00DB1473" w:rsidRPr="00CF768C" w:rsidRDefault="00DB1473" w:rsidP="00DB1473">
      <w:pPr>
        <w:spacing w:after="0"/>
        <w:jc w:val="center"/>
        <w:rPr>
          <w:b/>
          <w:sz w:val="40"/>
          <w:u w:val="single"/>
        </w:rPr>
      </w:pPr>
      <w:r w:rsidRPr="00CF768C">
        <w:rPr>
          <w:b/>
          <w:sz w:val="40"/>
          <w:u w:val="single"/>
        </w:rPr>
        <w:t>PROYECTO DE FIN DE CICLO</w:t>
      </w:r>
    </w:p>
    <w:p w14:paraId="7C848AAC" w14:textId="52771B13" w:rsidR="008A7497" w:rsidRDefault="007D15CA" w:rsidP="001E0ED4">
      <w:pPr>
        <w:spacing w:after="0"/>
        <w:jc w:val="center"/>
        <w:rPr>
          <w:b/>
          <w:sz w:val="30"/>
          <w:szCs w:val="30"/>
        </w:rPr>
      </w:pPr>
      <w:r w:rsidRPr="00CF768C">
        <w:rPr>
          <w:b/>
          <w:sz w:val="30"/>
          <w:szCs w:val="30"/>
        </w:rPr>
        <w:t>Desarrollo en Aplicaciones Web</w:t>
      </w:r>
    </w:p>
    <w:p w14:paraId="3E569C44" w14:textId="77777777" w:rsidR="001E0ED4" w:rsidRPr="001E0ED4" w:rsidRDefault="001E0ED4" w:rsidP="001E0ED4">
      <w:pPr>
        <w:spacing w:after="0"/>
        <w:jc w:val="center"/>
        <w:rPr>
          <w:b/>
          <w:sz w:val="30"/>
          <w:szCs w:val="30"/>
        </w:rPr>
      </w:pPr>
    </w:p>
    <w:p w14:paraId="339EEB73" w14:textId="03C8D177" w:rsidR="00DB1473" w:rsidRPr="00CF768C" w:rsidRDefault="007D15CA" w:rsidP="008A7497">
      <w:pPr>
        <w:spacing w:after="0"/>
        <w:jc w:val="center"/>
        <w:rPr>
          <w:b/>
          <w:sz w:val="36"/>
        </w:rPr>
      </w:pPr>
      <w:r w:rsidRPr="00CF768C">
        <w:rPr>
          <w:b/>
          <w:sz w:val="36"/>
        </w:rPr>
        <w:t>GYMOOZE</w:t>
      </w:r>
    </w:p>
    <w:p w14:paraId="72BB6E52" w14:textId="77777777" w:rsidR="00DB1473" w:rsidRPr="00CF768C" w:rsidRDefault="00DB1473" w:rsidP="00DB1473">
      <w:pPr>
        <w:spacing w:after="0"/>
        <w:rPr>
          <w:b/>
        </w:rPr>
      </w:pPr>
    </w:p>
    <w:p w14:paraId="1B842DF0" w14:textId="1B47DCFC" w:rsidR="00DB1473" w:rsidRPr="00CF768C" w:rsidRDefault="00DB1473" w:rsidP="00DB1473">
      <w:pPr>
        <w:spacing w:after="0"/>
        <w:jc w:val="right"/>
        <w:rPr>
          <w:b/>
          <w:sz w:val="32"/>
        </w:rPr>
      </w:pPr>
      <w:r w:rsidRPr="00CF768C">
        <w:rPr>
          <w:b/>
          <w:sz w:val="32"/>
        </w:rPr>
        <w:t xml:space="preserve">AUTOR: </w:t>
      </w:r>
      <w:proofErr w:type="spellStart"/>
      <w:r w:rsidR="007D15CA" w:rsidRPr="00CF768C">
        <w:rPr>
          <w:b/>
          <w:sz w:val="32"/>
        </w:rPr>
        <w:t>Raunak</w:t>
      </w:r>
      <w:proofErr w:type="spellEnd"/>
      <w:r w:rsidR="007D15CA" w:rsidRPr="00CF768C">
        <w:rPr>
          <w:b/>
          <w:sz w:val="32"/>
        </w:rPr>
        <w:t xml:space="preserve"> </w:t>
      </w:r>
      <w:proofErr w:type="spellStart"/>
      <w:r w:rsidR="007D15CA" w:rsidRPr="00CF768C">
        <w:rPr>
          <w:b/>
          <w:sz w:val="32"/>
        </w:rPr>
        <w:t>Binyani</w:t>
      </w:r>
      <w:proofErr w:type="spellEnd"/>
    </w:p>
    <w:p w14:paraId="78276164" w14:textId="4EC9CA6B" w:rsidR="00DB1473" w:rsidRPr="00CF768C" w:rsidRDefault="00DB1473" w:rsidP="007D15CA">
      <w:pPr>
        <w:spacing w:after="0"/>
        <w:jc w:val="right"/>
        <w:rPr>
          <w:b/>
        </w:rPr>
      </w:pPr>
      <w:r w:rsidRPr="00CF768C">
        <w:rPr>
          <w:b/>
          <w:sz w:val="32"/>
        </w:rPr>
        <w:t xml:space="preserve">TUTOR: </w:t>
      </w:r>
      <w:r w:rsidR="007D15CA" w:rsidRPr="00CF768C">
        <w:rPr>
          <w:b/>
          <w:sz w:val="32"/>
        </w:rPr>
        <w:t>José Carlos Azorín Ferri</w:t>
      </w:r>
    </w:p>
    <w:p w14:paraId="19D03E7A" w14:textId="77777777" w:rsidR="00DB1473" w:rsidRPr="00CF768C" w:rsidRDefault="00DB1473" w:rsidP="00DB1473">
      <w:pPr>
        <w:spacing w:after="0"/>
        <w:rPr>
          <w:b/>
        </w:rPr>
      </w:pPr>
    </w:p>
    <w:p w14:paraId="576D4D4F" w14:textId="023F05BE" w:rsidR="008306B1" w:rsidRPr="00D05B03" w:rsidRDefault="00417270" w:rsidP="00D05B03">
      <w:pPr>
        <w:spacing w:after="0"/>
        <w:rPr>
          <w:b/>
          <w:sz w:val="32"/>
        </w:rPr>
        <w:sectPr w:rsidR="008306B1" w:rsidRPr="00D05B03" w:rsidSect="00890DC1">
          <w:headerReference w:type="default" r:id="rId12"/>
          <w:type w:val="evenPage"/>
          <w:pgSz w:w="11906" w:h="16838" w:code="9"/>
          <w:pgMar w:top="1134" w:right="1418" w:bottom="1134" w:left="1701" w:header="709" w:footer="709" w:gutter="0"/>
          <w:pgNumType w:fmt="lowerRoman" w:start="1"/>
          <w:cols w:space="708"/>
          <w:docGrid w:linePitch="360"/>
        </w:sectPr>
      </w:pPr>
      <w:r>
        <w:rPr>
          <w:b/>
          <w:sz w:val="32"/>
        </w:rPr>
        <w:t>Benidorm, 9 de junio de 202</w:t>
      </w:r>
    </w:p>
    <w:p w14:paraId="0F0FFDEC" w14:textId="4A48B248" w:rsidR="00D974C5" w:rsidRPr="00CF768C" w:rsidRDefault="007D15CA" w:rsidP="00EC0548">
      <w:pPr>
        <w:rPr>
          <w:b/>
          <w:bCs/>
          <w:sz w:val="40"/>
          <w:szCs w:val="40"/>
        </w:rPr>
      </w:pPr>
      <w:r w:rsidRPr="00CF768C">
        <w:rPr>
          <w:b/>
          <w:bCs/>
          <w:sz w:val="40"/>
          <w:szCs w:val="40"/>
        </w:rPr>
        <w:lastRenderedPageBreak/>
        <w:t>Índice</w:t>
      </w:r>
    </w:p>
    <w:p w14:paraId="7C26A555" w14:textId="4EC93224" w:rsidR="0072200D" w:rsidRDefault="003253B2">
      <w:pPr>
        <w:pStyle w:val="TOC1"/>
        <w:tabs>
          <w:tab w:val="right" w:leader="dot" w:pos="8777"/>
        </w:tabs>
        <w:rPr>
          <w:rFonts w:asciiTheme="minorHAnsi" w:eastAsiaTheme="minorEastAsia" w:hAnsiTheme="minorHAnsi" w:cstheme="minorBidi"/>
          <w:noProof/>
          <w:sz w:val="22"/>
          <w:szCs w:val="22"/>
        </w:rPr>
      </w:pPr>
      <w:r>
        <w:rPr>
          <w:b/>
          <w:bCs/>
        </w:rPr>
        <w:fldChar w:fldCharType="begin"/>
      </w:r>
      <w:r>
        <w:rPr>
          <w:b/>
          <w:bCs/>
        </w:rPr>
        <w:instrText xml:space="preserve"> TOC \o "1-8" \h \z \u </w:instrText>
      </w:r>
      <w:r>
        <w:rPr>
          <w:b/>
          <w:bCs/>
        </w:rPr>
        <w:fldChar w:fldCharType="separate"/>
      </w:r>
      <w:hyperlink w:anchor="_Toc73815487" w:history="1">
        <w:r w:rsidR="0072200D" w:rsidRPr="00CA44CB">
          <w:rPr>
            <w:rStyle w:val="Hyperlink"/>
            <w:noProof/>
          </w:rPr>
          <w:t>Resumen</w:t>
        </w:r>
        <w:r w:rsidR="0072200D">
          <w:rPr>
            <w:noProof/>
            <w:webHidden/>
          </w:rPr>
          <w:tab/>
        </w:r>
        <w:r w:rsidR="0072200D">
          <w:rPr>
            <w:noProof/>
            <w:webHidden/>
          </w:rPr>
          <w:fldChar w:fldCharType="begin"/>
        </w:r>
        <w:r w:rsidR="0072200D">
          <w:rPr>
            <w:noProof/>
            <w:webHidden/>
          </w:rPr>
          <w:instrText xml:space="preserve"> PAGEREF _Toc73815487 \h </w:instrText>
        </w:r>
        <w:r w:rsidR="0072200D">
          <w:rPr>
            <w:noProof/>
            <w:webHidden/>
          </w:rPr>
        </w:r>
        <w:r w:rsidR="0072200D">
          <w:rPr>
            <w:noProof/>
            <w:webHidden/>
          </w:rPr>
          <w:fldChar w:fldCharType="separate"/>
        </w:r>
        <w:r w:rsidR="0072200D">
          <w:rPr>
            <w:noProof/>
            <w:webHidden/>
          </w:rPr>
          <w:t>v</w:t>
        </w:r>
        <w:r w:rsidR="0072200D">
          <w:rPr>
            <w:noProof/>
            <w:webHidden/>
          </w:rPr>
          <w:fldChar w:fldCharType="end"/>
        </w:r>
      </w:hyperlink>
    </w:p>
    <w:p w14:paraId="71A19F78" w14:textId="483C328A" w:rsidR="0072200D" w:rsidRDefault="009D34C6">
      <w:pPr>
        <w:pStyle w:val="TOC1"/>
        <w:tabs>
          <w:tab w:val="right" w:leader="dot" w:pos="8777"/>
        </w:tabs>
        <w:rPr>
          <w:rFonts w:asciiTheme="minorHAnsi" w:eastAsiaTheme="minorEastAsia" w:hAnsiTheme="minorHAnsi" w:cstheme="minorBidi"/>
          <w:noProof/>
          <w:sz w:val="22"/>
          <w:szCs w:val="22"/>
        </w:rPr>
      </w:pPr>
      <w:hyperlink w:anchor="_Toc73815488" w:history="1">
        <w:r w:rsidR="0072200D" w:rsidRPr="00CA44CB">
          <w:rPr>
            <w:rStyle w:val="Hyperlink"/>
            <w:noProof/>
            <w:lang w:val="en-US"/>
          </w:rPr>
          <w:t>Abstract</w:t>
        </w:r>
        <w:r w:rsidR="0072200D">
          <w:rPr>
            <w:noProof/>
            <w:webHidden/>
          </w:rPr>
          <w:tab/>
        </w:r>
        <w:r w:rsidR="0072200D">
          <w:rPr>
            <w:noProof/>
            <w:webHidden/>
          </w:rPr>
          <w:fldChar w:fldCharType="begin"/>
        </w:r>
        <w:r w:rsidR="0072200D">
          <w:rPr>
            <w:noProof/>
            <w:webHidden/>
          </w:rPr>
          <w:instrText xml:space="preserve"> PAGEREF _Toc73815488 \h </w:instrText>
        </w:r>
        <w:r w:rsidR="0072200D">
          <w:rPr>
            <w:noProof/>
            <w:webHidden/>
          </w:rPr>
        </w:r>
        <w:r w:rsidR="0072200D">
          <w:rPr>
            <w:noProof/>
            <w:webHidden/>
          </w:rPr>
          <w:fldChar w:fldCharType="separate"/>
        </w:r>
        <w:r w:rsidR="0072200D">
          <w:rPr>
            <w:noProof/>
            <w:webHidden/>
          </w:rPr>
          <w:t>v</w:t>
        </w:r>
        <w:r w:rsidR="0072200D">
          <w:rPr>
            <w:noProof/>
            <w:webHidden/>
          </w:rPr>
          <w:fldChar w:fldCharType="end"/>
        </w:r>
      </w:hyperlink>
    </w:p>
    <w:p w14:paraId="606FA685" w14:textId="08860254" w:rsidR="0072200D" w:rsidRDefault="009D34C6">
      <w:pPr>
        <w:pStyle w:val="TOC1"/>
        <w:tabs>
          <w:tab w:val="right" w:leader="dot" w:pos="8777"/>
        </w:tabs>
        <w:rPr>
          <w:rFonts w:asciiTheme="minorHAnsi" w:eastAsiaTheme="minorEastAsia" w:hAnsiTheme="minorHAnsi" w:cstheme="minorBidi"/>
          <w:noProof/>
          <w:sz w:val="22"/>
          <w:szCs w:val="22"/>
        </w:rPr>
      </w:pPr>
      <w:hyperlink w:anchor="_Toc73815489" w:history="1">
        <w:r w:rsidR="0072200D" w:rsidRPr="00CA44CB">
          <w:rPr>
            <w:rStyle w:val="Hyperlink"/>
            <w:noProof/>
          </w:rPr>
          <w:t>1. Introducción</w:t>
        </w:r>
        <w:r w:rsidR="0072200D">
          <w:rPr>
            <w:noProof/>
            <w:webHidden/>
          </w:rPr>
          <w:tab/>
        </w:r>
        <w:r w:rsidR="0072200D">
          <w:rPr>
            <w:noProof/>
            <w:webHidden/>
          </w:rPr>
          <w:fldChar w:fldCharType="begin"/>
        </w:r>
        <w:r w:rsidR="0072200D">
          <w:rPr>
            <w:noProof/>
            <w:webHidden/>
          </w:rPr>
          <w:instrText xml:space="preserve"> PAGEREF _Toc73815489 \h </w:instrText>
        </w:r>
        <w:r w:rsidR="0072200D">
          <w:rPr>
            <w:noProof/>
            <w:webHidden/>
          </w:rPr>
        </w:r>
        <w:r w:rsidR="0072200D">
          <w:rPr>
            <w:noProof/>
            <w:webHidden/>
          </w:rPr>
          <w:fldChar w:fldCharType="separate"/>
        </w:r>
        <w:r w:rsidR="0072200D">
          <w:rPr>
            <w:noProof/>
            <w:webHidden/>
          </w:rPr>
          <w:t>8</w:t>
        </w:r>
        <w:r w:rsidR="0072200D">
          <w:rPr>
            <w:noProof/>
            <w:webHidden/>
          </w:rPr>
          <w:fldChar w:fldCharType="end"/>
        </w:r>
      </w:hyperlink>
    </w:p>
    <w:p w14:paraId="365413C2" w14:textId="78401811" w:rsidR="0072200D" w:rsidRDefault="009D34C6">
      <w:pPr>
        <w:pStyle w:val="TOC2"/>
        <w:tabs>
          <w:tab w:val="right" w:leader="dot" w:pos="8777"/>
        </w:tabs>
        <w:rPr>
          <w:rFonts w:asciiTheme="minorHAnsi" w:eastAsiaTheme="minorEastAsia" w:hAnsiTheme="minorHAnsi" w:cstheme="minorBidi"/>
          <w:noProof/>
          <w:sz w:val="22"/>
          <w:szCs w:val="22"/>
        </w:rPr>
      </w:pPr>
      <w:hyperlink w:anchor="_Toc73815490" w:history="1">
        <w:r w:rsidR="0072200D" w:rsidRPr="00CA44CB">
          <w:rPr>
            <w:rStyle w:val="Hyperlink"/>
            <w:noProof/>
          </w:rPr>
          <w:t>1.1. Objetivo</w:t>
        </w:r>
        <w:r w:rsidR="0072200D">
          <w:rPr>
            <w:noProof/>
            <w:webHidden/>
          </w:rPr>
          <w:tab/>
        </w:r>
        <w:r w:rsidR="0072200D">
          <w:rPr>
            <w:noProof/>
            <w:webHidden/>
          </w:rPr>
          <w:fldChar w:fldCharType="begin"/>
        </w:r>
        <w:r w:rsidR="0072200D">
          <w:rPr>
            <w:noProof/>
            <w:webHidden/>
          </w:rPr>
          <w:instrText xml:space="preserve"> PAGEREF _Toc73815490 \h </w:instrText>
        </w:r>
        <w:r w:rsidR="0072200D">
          <w:rPr>
            <w:noProof/>
            <w:webHidden/>
          </w:rPr>
        </w:r>
        <w:r w:rsidR="0072200D">
          <w:rPr>
            <w:noProof/>
            <w:webHidden/>
          </w:rPr>
          <w:fldChar w:fldCharType="separate"/>
        </w:r>
        <w:r w:rsidR="0072200D">
          <w:rPr>
            <w:noProof/>
            <w:webHidden/>
          </w:rPr>
          <w:t>8</w:t>
        </w:r>
        <w:r w:rsidR="0072200D">
          <w:rPr>
            <w:noProof/>
            <w:webHidden/>
          </w:rPr>
          <w:fldChar w:fldCharType="end"/>
        </w:r>
      </w:hyperlink>
    </w:p>
    <w:p w14:paraId="5286D257" w14:textId="4D26A02B" w:rsidR="0072200D" w:rsidRDefault="009D34C6">
      <w:pPr>
        <w:pStyle w:val="TOC2"/>
        <w:tabs>
          <w:tab w:val="right" w:leader="dot" w:pos="8777"/>
        </w:tabs>
        <w:rPr>
          <w:rFonts w:asciiTheme="minorHAnsi" w:eastAsiaTheme="minorEastAsia" w:hAnsiTheme="minorHAnsi" w:cstheme="minorBidi"/>
          <w:noProof/>
          <w:sz w:val="22"/>
          <w:szCs w:val="22"/>
        </w:rPr>
      </w:pPr>
      <w:hyperlink w:anchor="_Toc73815491" w:history="1">
        <w:r w:rsidR="0072200D" w:rsidRPr="00CA44CB">
          <w:rPr>
            <w:rStyle w:val="Hyperlink"/>
            <w:noProof/>
          </w:rPr>
          <w:t>1.2. Justificación</w:t>
        </w:r>
        <w:r w:rsidR="0072200D">
          <w:rPr>
            <w:noProof/>
            <w:webHidden/>
          </w:rPr>
          <w:tab/>
        </w:r>
        <w:r w:rsidR="0072200D">
          <w:rPr>
            <w:noProof/>
            <w:webHidden/>
          </w:rPr>
          <w:fldChar w:fldCharType="begin"/>
        </w:r>
        <w:r w:rsidR="0072200D">
          <w:rPr>
            <w:noProof/>
            <w:webHidden/>
          </w:rPr>
          <w:instrText xml:space="preserve"> PAGEREF _Toc73815491 \h </w:instrText>
        </w:r>
        <w:r w:rsidR="0072200D">
          <w:rPr>
            <w:noProof/>
            <w:webHidden/>
          </w:rPr>
        </w:r>
        <w:r w:rsidR="0072200D">
          <w:rPr>
            <w:noProof/>
            <w:webHidden/>
          </w:rPr>
          <w:fldChar w:fldCharType="separate"/>
        </w:r>
        <w:r w:rsidR="0072200D">
          <w:rPr>
            <w:noProof/>
            <w:webHidden/>
          </w:rPr>
          <w:t>9</w:t>
        </w:r>
        <w:r w:rsidR="0072200D">
          <w:rPr>
            <w:noProof/>
            <w:webHidden/>
          </w:rPr>
          <w:fldChar w:fldCharType="end"/>
        </w:r>
      </w:hyperlink>
    </w:p>
    <w:p w14:paraId="19403DC8" w14:textId="21734436" w:rsidR="0072200D" w:rsidRDefault="009D34C6">
      <w:pPr>
        <w:pStyle w:val="TOC1"/>
        <w:tabs>
          <w:tab w:val="right" w:leader="dot" w:pos="8777"/>
        </w:tabs>
        <w:rPr>
          <w:rFonts w:asciiTheme="minorHAnsi" w:eastAsiaTheme="minorEastAsia" w:hAnsiTheme="minorHAnsi" w:cstheme="minorBidi"/>
          <w:noProof/>
          <w:sz w:val="22"/>
          <w:szCs w:val="22"/>
        </w:rPr>
      </w:pPr>
      <w:hyperlink w:anchor="_Toc73815492" w:history="1">
        <w:r w:rsidR="0072200D" w:rsidRPr="00CA44CB">
          <w:rPr>
            <w:rStyle w:val="Hyperlink"/>
            <w:noProof/>
          </w:rPr>
          <w:t>2. Análisis Económico</w:t>
        </w:r>
        <w:r w:rsidR="0072200D">
          <w:rPr>
            <w:noProof/>
            <w:webHidden/>
          </w:rPr>
          <w:tab/>
        </w:r>
        <w:r w:rsidR="0072200D">
          <w:rPr>
            <w:noProof/>
            <w:webHidden/>
          </w:rPr>
          <w:fldChar w:fldCharType="begin"/>
        </w:r>
        <w:r w:rsidR="0072200D">
          <w:rPr>
            <w:noProof/>
            <w:webHidden/>
          </w:rPr>
          <w:instrText xml:space="preserve"> PAGEREF _Toc73815492 \h </w:instrText>
        </w:r>
        <w:r w:rsidR="0072200D">
          <w:rPr>
            <w:noProof/>
            <w:webHidden/>
          </w:rPr>
        </w:r>
        <w:r w:rsidR="0072200D">
          <w:rPr>
            <w:noProof/>
            <w:webHidden/>
          </w:rPr>
          <w:fldChar w:fldCharType="separate"/>
        </w:r>
        <w:r w:rsidR="0072200D">
          <w:rPr>
            <w:noProof/>
            <w:webHidden/>
          </w:rPr>
          <w:t>10</w:t>
        </w:r>
        <w:r w:rsidR="0072200D">
          <w:rPr>
            <w:noProof/>
            <w:webHidden/>
          </w:rPr>
          <w:fldChar w:fldCharType="end"/>
        </w:r>
      </w:hyperlink>
    </w:p>
    <w:p w14:paraId="508EE3E4" w14:textId="5BA4ADD1" w:rsidR="0072200D" w:rsidRDefault="009D34C6">
      <w:pPr>
        <w:pStyle w:val="TOC2"/>
        <w:tabs>
          <w:tab w:val="right" w:leader="dot" w:pos="8777"/>
        </w:tabs>
        <w:rPr>
          <w:rFonts w:asciiTheme="minorHAnsi" w:eastAsiaTheme="minorEastAsia" w:hAnsiTheme="minorHAnsi" w:cstheme="minorBidi"/>
          <w:noProof/>
          <w:sz w:val="22"/>
          <w:szCs w:val="22"/>
        </w:rPr>
      </w:pPr>
      <w:hyperlink w:anchor="_Toc73815493" w:history="1">
        <w:r w:rsidR="0072200D" w:rsidRPr="00CA44CB">
          <w:rPr>
            <w:rStyle w:val="Hyperlink"/>
            <w:noProof/>
          </w:rPr>
          <w:t>2.1. Presentación del emprendedor</w:t>
        </w:r>
        <w:r w:rsidR="0072200D">
          <w:rPr>
            <w:noProof/>
            <w:webHidden/>
          </w:rPr>
          <w:tab/>
        </w:r>
        <w:r w:rsidR="0072200D">
          <w:rPr>
            <w:noProof/>
            <w:webHidden/>
          </w:rPr>
          <w:fldChar w:fldCharType="begin"/>
        </w:r>
        <w:r w:rsidR="0072200D">
          <w:rPr>
            <w:noProof/>
            <w:webHidden/>
          </w:rPr>
          <w:instrText xml:space="preserve"> PAGEREF _Toc73815493 \h </w:instrText>
        </w:r>
        <w:r w:rsidR="0072200D">
          <w:rPr>
            <w:noProof/>
            <w:webHidden/>
          </w:rPr>
        </w:r>
        <w:r w:rsidR="0072200D">
          <w:rPr>
            <w:noProof/>
            <w:webHidden/>
          </w:rPr>
          <w:fldChar w:fldCharType="separate"/>
        </w:r>
        <w:r w:rsidR="0072200D">
          <w:rPr>
            <w:noProof/>
            <w:webHidden/>
          </w:rPr>
          <w:t>10</w:t>
        </w:r>
        <w:r w:rsidR="0072200D">
          <w:rPr>
            <w:noProof/>
            <w:webHidden/>
          </w:rPr>
          <w:fldChar w:fldCharType="end"/>
        </w:r>
      </w:hyperlink>
    </w:p>
    <w:p w14:paraId="14C9918D" w14:textId="47D5CE8B" w:rsidR="0072200D" w:rsidRDefault="009D34C6">
      <w:pPr>
        <w:pStyle w:val="TOC2"/>
        <w:tabs>
          <w:tab w:val="right" w:leader="dot" w:pos="8777"/>
        </w:tabs>
        <w:rPr>
          <w:rFonts w:asciiTheme="minorHAnsi" w:eastAsiaTheme="minorEastAsia" w:hAnsiTheme="minorHAnsi" w:cstheme="minorBidi"/>
          <w:noProof/>
          <w:sz w:val="22"/>
          <w:szCs w:val="22"/>
        </w:rPr>
      </w:pPr>
      <w:hyperlink w:anchor="_Toc73815494" w:history="1">
        <w:r w:rsidR="0072200D" w:rsidRPr="00CA44CB">
          <w:rPr>
            <w:rStyle w:val="Hyperlink"/>
            <w:noProof/>
          </w:rPr>
          <w:t>2.1.1. Interés por el proyecto.</w:t>
        </w:r>
        <w:r w:rsidR="0072200D">
          <w:rPr>
            <w:noProof/>
            <w:webHidden/>
          </w:rPr>
          <w:tab/>
        </w:r>
        <w:r w:rsidR="0072200D">
          <w:rPr>
            <w:noProof/>
            <w:webHidden/>
          </w:rPr>
          <w:fldChar w:fldCharType="begin"/>
        </w:r>
        <w:r w:rsidR="0072200D">
          <w:rPr>
            <w:noProof/>
            <w:webHidden/>
          </w:rPr>
          <w:instrText xml:space="preserve"> PAGEREF _Toc73815494 \h </w:instrText>
        </w:r>
        <w:r w:rsidR="0072200D">
          <w:rPr>
            <w:noProof/>
            <w:webHidden/>
          </w:rPr>
        </w:r>
        <w:r w:rsidR="0072200D">
          <w:rPr>
            <w:noProof/>
            <w:webHidden/>
          </w:rPr>
          <w:fldChar w:fldCharType="separate"/>
        </w:r>
        <w:r w:rsidR="0072200D">
          <w:rPr>
            <w:noProof/>
            <w:webHidden/>
          </w:rPr>
          <w:t>10</w:t>
        </w:r>
        <w:r w:rsidR="0072200D">
          <w:rPr>
            <w:noProof/>
            <w:webHidden/>
          </w:rPr>
          <w:fldChar w:fldCharType="end"/>
        </w:r>
      </w:hyperlink>
    </w:p>
    <w:p w14:paraId="13E17B08" w14:textId="11C124B5" w:rsidR="0072200D" w:rsidRDefault="009D34C6">
      <w:pPr>
        <w:pStyle w:val="TOC2"/>
        <w:tabs>
          <w:tab w:val="right" w:leader="dot" w:pos="8777"/>
        </w:tabs>
        <w:rPr>
          <w:rFonts w:asciiTheme="minorHAnsi" w:eastAsiaTheme="minorEastAsia" w:hAnsiTheme="minorHAnsi" w:cstheme="minorBidi"/>
          <w:noProof/>
          <w:sz w:val="22"/>
          <w:szCs w:val="22"/>
        </w:rPr>
      </w:pPr>
      <w:hyperlink w:anchor="_Toc73815495" w:history="1">
        <w:r w:rsidR="0072200D" w:rsidRPr="00CA44CB">
          <w:rPr>
            <w:rStyle w:val="Hyperlink"/>
            <w:noProof/>
          </w:rPr>
          <w:t>2.1.2. Capacidad emprendedora</w:t>
        </w:r>
        <w:r w:rsidR="0072200D">
          <w:rPr>
            <w:noProof/>
            <w:webHidden/>
          </w:rPr>
          <w:tab/>
        </w:r>
        <w:r w:rsidR="0072200D">
          <w:rPr>
            <w:noProof/>
            <w:webHidden/>
          </w:rPr>
          <w:fldChar w:fldCharType="begin"/>
        </w:r>
        <w:r w:rsidR="0072200D">
          <w:rPr>
            <w:noProof/>
            <w:webHidden/>
          </w:rPr>
          <w:instrText xml:space="preserve"> PAGEREF _Toc73815495 \h </w:instrText>
        </w:r>
        <w:r w:rsidR="0072200D">
          <w:rPr>
            <w:noProof/>
            <w:webHidden/>
          </w:rPr>
        </w:r>
        <w:r w:rsidR="0072200D">
          <w:rPr>
            <w:noProof/>
            <w:webHidden/>
          </w:rPr>
          <w:fldChar w:fldCharType="separate"/>
        </w:r>
        <w:r w:rsidR="0072200D">
          <w:rPr>
            <w:noProof/>
            <w:webHidden/>
          </w:rPr>
          <w:t>10</w:t>
        </w:r>
        <w:r w:rsidR="0072200D">
          <w:rPr>
            <w:noProof/>
            <w:webHidden/>
          </w:rPr>
          <w:fldChar w:fldCharType="end"/>
        </w:r>
      </w:hyperlink>
    </w:p>
    <w:p w14:paraId="4C39AD35" w14:textId="4B7CAB78" w:rsidR="0072200D" w:rsidRDefault="009D34C6">
      <w:pPr>
        <w:pStyle w:val="TOC2"/>
        <w:tabs>
          <w:tab w:val="right" w:leader="dot" w:pos="8777"/>
        </w:tabs>
        <w:rPr>
          <w:rFonts w:asciiTheme="minorHAnsi" w:eastAsiaTheme="minorEastAsia" w:hAnsiTheme="minorHAnsi" w:cstheme="minorBidi"/>
          <w:noProof/>
          <w:sz w:val="22"/>
          <w:szCs w:val="22"/>
        </w:rPr>
      </w:pPr>
      <w:hyperlink w:anchor="_Toc73815496" w:history="1">
        <w:r w:rsidR="0072200D" w:rsidRPr="00CA44CB">
          <w:rPr>
            <w:rStyle w:val="Hyperlink"/>
            <w:noProof/>
          </w:rPr>
          <w:t>2.2. La idea del negocio</w:t>
        </w:r>
        <w:r w:rsidR="0072200D">
          <w:rPr>
            <w:noProof/>
            <w:webHidden/>
          </w:rPr>
          <w:tab/>
        </w:r>
        <w:r w:rsidR="0072200D">
          <w:rPr>
            <w:noProof/>
            <w:webHidden/>
          </w:rPr>
          <w:fldChar w:fldCharType="begin"/>
        </w:r>
        <w:r w:rsidR="0072200D">
          <w:rPr>
            <w:noProof/>
            <w:webHidden/>
          </w:rPr>
          <w:instrText xml:space="preserve"> PAGEREF _Toc73815496 \h </w:instrText>
        </w:r>
        <w:r w:rsidR="0072200D">
          <w:rPr>
            <w:noProof/>
            <w:webHidden/>
          </w:rPr>
        </w:r>
        <w:r w:rsidR="0072200D">
          <w:rPr>
            <w:noProof/>
            <w:webHidden/>
          </w:rPr>
          <w:fldChar w:fldCharType="separate"/>
        </w:r>
        <w:r w:rsidR="0072200D">
          <w:rPr>
            <w:noProof/>
            <w:webHidden/>
          </w:rPr>
          <w:t>10</w:t>
        </w:r>
        <w:r w:rsidR="0072200D">
          <w:rPr>
            <w:noProof/>
            <w:webHidden/>
          </w:rPr>
          <w:fldChar w:fldCharType="end"/>
        </w:r>
      </w:hyperlink>
    </w:p>
    <w:p w14:paraId="5BB6B925" w14:textId="7978AAB6" w:rsidR="0072200D" w:rsidRDefault="009D34C6">
      <w:pPr>
        <w:pStyle w:val="TOC2"/>
        <w:tabs>
          <w:tab w:val="right" w:leader="dot" w:pos="8777"/>
        </w:tabs>
        <w:rPr>
          <w:rFonts w:asciiTheme="minorHAnsi" w:eastAsiaTheme="minorEastAsia" w:hAnsiTheme="minorHAnsi" w:cstheme="minorBidi"/>
          <w:noProof/>
          <w:sz w:val="22"/>
          <w:szCs w:val="22"/>
        </w:rPr>
      </w:pPr>
      <w:hyperlink w:anchor="_Toc73815497" w:history="1">
        <w:r w:rsidR="0072200D" w:rsidRPr="00CA44CB">
          <w:rPr>
            <w:rStyle w:val="Hyperlink"/>
            <w:noProof/>
          </w:rPr>
          <w:t>2.2.1. Redacción de la idea del negocio</w:t>
        </w:r>
        <w:r w:rsidR="0072200D">
          <w:rPr>
            <w:noProof/>
            <w:webHidden/>
          </w:rPr>
          <w:tab/>
        </w:r>
        <w:r w:rsidR="0072200D">
          <w:rPr>
            <w:noProof/>
            <w:webHidden/>
          </w:rPr>
          <w:fldChar w:fldCharType="begin"/>
        </w:r>
        <w:r w:rsidR="0072200D">
          <w:rPr>
            <w:noProof/>
            <w:webHidden/>
          </w:rPr>
          <w:instrText xml:space="preserve"> PAGEREF _Toc73815497 \h </w:instrText>
        </w:r>
        <w:r w:rsidR="0072200D">
          <w:rPr>
            <w:noProof/>
            <w:webHidden/>
          </w:rPr>
        </w:r>
        <w:r w:rsidR="0072200D">
          <w:rPr>
            <w:noProof/>
            <w:webHidden/>
          </w:rPr>
          <w:fldChar w:fldCharType="separate"/>
        </w:r>
        <w:r w:rsidR="0072200D">
          <w:rPr>
            <w:noProof/>
            <w:webHidden/>
          </w:rPr>
          <w:t>10</w:t>
        </w:r>
        <w:r w:rsidR="0072200D">
          <w:rPr>
            <w:noProof/>
            <w:webHidden/>
          </w:rPr>
          <w:fldChar w:fldCharType="end"/>
        </w:r>
      </w:hyperlink>
    </w:p>
    <w:p w14:paraId="0BE9BA0E" w14:textId="3B07F5B0" w:rsidR="0072200D" w:rsidRDefault="009D34C6">
      <w:pPr>
        <w:pStyle w:val="TOC2"/>
        <w:tabs>
          <w:tab w:val="right" w:leader="dot" w:pos="8777"/>
        </w:tabs>
        <w:rPr>
          <w:rFonts w:asciiTheme="minorHAnsi" w:eastAsiaTheme="minorEastAsia" w:hAnsiTheme="minorHAnsi" w:cstheme="minorBidi"/>
          <w:noProof/>
          <w:sz w:val="22"/>
          <w:szCs w:val="22"/>
        </w:rPr>
      </w:pPr>
      <w:hyperlink w:anchor="_Toc73815498" w:history="1">
        <w:r w:rsidR="0072200D" w:rsidRPr="00CA44CB">
          <w:rPr>
            <w:rStyle w:val="Hyperlink"/>
            <w:noProof/>
          </w:rPr>
          <w:t>2.3. Elección de la forma jurídica</w:t>
        </w:r>
        <w:r w:rsidR="0072200D">
          <w:rPr>
            <w:noProof/>
            <w:webHidden/>
          </w:rPr>
          <w:tab/>
        </w:r>
        <w:r w:rsidR="0072200D">
          <w:rPr>
            <w:noProof/>
            <w:webHidden/>
          </w:rPr>
          <w:fldChar w:fldCharType="begin"/>
        </w:r>
        <w:r w:rsidR="0072200D">
          <w:rPr>
            <w:noProof/>
            <w:webHidden/>
          </w:rPr>
          <w:instrText xml:space="preserve"> PAGEREF _Toc73815498 \h </w:instrText>
        </w:r>
        <w:r w:rsidR="0072200D">
          <w:rPr>
            <w:noProof/>
            <w:webHidden/>
          </w:rPr>
        </w:r>
        <w:r w:rsidR="0072200D">
          <w:rPr>
            <w:noProof/>
            <w:webHidden/>
          </w:rPr>
          <w:fldChar w:fldCharType="separate"/>
        </w:r>
        <w:r w:rsidR="0072200D">
          <w:rPr>
            <w:noProof/>
            <w:webHidden/>
          </w:rPr>
          <w:t>11</w:t>
        </w:r>
        <w:r w:rsidR="0072200D">
          <w:rPr>
            <w:noProof/>
            <w:webHidden/>
          </w:rPr>
          <w:fldChar w:fldCharType="end"/>
        </w:r>
      </w:hyperlink>
    </w:p>
    <w:p w14:paraId="209356FF" w14:textId="7FC46B60" w:rsidR="0072200D" w:rsidRDefault="009D34C6">
      <w:pPr>
        <w:pStyle w:val="TOC2"/>
        <w:tabs>
          <w:tab w:val="right" w:leader="dot" w:pos="8777"/>
        </w:tabs>
        <w:rPr>
          <w:rFonts w:asciiTheme="minorHAnsi" w:eastAsiaTheme="minorEastAsia" w:hAnsiTheme="minorHAnsi" w:cstheme="minorBidi"/>
          <w:noProof/>
          <w:sz w:val="22"/>
          <w:szCs w:val="22"/>
        </w:rPr>
      </w:pPr>
      <w:hyperlink w:anchor="_Toc73815499" w:history="1">
        <w:r w:rsidR="0072200D" w:rsidRPr="00CA44CB">
          <w:rPr>
            <w:rStyle w:val="Hyperlink"/>
            <w:noProof/>
          </w:rPr>
          <w:t>2.4. Estudio del mercado</w:t>
        </w:r>
        <w:r w:rsidR="0072200D">
          <w:rPr>
            <w:noProof/>
            <w:webHidden/>
          </w:rPr>
          <w:tab/>
        </w:r>
        <w:r w:rsidR="0072200D">
          <w:rPr>
            <w:noProof/>
            <w:webHidden/>
          </w:rPr>
          <w:fldChar w:fldCharType="begin"/>
        </w:r>
        <w:r w:rsidR="0072200D">
          <w:rPr>
            <w:noProof/>
            <w:webHidden/>
          </w:rPr>
          <w:instrText xml:space="preserve"> PAGEREF _Toc73815499 \h </w:instrText>
        </w:r>
        <w:r w:rsidR="0072200D">
          <w:rPr>
            <w:noProof/>
            <w:webHidden/>
          </w:rPr>
        </w:r>
        <w:r w:rsidR="0072200D">
          <w:rPr>
            <w:noProof/>
            <w:webHidden/>
          </w:rPr>
          <w:fldChar w:fldCharType="separate"/>
        </w:r>
        <w:r w:rsidR="0072200D">
          <w:rPr>
            <w:noProof/>
            <w:webHidden/>
          </w:rPr>
          <w:t>12</w:t>
        </w:r>
        <w:r w:rsidR="0072200D">
          <w:rPr>
            <w:noProof/>
            <w:webHidden/>
          </w:rPr>
          <w:fldChar w:fldCharType="end"/>
        </w:r>
      </w:hyperlink>
    </w:p>
    <w:p w14:paraId="4F7D390C" w14:textId="7AF8D60F" w:rsidR="0072200D" w:rsidRDefault="009D34C6">
      <w:pPr>
        <w:pStyle w:val="TOC2"/>
        <w:tabs>
          <w:tab w:val="right" w:leader="dot" w:pos="8777"/>
        </w:tabs>
        <w:rPr>
          <w:rFonts w:asciiTheme="minorHAnsi" w:eastAsiaTheme="minorEastAsia" w:hAnsiTheme="minorHAnsi" w:cstheme="minorBidi"/>
          <w:noProof/>
          <w:sz w:val="22"/>
          <w:szCs w:val="22"/>
        </w:rPr>
      </w:pPr>
      <w:hyperlink w:anchor="_Toc73815500" w:history="1">
        <w:r w:rsidR="0072200D" w:rsidRPr="00CA44CB">
          <w:rPr>
            <w:rStyle w:val="Hyperlink"/>
            <w:noProof/>
          </w:rPr>
          <w:t>2.4.1. Análisis del macroentorno</w:t>
        </w:r>
        <w:r w:rsidR="0072200D">
          <w:rPr>
            <w:noProof/>
            <w:webHidden/>
          </w:rPr>
          <w:tab/>
        </w:r>
        <w:r w:rsidR="0072200D">
          <w:rPr>
            <w:noProof/>
            <w:webHidden/>
          </w:rPr>
          <w:fldChar w:fldCharType="begin"/>
        </w:r>
        <w:r w:rsidR="0072200D">
          <w:rPr>
            <w:noProof/>
            <w:webHidden/>
          </w:rPr>
          <w:instrText xml:space="preserve"> PAGEREF _Toc73815500 \h </w:instrText>
        </w:r>
        <w:r w:rsidR="0072200D">
          <w:rPr>
            <w:noProof/>
            <w:webHidden/>
          </w:rPr>
        </w:r>
        <w:r w:rsidR="0072200D">
          <w:rPr>
            <w:noProof/>
            <w:webHidden/>
          </w:rPr>
          <w:fldChar w:fldCharType="separate"/>
        </w:r>
        <w:r w:rsidR="0072200D">
          <w:rPr>
            <w:noProof/>
            <w:webHidden/>
          </w:rPr>
          <w:t>12</w:t>
        </w:r>
        <w:r w:rsidR="0072200D">
          <w:rPr>
            <w:noProof/>
            <w:webHidden/>
          </w:rPr>
          <w:fldChar w:fldCharType="end"/>
        </w:r>
      </w:hyperlink>
    </w:p>
    <w:p w14:paraId="120254FC" w14:textId="38F27FDD" w:rsidR="0072200D" w:rsidRDefault="009D34C6">
      <w:pPr>
        <w:pStyle w:val="TOC2"/>
        <w:tabs>
          <w:tab w:val="right" w:leader="dot" w:pos="8777"/>
        </w:tabs>
        <w:rPr>
          <w:rFonts w:asciiTheme="minorHAnsi" w:eastAsiaTheme="minorEastAsia" w:hAnsiTheme="minorHAnsi" w:cstheme="minorBidi"/>
          <w:noProof/>
          <w:sz w:val="22"/>
          <w:szCs w:val="22"/>
        </w:rPr>
      </w:pPr>
      <w:hyperlink w:anchor="_Toc73815501" w:history="1">
        <w:r w:rsidR="0072200D" w:rsidRPr="00CA44CB">
          <w:rPr>
            <w:rStyle w:val="Hyperlink"/>
            <w:noProof/>
          </w:rPr>
          <w:t>2.4.2. Análisis del microentorno</w:t>
        </w:r>
        <w:r w:rsidR="0072200D">
          <w:rPr>
            <w:noProof/>
            <w:webHidden/>
          </w:rPr>
          <w:tab/>
        </w:r>
        <w:r w:rsidR="0072200D">
          <w:rPr>
            <w:noProof/>
            <w:webHidden/>
          </w:rPr>
          <w:fldChar w:fldCharType="begin"/>
        </w:r>
        <w:r w:rsidR="0072200D">
          <w:rPr>
            <w:noProof/>
            <w:webHidden/>
          </w:rPr>
          <w:instrText xml:space="preserve"> PAGEREF _Toc73815501 \h </w:instrText>
        </w:r>
        <w:r w:rsidR="0072200D">
          <w:rPr>
            <w:noProof/>
            <w:webHidden/>
          </w:rPr>
        </w:r>
        <w:r w:rsidR="0072200D">
          <w:rPr>
            <w:noProof/>
            <w:webHidden/>
          </w:rPr>
          <w:fldChar w:fldCharType="separate"/>
        </w:r>
        <w:r w:rsidR="0072200D">
          <w:rPr>
            <w:noProof/>
            <w:webHidden/>
          </w:rPr>
          <w:t>14</w:t>
        </w:r>
        <w:r w:rsidR="0072200D">
          <w:rPr>
            <w:noProof/>
            <w:webHidden/>
          </w:rPr>
          <w:fldChar w:fldCharType="end"/>
        </w:r>
      </w:hyperlink>
    </w:p>
    <w:p w14:paraId="7E82EFEE" w14:textId="71EEA816" w:rsidR="0072200D" w:rsidRDefault="009D34C6">
      <w:pPr>
        <w:pStyle w:val="TOC2"/>
        <w:tabs>
          <w:tab w:val="right" w:leader="dot" w:pos="8777"/>
        </w:tabs>
        <w:rPr>
          <w:rFonts w:asciiTheme="minorHAnsi" w:eastAsiaTheme="minorEastAsia" w:hAnsiTheme="minorHAnsi" w:cstheme="minorBidi"/>
          <w:noProof/>
          <w:sz w:val="22"/>
          <w:szCs w:val="22"/>
        </w:rPr>
      </w:pPr>
      <w:hyperlink w:anchor="_Toc73815502" w:history="1">
        <w:r w:rsidR="0072200D" w:rsidRPr="00CA44CB">
          <w:rPr>
            <w:rStyle w:val="Hyperlink"/>
            <w:noProof/>
          </w:rPr>
          <w:t>2.4.3. Análisis de la competencia</w:t>
        </w:r>
        <w:r w:rsidR="0072200D">
          <w:rPr>
            <w:noProof/>
            <w:webHidden/>
          </w:rPr>
          <w:tab/>
        </w:r>
        <w:r w:rsidR="0072200D">
          <w:rPr>
            <w:noProof/>
            <w:webHidden/>
          </w:rPr>
          <w:fldChar w:fldCharType="begin"/>
        </w:r>
        <w:r w:rsidR="0072200D">
          <w:rPr>
            <w:noProof/>
            <w:webHidden/>
          </w:rPr>
          <w:instrText xml:space="preserve"> PAGEREF _Toc73815502 \h </w:instrText>
        </w:r>
        <w:r w:rsidR="0072200D">
          <w:rPr>
            <w:noProof/>
            <w:webHidden/>
          </w:rPr>
        </w:r>
        <w:r w:rsidR="0072200D">
          <w:rPr>
            <w:noProof/>
            <w:webHidden/>
          </w:rPr>
          <w:fldChar w:fldCharType="separate"/>
        </w:r>
        <w:r w:rsidR="0072200D">
          <w:rPr>
            <w:noProof/>
            <w:webHidden/>
          </w:rPr>
          <w:t>14</w:t>
        </w:r>
        <w:r w:rsidR="0072200D">
          <w:rPr>
            <w:noProof/>
            <w:webHidden/>
          </w:rPr>
          <w:fldChar w:fldCharType="end"/>
        </w:r>
      </w:hyperlink>
    </w:p>
    <w:p w14:paraId="003B79FF" w14:textId="018B8ADB" w:rsidR="0072200D" w:rsidRDefault="009D34C6">
      <w:pPr>
        <w:pStyle w:val="TOC2"/>
        <w:tabs>
          <w:tab w:val="right" w:leader="dot" w:pos="8777"/>
        </w:tabs>
        <w:rPr>
          <w:rFonts w:asciiTheme="minorHAnsi" w:eastAsiaTheme="minorEastAsia" w:hAnsiTheme="minorHAnsi" w:cstheme="minorBidi"/>
          <w:noProof/>
          <w:sz w:val="22"/>
          <w:szCs w:val="22"/>
        </w:rPr>
      </w:pPr>
      <w:hyperlink w:anchor="_Toc73815503" w:history="1">
        <w:r w:rsidR="0072200D" w:rsidRPr="00CA44CB">
          <w:rPr>
            <w:rStyle w:val="Hyperlink"/>
            <w:noProof/>
          </w:rPr>
          <w:t>2.4.4. Análisis de los clientes</w:t>
        </w:r>
        <w:r w:rsidR="0072200D">
          <w:rPr>
            <w:noProof/>
            <w:webHidden/>
          </w:rPr>
          <w:tab/>
        </w:r>
        <w:r w:rsidR="0072200D">
          <w:rPr>
            <w:noProof/>
            <w:webHidden/>
          </w:rPr>
          <w:fldChar w:fldCharType="begin"/>
        </w:r>
        <w:r w:rsidR="0072200D">
          <w:rPr>
            <w:noProof/>
            <w:webHidden/>
          </w:rPr>
          <w:instrText xml:space="preserve"> PAGEREF _Toc73815503 \h </w:instrText>
        </w:r>
        <w:r w:rsidR="0072200D">
          <w:rPr>
            <w:noProof/>
            <w:webHidden/>
          </w:rPr>
        </w:r>
        <w:r w:rsidR="0072200D">
          <w:rPr>
            <w:noProof/>
            <w:webHidden/>
          </w:rPr>
          <w:fldChar w:fldCharType="separate"/>
        </w:r>
        <w:r w:rsidR="0072200D">
          <w:rPr>
            <w:noProof/>
            <w:webHidden/>
          </w:rPr>
          <w:t>16</w:t>
        </w:r>
        <w:r w:rsidR="0072200D">
          <w:rPr>
            <w:noProof/>
            <w:webHidden/>
          </w:rPr>
          <w:fldChar w:fldCharType="end"/>
        </w:r>
      </w:hyperlink>
    </w:p>
    <w:p w14:paraId="04C3DAEC" w14:textId="5930D127" w:rsidR="0072200D" w:rsidRDefault="009D34C6">
      <w:pPr>
        <w:pStyle w:val="TOC2"/>
        <w:tabs>
          <w:tab w:val="right" w:leader="dot" w:pos="8777"/>
        </w:tabs>
        <w:rPr>
          <w:rFonts w:asciiTheme="minorHAnsi" w:eastAsiaTheme="minorEastAsia" w:hAnsiTheme="minorHAnsi" w:cstheme="minorBidi"/>
          <w:noProof/>
          <w:sz w:val="22"/>
          <w:szCs w:val="22"/>
        </w:rPr>
      </w:pPr>
      <w:hyperlink w:anchor="_Toc73815504" w:history="1">
        <w:r w:rsidR="0072200D" w:rsidRPr="00CA44CB">
          <w:rPr>
            <w:rStyle w:val="Hyperlink"/>
            <w:noProof/>
          </w:rPr>
          <w:t>2.4.5. Ubicación de negocio</w:t>
        </w:r>
        <w:r w:rsidR="0072200D">
          <w:rPr>
            <w:noProof/>
            <w:webHidden/>
          </w:rPr>
          <w:tab/>
        </w:r>
        <w:r w:rsidR="0072200D">
          <w:rPr>
            <w:noProof/>
            <w:webHidden/>
          </w:rPr>
          <w:fldChar w:fldCharType="begin"/>
        </w:r>
        <w:r w:rsidR="0072200D">
          <w:rPr>
            <w:noProof/>
            <w:webHidden/>
          </w:rPr>
          <w:instrText xml:space="preserve"> PAGEREF _Toc73815504 \h </w:instrText>
        </w:r>
        <w:r w:rsidR="0072200D">
          <w:rPr>
            <w:noProof/>
            <w:webHidden/>
          </w:rPr>
        </w:r>
        <w:r w:rsidR="0072200D">
          <w:rPr>
            <w:noProof/>
            <w:webHidden/>
          </w:rPr>
          <w:fldChar w:fldCharType="separate"/>
        </w:r>
        <w:r w:rsidR="0072200D">
          <w:rPr>
            <w:noProof/>
            <w:webHidden/>
          </w:rPr>
          <w:t>16</w:t>
        </w:r>
        <w:r w:rsidR="0072200D">
          <w:rPr>
            <w:noProof/>
            <w:webHidden/>
          </w:rPr>
          <w:fldChar w:fldCharType="end"/>
        </w:r>
      </w:hyperlink>
    </w:p>
    <w:p w14:paraId="68B23473" w14:textId="76FEC92E" w:rsidR="0072200D" w:rsidRDefault="009D34C6">
      <w:pPr>
        <w:pStyle w:val="TOC2"/>
        <w:tabs>
          <w:tab w:val="right" w:leader="dot" w:pos="8777"/>
        </w:tabs>
        <w:rPr>
          <w:rFonts w:asciiTheme="minorHAnsi" w:eastAsiaTheme="minorEastAsia" w:hAnsiTheme="minorHAnsi" w:cstheme="minorBidi"/>
          <w:noProof/>
          <w:sz w:val="22"/>
          <w:szCs w:val="22"/>
        </w:rPr>
      </w:pPr>
      <w:hyperlink w:anchor="_Toc73815505" w:history="1">
        <w:r w:rsidR="0072200D" w:rsidRPr="00CA44CB">
          <w:rPr>
            <w:rStyle w:val="Hyperlink"/>
            <w:noProof/>
          </w:rPr>
          <w:t>2.4.6. Análisis D.A.F.O</w:t>
        </w:r>
        <w:r w:rsidR="0072200D">
          <w:rPr>
            <w:noProof/>
            <w:webHidden/>
          </w:rPr>
          <w:tab/>
        </w:r>
        <w:r w:rsidR="0072200D">
          <w:rPr>
            <w:noProof/>
            <w:webHidden/>
          </w:rPr>
          <w:fldChar w:fldCharType="begin"/>
        </w:r>
        <w:r w:rsidR="0072200D">
          <w:rPr>
            <w:noProof/>
            <w:webHidden/>
          </w:rPr>
          <w:instrText xml:space="preserve"> PAGEREF _Toc73815505 \h </w:instrText>
        </w:r>
        <w:r w:rsidR="0072200D">
          <w:rPr>
            <w:noProof/>
            <w:webHidden/>
          </w:rPr>
        </w:r>
        <w:r w:rsidR="0072200D">
          <w:rPr>
            <w:noProof/>
            <w:webHidden/>
          </w:rPr>
          <w:fldChar w:fldCharType="separate"/>
        </w:r>
        <w:r w:rsidR="0072200D">
          <w:rPr>
            <w:noProof/>
            <w:webHidden/>
          </w:rPr>
          <w:t>16</w:t>
        </w:r>
        <w:r w:rsidR="0072200D">
          <w:rPr>
            <w:noProof/>
            <w:webHidden/>
          </w:rPr>
          <w:fldChar w:fldCharType="end"/>
        </w:r>
      </w:hyperlink>
    </w:p>
    <w:p w14:paraId="17930824" w14:textId="44420C67" w:rsidR="0072200D" w:rsidRDefault="009D34C6">
      <w:pPr>
        <w:pStyle w:val="TOC2"/>
        <w:tabs>
          <w:tab w:val="right" w:leader="dot" w:pos="8777"/>
        </w:tabs>
        <w:rPr>
          <w:rFonts w:asciiTheme="minorHAnsi" w:eastAsiaTheme="minorEastAsia" w:hAnsiTheme="minorHAnsi" w:cstheme="minorBidi"/>
          <w:noProof/>
          <w:sz w:val="22"/>
          <w:szCs w:val="22"/>
        </w:rPr>
      </w:pPr>
      <w:hyperlink w:anchor="_Toc73815506" w:history="1">
        <w:r w:rsidR="0072200D" w:rsidRPr="00CA44CB">
          <w:rPr>
            <w:rStyle w:val="Hyperlink"/>
            <w:noProof/>
          </w:rPr>
          <w:t>2.4.7. Análisis C.A.M.E</w:t>
        </w:r>
        <w:r w:rsidR="0072200D">
          <w:rPr>
            <w:noProof/>
            <w:webHidden/>
          </w:rPr>
          <w:tab/>
        </w:r>
        <w:r w:rsidR="0072200D">
          <w:rPr>
            <w:noProof/>
            <w:webHidden/>
          </w:rPr>
          <w:fldChar w:fldCharType="begin"/>
        </w:r>
        <w:r w:rsidR="0072200D">
          <w:rPr>
            <w:noProof/>
            <w:webHidden/>
          </w:rPr>
          <w:instrText xml:space="preserve"> PAGEREF _Toc73815506 \h </w:instrText>
        </w:r>
        <w:r w:rsidR="0072200D">
          <w:rPr>
            <w:noProof/>
            <w:webHidden/>
          </w:rPr>
        </w:r>
        <w:r w:rsidR="0072200D">
          <w:rPr>
            <w:noProof/>
            <w:webHidden/>
          </w:rPr>
          <w:fldChar w:fldCharType="separate"/>
        </w:r>
        <w:r w:rsidR="0072200D">
          <w:rPr>
            <w:noProof/>
            <w:webHidden/>
          </w:rPr>
          <w:t>17</w:t>
        </w:r>
        <w:r w:rsidR="0072200D">
          <w:rPr>
            <w:noProof/>
            <w:webHidden/>
          </w:rPr>
          <w:fldChar w:fldCharType="end"/>
        </w:r>
      </w:hyperlink>
    </w:p>
    <w:p w14:paraId="7EAC1109" w14:textId="0D10318D" w:rsidR="0072200D" w:rsidRDefault="009D34C6">
      <w:pPr>
        <w:pStyle w:val="TOC2"/>
        <w:tabs>
          <w:tab w:val="right" w:leader="dot" w:pos="8777"/>
        </w:tabs>
        <w:rPr>
          <w:rFonts w:asciiTheme="minorHAnsi" w:eastAsiaTheme="minorEastAsia" w:hAnsiTheme="minorHAnsi" w:cstheme="minorBidi"/>
          <w:noProof/>
          <w:sz w:val="22"/>
          <w:szCs w:val="22"/>
        </w:rPr>
      </w:pPr>
      <w:hyperlink w:anchor="_Toc73815507" w:history="1">
        <w:r w:rsidR="0072200D" w:rsidRPr="00CA44CB">
          <w:rPr>
            <w:rStyle w:val="Hyperlink"/>
            <w:noProof/>
          </w:rPr>
          <w:t>2.5. Plan de marketing</w:t>
        </w:r>
        <w:r w:rsidR="0072200D">
          <w:rPr>
            <w:noProof/>
            <w:webHidden/>
          </w:rPr>
          <w:tab/>
        </w:r>
        <w:r w:rsidR="0072200D">
          <w:rPr>
            <w:noProof/>
            <w:webHidden/>
          </w:rPr>
          <w:fldChar w:fldCharType="begin"/>
        </w:r>
        <w:r w:rsidR="0072200D">
          <w:rPr>
            <w:noProof/>
            <w:webHidden/>
          </w:rPr>
          <w:instrText xml:space="preserve"> PAGEREF _Toc73815507 \h </w:instrText>
        </w:r>
        <w:r w:rsidR="0072200D">
          <w:rPr>
            <w:noProof/>
            <w:webHidden/>
          </w:rPr>
        </w:r>
        <w:r w:rsidR="0072200D">
          <w:rPr>
            <w:noProof/>
            <w:webHidden/>
          </w:rPr>
          <w:fldChar w:fldCharType="separate"/>
        </w:r>
        <w:r w:rsidR="0072200D">
          <w:rPr>
            <w:noProof/>
            <w:webHidden/>
          </w:rPr>
          <w:t>18</w:t>
        </w:r>
        <w:r w:rsidR="0072200D">
          <w:rPr>
            <w:noProof/>
            <w:webHidden/>
          </w:rPr>
          <w:fldChar w:fldCharType="end"/>
        </w:r>
      </w:hyperlink>
    </w:p>
    <w:p w14:paraId="2A167CCF" w14:textId="0D962E74" w:rsidR="0072200D" w:rsidRDefault="009D34C6">
      <w:pPr>
        <w:pStyle w:val="TOC2"/>
        <w:tabs>
          <w:tab w:val="right" w:leader="dot" w:pos="8777"/>
        </w:tabs>
        <w:rPr>
          <w:rFonts w:asciiTheme="minorHAnsi" w:eastAsiaTheme="minorEastAsia" w:hAnsiTheme="minorHAnsi" w:cstheme="minorBidi"/>
          <w:noProof/>
          <w:sz w:val="22"/>
          <w:szCs w:val="22"/>
        </w:rPr>
      </w:pPr>
      <w:hyperlink w:anchor="_Toc73815508" w:history="1">
        <w:r w:rsidR="0072200D" w:rsidRPr="00CA44CB">
          <w:rPr>
            <w:rStyle w:val="Hyperlink"/>
            <w:noProof/>
          </w:rPr>
          <w:t>2.5.1. Producto</w:t>
        </w:r>
        <w:r w:rsidR="0072200D">
          <w:rPr>
            <w:noProof/>
            <w:webHidden/>
          </w:rPr>
          <w:tab/>
        </w:r>
        <w:r w:rsidR="0072200D">
          <w:rPr>
            <w:noProof/>
            <w:webHidden/>
          </w:rPr>
          <w:fldChar w:fldCharType="begin"/>
        </w:r>
        <w:r w:rsidR="0072200D">
          <w:rPr>
            <w:noProof/>
            <w:webHidden/>
          </w:rPr>
          <w:instrText xml:space="preserve"> PAGEREF _Toc73815508 \h </w:instrText>
        </w:r>
        <w:r w:rsidR="0072200D">
          <w:rPr>
            <w:noProof/>
            <w:webHidden/>
          </w:rPr>
        </w:r>
        <w:r w:rsidR="0072200D">
          <w:rPr>
            <w:noProof/>
            <w:webHidden/>
          </w:rPr>
          <w:fldChar w:fldCharType="separate"/>
        </w:r>
        <w:r w:rsidR="0072200D">
          <w:rPr>
            <w:noProof/>
            <w:webHidden/>
          </w:rPr>
          <w:t>18</w:t>
        </w:r>
        <w:r w:rsidR="0072200D">
          <w:rPr>
            <w:noProof/>
            <w:webHidden/>
          </w:rPr>
          <w:fldChar w:fldCharType="end"/>
        </w:r>
      </w:hyperlink>
    </w:p>
    <w:p w14:paraId="3BBED276" w14:textId="51F8AF81" w:rsidR="0072200D" w:rsidRDefault="009D34C6">
      <w:pPr>
        <w:pStyle w:val="TOC2"/>
        <w:tabs>
          <w:tab w:val="right" w:leader="dot" w:pos="8777"/>
        </w:tabs>
        <w:rPr>
          <w:rFonts w:asciiTheme="minorHAnsi" w:eastAsiaTheme="minorEastAsia" w:hAnsiTheme="minorHAnsi" w:cstheme="minorBidi"/>
          <w:noProof/>
          <w:sz w:val="22"/>
          <w:szCs w:val="22"/>
        </w:rPr>
      </w:pPr>
      <w:hyperlink w:anchor="_Toc73815509" w:history="1">
        <w:r w:rsidR="0072200D" w:rsidRPr="00CA44CB">
          <w:rPr>
            <w:rStyle w:val="Hyperlink"/>
            <w:noProof/>
          </w:rPr>
          <w:t>2.5.2. Promoción</w:t>
        </w:r>
        <w:r w:rsidR="0072200D">
          <w:rPr>
            <w:noProof/>
            <w:webHidden/>
          </w:rPr>
          <w:tab/>
        </w:r>
        <w:r w:rsidR="0072200D">
          <w:rPr>
            <w:noProof/>
            <w:webHidden/>
          </w:rPr>
          <w:fldChar w:fldCharType="begin"/>
        </w:r>
        <w:r w:rsidR="0072200D">
          <w:rPr>
            <w:noProof/>
            <w:webHidden/>
          </w:rPr>
          <w:instrText xml:space="preserve"> PAGEREF _Toc73815509 \h </w:instrText>
        </w:r>
        <w:r w:rsidR="0072200D">
          <w:rPr>
            <w:noProof/>
            <w:webHidden/>
          </w:rPr>
        </w:r>
        <w:r w:rsidR="0072200D">
          <w:rPr>
            <w:noProof/>
            <w:webHidden/>
          </w:rPr>
          <w:fldChar w:fldCharType="separate"/>
        </w:r>
        <w:r w:rsidR="0072200D">
          <w:rPr>
            <w:noProof/>
            <w:webHidden/>
          </w:rPr>
          <w:t>19</w:t>
        </w:r>
        <w:r w:rsidR="0072200D">
          <w:rPr>
            <w:noProof/>
            <w:webHidden/>
          </w:rPr>
          <w:fldChar w:fldCharType="end"/>
        </w:r>
      </w:hyperlink>
    </w:p>
    <w:p w14:paraId="229CDABA" w14:textId="741A6500" w:rsidR="0072200D" w:rsidRDefault="009D34C6">
      <w:pPr>
        <w:pStyle w:val="TOC2"/>
        <w:tabs>
          <w:tab w:val="right" w:leader="dot" w:pos="8777"/>
        </w:tabs>
        <w:rPr>
          <w:rFonts w:asciiTheme="minorHAnsi" w:eastAsiaTheme="minorEastAsia" w:hAnsiTheme="minorHAnsi" w:cstheme="minorBidi"/>
          <w:noProof/>
          <w:sz w:val="22"/>
          <w:szCs w:val="22"/>
        </w:rPr>
      </w:pPr>
      <w:hyperlink w:anchor="_Toc73815510" w:history="1">
        <w:r w:rsidR="0072200D" w:rsidRPr="00CA44CB">
          <w:rPr>
            <w:rStyle w:val="Hyperlink"/>
            <w:noProof/>
          </w:rPr>
          <w:t>2.5.3. La distribución</w:t>
        </w:r>
        <w:r w:rsidR="0072200D">
          <w:rPr>
            <w:noProof/>
            <w:webHidden/>
          </w:rPr>
          <w:tab/>
        </w:r>
        <w:r w:rsidR="0072200D">
          <w:rPr>
            <w:noProof/>
            <w:webHidden/>
          </w:rPr>
          <w:fldChar w:fldCharType="begin"/>
        </w:r>
        <w:r w:rsidR="0072200D">
          <w:rPr>
            <w:noProof/>
            <w:webHidden/>
          </w:rPr>
          <w:instrText xml:space="preserve"> PAGEREF _Toc73815510 \h </w:instrText>
        </w:r>
        <w:r w:rsidR="0072200D">
          <w:rPr>
            <w:noProof/>
            <w:webHidden/>
          </w:rPr>
        </w:r>
        <w:r w:rsidR="0072200D">
          <w:rPr>
            <w:noProof/>
            <w:webHidden/>
          </w:rPr>
          <w:fldChar w:fldCharType="separate"/>
        </w:r>
        <w:r w:rsidR="0072200D">
          <w:rPr>
            <w:noProof/>
            <w:webHidden/>
          </w:rPr>
          <w:t>20</w:t>
        </w:r>
        <w:r w:rsidR="0072200D">
          <w:rPr>
            <w:noProof/>
            <w:webHidden/>
          </w:rPr>
          <w:fldChar w:fldCharType="end"/>
        </w:r>
      </w:hyperlink>
    </w:p>
    <w:p w14:paraId="767FCD96" w14:textId="791380F1" w:rsidR="0072200D" w:rsidRDefault="009D34C6">
      <w:pPr>
        <w:pStyle w:val="TOC2"/>
        <w:tabs>
          <w:tab w:val="right" w:leader="dot" w:pos="8777"/>
        </w:tabs>
        <w:rPr>
          <w:rFonts w:asciiTheme="minorHAnsi" w:eastAsiaTheme="minorEastAsia" w:hAnsiTheme="minorHAnsi" w:cstheme="minorBidi"/>
          <w:noProof/>
          <w:sz w:val="22"/>
          <w:szCs w:val="22"/>
        </w:rPr>
      </w:pPr>
      <w:hyperlink w:anchor="_Toc73815511" w:history="1">
        <w:r w:rsidR="0072200D" w:rsidRPr="00CA44CB">
          <w:rPr>
            <w:rStyle w:val="Hyperlink"/>
            <w:noProof/>
          </w:rPr>
          <w:t>2.6. Plan de producción y recursos humanos</w:t>
        </w:r>
        <w:r w:rsidR="0072200D">
          <w:rPr>
            <w:noProof/>
            <w:webHidden/>
          </w:rPr>
          <w:tab/>
        </w:r>
        <w:r w:rsidR="0072200D">
          <w:rPr>
            <w:noProof/>
            <w:webHidden/>
          </w:rPr>
          <w:fldChar w:fldCharType="begin"/>
        </w:r>
        <w:r w:rsidR="0072200D">
          <w:rPr>
            <w:noProof/>
            <w:webHidden/>
          </w:rPr>
          <w:instrText xml:space="preserve"> PAGEREF _Toc73815511 \h </w:instrText>
        </w:r>
        <w:r w:rsidR="0072200D">
          <w:rPr>
            <w:noProof/>
            <w:webHidden/>
          </w:rPr>
        </w:r>
        <w:r w:rsidR="0072200D">
          <w:rPr>
            <w:noProof/>
            <w:webHidden/>
          </w:rPr>
          <w:fldChar w:fldCharType="separate"/>
        </w:r>
        <w:r w:rsidR="0072200D">
          <w:rPr>
            <w:noProof/>
            <w:webHidden/>
          </w:rPr>
          <w:t>20</w:t>
        </w:r>
        <w:r w:rsidR="0072200D">
          <w:rPr>
            <w:noProof/>
            <w:webHidden/>
          </w:rPr>
          <w:fldChar w:fldCharType="end"/>
        </w:r>
      </w:hyperlink>
    </w:p>
    <w:p w14:paraId="1FFEE04A" w14:textId="055FEF47" w:rsidR="0072200D" w:rsidRDefault="009D34C6">
      <w:pPr>
        <w:pStyle w:val="TOC2"/>
        <w:tabs>
          <w:tab w:val="right" w:leader="dot" w:pos="8777"/>
        </w:tabs>
        <w:rPr>
          <w:rFonts w:asciiTheme="minorHAnsi" w:eastAsiaTheme="minorEastAsia" w:hAnsiTheme="minorHAnsi" w:cstheme="minorBidi"/>
          <w:noProof/>
          <w:sz w:val="22"/>
          <w:szCs w:val="22"/>
        </w:rPr>
      </w:pPr>
      <w:hyperlink w:anchor="_Toc73815512" w:history="1">
        <w:r w:rsidR="0072200D" w:rsidRPr="00CA44CB">
          <w:rPr>
            <w:rStyle w:val="Hyperlink"/>
            <w:noProof/>
          </w:rPr>
          <w:t>2.6.1. Inversiones y gastos iniciales</w:t>
        </w:r>
        <w:r w:rsidR="0072200D">
          <w:rPr>
            <w:noProof/>
            <w:webHidden/>
          </w:rPr>
          <w:tab/>
        </w:r>
        <w:r w:rsidR="0072200D">
          <w:rPr>
            <w:noProof/>
            <w:webHidden/>
          </w:rPr>
          <w:fldChar w:fldCharType="begin"/>
        </w:r>
        <w:r w:rsidR="0072200D">
          <w:rPr>
            <w:noProof/>
            <w:webHidden/>
          </w:rPr>
          <w:instrText xml:space="preserve"> PAGEREF _Toc73815512 \h </w:instrText>
        </w:r>
        <w:r w:rsidR="0072200D">
          <w:rPr>
            <w:noProof/>
            <w:webHidden/>
          </w:rPr>
        </w:r>
        <w:r w:rsidR="0072200D">
          <w:rPr>
            <w:noProof/>
            <w:webHidden/>
          </w:rPr>
          <w:fldChar w:fldCharType="separate"/>
        </w:r>
        <w:r w:rsidR="0072200D">
          <w:rPr>
            <w:noProof/>
            <w:webHidden/>
          </w:rPr>
          <w:t>20</w:t>
        </w:r>
        <w:r w:rsidR="0072200D">
          <w:rPr>
            <w:noProof/>
            <w:webHidden/>
          </w:rPr>
          <w:fldChar w:fldCharType="end"/>
        </w:r>
      </w:hyperlink>
    </w:p>
    <w:p w14:paraId="0FEF46D6" w14:textId="301B0670" w:rsidR="0072200D" w:rsidRDefault="009D34C6">
      <w:pPr>
        <w:pStyle w:val="TOC2"/>
        <w:tabs>
          <w:tab w:val="right" w:leader="dot" w:pos="8777"/>
        </w:tabs>
        <w:rPr>
          <w:rFonts w:asciiTheme="minorHAnsi" w:eastAsiaTheme="minorEastAsia" w:hAnsiTheme="minorHAnsi" w:cstheme="minorBidi"/>
          <w:noProof/>
          <w:sz w:val="22"/>
          <w:szCs w:val="22"/>
        </w:rPr>
      </w:pPr>
      <w:hyperlink w:anchor="_Toc73815513" w:history="1">
        <w:r w:rsidR="0072200D" w:rsidRPr="00CA44CB">
          <w:rPr>
            <w:rStyle w:val="Hyperlink"/>
            <w:noProof/>
          </w:rPr>
          <w:t>2.6.2. Origen de la financiación</w:t>
        </w:r>
        <w:r w:rsidR="0072200D">
          <w:rPr>
            <w:noProof/>
            <w:webHidden/>
          </w:rPr>
          <w:tab/>
        </w:r>
        <w:r w:rsidR="0072200D">
          <w:rPr>
            <w:noProof/>
            <w:webHidden/>
          </w:rPr>
          <w:fldChar w:fldCharType="begin"/>
        </w:r>
        <w:r w:rsidR="0072200D">
          <w:rPr>
            <w:noProof/>
            <w:webHidden/>
          </w:rPr>
          <w:instrText xml:space="preserve"> PAGEREF _Toc73815513 \h </w:instrText>
        </w:r>
        <w:r w:rsidR="0072200D">
          <w:rPr>
            <w:noProof/>
            <w:webHidden/>
          </w:rPr>
        </w:r>
        <w:r w:rsidR="0072200D">
          <w:rPr>
            <w:noProof/>
            <w:webHidden/>
          </w:rPr>
          <w:fldChar w:fldCharType="separate"/>
        </w:r>
        <w:r w:rsidR="0072200D">
          <w:rPr>
            <w:noProof/>
            <w:webHidden/>
          </w:rPr>
          <w:t>21</w:t>
        </w:r>
        <w:r w:rsidR="0072200D">
          <w:rPr>
            <w:noProof/>
            <w:webHidden/>
          </w:rPr>
          <w:fldChar w:fldCharType="end"/>
        </w:r>
      </w:hyperlink>
    </w:p>
    <w:p w14:paraId="697D2BF3" w14:textId="0E7D88E9" w:rsidR="0072200D" w:rsidRDefault="009D34C6">
      <w:pPr>
        <w:pStyle w:val="TOC2"/>
        <w:tabs>
          <w:tab w:val="right" w:leader="dot" w:pos="8777"/>
        </w:tabs>
        <w:rPr>
          <w:rFonts w:asciiTheme="minorHAnsi" w:eastAsiaTheme="minorEastAsia" w:hAnsiTheme="minorHAnsi" w:cstheme="minorBidi"/>
          <w:noProof/>
          <w:sz w:val="22"/>
          <w:szCs w:val="22"/>
        </w:rPr>
      </w:pPr>
      <w:hyperlink w:anchor="_Toc73815514" w:history="1">
        <w:r w:rsidR="0072200D" w:rsidRPr="00CA44CB">
          <w:rPr>
            <w:rStyle w:val="Hyperlink"/>
            <w:noProof/>
          </w:rPr>
          <w:t>2.6.3. Contratación del personal</w:t>
        </w:r>
        <w:r w:rsidR="0072200D">
          <w:rPr>
            <w:noProof/>
            <w:webHidden/>
          </w:rPr>
          <w:tab/>
        </w:r>
        <w:r w:rsidR="0072200D">
          <w:rPr>
            <w:noProof/>
            <w:webHidden/>
          </w:rPr>
          <w:fldChar w:fldCharType="begin"/>
        </w:r>
        <w:r w:rsidR="0072200D">
          <w:rPr>
            <w:noProof/>
            <w:webHidden/>
          </w:rPr>
          <w:instrText xml:space="preserve"> PAGEREF _Toc73815514 \h </w:instrText>
        </w:r>
        <w:r w:rsidR="0072200D">
          <w:rPr>
            <w:noProof/>
            <w:webHidden/>
          </w:rPr>
        </w:r>
        <w:r w:rsidR="0072200D">
          <w:rPr>
            <w:noProof/>
            <w:webHidden/>
          </w:rPr>
          <w:fldChar w:fldCharType="separate"/>
        </w:r>
        <w:r w:rsidR="0072200D">
          <w:rPr>
            <w:noProof/>
            <w:webHidden/>
          </w:rPr>
          <w:t>22</w:t>
        </w:r>
        <w:r w:rsidR="0072200D">
          <w:rPr>
            <w:noProof/>
            <w:webHidden/>
          </w:rPr>
          <w:fldChar w:fldCharType="end"/>
        </w:r>
      </w:hyperlink>
    </w:p>
    <w:p w14:paraId="020BE990" w14:textId="2BC3A2B7" w:rsidR="0072200D" w:rsidRDefault="009D34C6">
      <w:pPr>
        <w:pStyle w:val="TOC2"/>
        <w:tabs>
          <w:tab w:val="right" w:leader="dot" w:pos="8777"/>
        </w:tabs>
        <w:rPr>
          <w:rFonts w:asciiTheme="minorHAnsi" w:eastAsiaTheme="minorEastAsia" w:hAnsiTheme="minorHAnsi" w:cstheme="minorBidi"/>
          <w:noProof/>
          <w:sz w:val="22"/>
          <w:szCs w:val="22"/>
        </w:rPr>
      </w:pPr>
      <w:hyperlink w:anchor="_Toc73815515" w:history="1">
        <w:r w:rsidR="0072200D" w:rsidRPr="00CA44CB">
          <w:rPr>
            <w:rStyle w:val="Hyperlink"/>
            <w:noProof/>
          </w:rPr>
          <w:t>2.6.4. Distribución de costes: fijos y variables</w:t>
        </w:r>
        <w:r w:rsidR="0072200D">
          <w:rPr>
            <w:noProof/>
            <w:webHidden/>
          </w:rPr>
          <w:tab/>
        </w:r>
        <w:r w:rsidR="0072200D">
          <w:rPr>
            <w:noProof/>
            <w:webHidden/>
          </w:rPr>
          <w:fldChar w:fldCharType="begin"/>
        </w:r>
        <w:r w:rsidR="0072200D">
          <w:rPr>
            <w:noProof/>
            <w:webHidden/>
          </w:rPr>
          <w:instrText xml:space="preserve"> PAGEREF _Toc73815515 \h </w:instrText>
        </w:r>
        <w:r w:rsidR="0072200D">
          <w:rPr>
            <w:noProof/>
            <w:webHidden/>
          </w:rPr>
        </w:r>
        <w:r w:rsidR="0072200D">
          <w:rPr>
            <w:noProof/>
            <w:webHidden/>
          </w:rPr>
          <w:fldChar w:fldCharType="separate"/>
        </w:r>
        <w:r w:rsidR="0072200D">
          <w:rPr>
            <w:noProof/>
            <w:webHidden/>
          </w:rPr>
          <w:t>22</w:t>
        </w:r>
        <w:r w:rsidR="0072200D">
          <w:rPr>
            <w:noProof/>
            <w:webHidden/>
          </w:rPr>
          <w:fldChar w:fldCharType="end"/>
        </w:r>
      </w:hyperlink>
    </w:p>
    <w:p w14:paraId="1E0BFC73" w14:textId="34CD55E9" w:rsidR="0072200D" w:rsidRDefault="009D34C6">
      <w:pPr>
        <w:pStyle w:val="TOC2"/>
        <w:tabs>
          <w:tab w:val="right" w:leader="dot" w:pos="8777"/>
        </w:tabs>
        <w:rPr>
          <w:rFonts w:asciiTheme="minorHAnsi" w:eastAsiaTheme="minorEastAsia" w:hAnsiTheme="minorHAnsi" w:cstheme="minorBidi"/>
          <w:noProof/>
          <w:sz w:val="22"/>
          <w:szCs w:val="22"/>
        </w:rPr>
      </w:pPr>
      <w:hyperlink w:anchor="_Toc73815516" w:history="1">
        <w:r w:rsidR="0072200D" w:rsidRPr="00CA44CB">
          <w:rPr>
            <w:rStyle w:val="Hyperlink"/>
            <w:noProof/>
          </w:rPr>
          <w:t>2.6.5. Umbral de rentabilidad o punto muerto</w:t>
        </w:r>
        <w:r w:rsidR="0072200D">
          <w:rPr>
            <w:noProof/>
            <w:webHidden/>
          </w:rPr>
          <w:tab/>
        </w:r>
        <w:r w:rsidR="0072200D">
          <w:rPr>
            <w:noProof/>
            <w:webHidden/>
          </w:rPr>
          <w:fldChar w:fldCharType="begin"/>
        </w:r>
        <w:r w:rsidR="0072200D">
          <w:rPr>
            <w:noProof/>
            <w:webHidden/>
          </w:rPr>
          <w:instrText xml:space="preserve"> PAGEREF _Toc73815516 \h </w:instrText>
        </w:r>
        <w:r w:rsidR="0072200D">
          <w:rPr>
            <w:noProof/>
            <w:webHidden/>
          </w:rPr>
        </w:r>
        <w:r w:rsidR="0072200D">
          <w:rPr>
            <w:noProof/>
            <w:webHidden/>
          </w:rPr>
          <w:fldChar w:fldCharType="separate"/>
        </w:r>
        <w:r w:rsidR="0072200D">
          <w:rPr>
            <w:noProof/>
            <w:webHidden/>
          </w:rPr>
          <w:t>23</w:t>
        </w:r>
        <w:r w:rsidR="0072200D">
          <w:rPr>
            <w:noProof/>
            <w:webHidden/>
          </w:rPr>
          <w:fldChar w:fldCharType="end"/>
        </w:r>
      </w:hyperlink>
    </w:p>
    <w:p w14:paraId="4CE09807" w14:textId="29BC1BE8" w:rsidR="0072200D" w:rsidRDefault="009D34C6">
      <w:pPr>
        <w:pStyle w:val="TOC2"/>
        <w:tabs>
          <w:tab w:val="right" w:leader="dot" w:pos="8777"/>
        </w:tabs>
        <w:rPr>
          <w:rFonts w:asciiTheme="minorHAnsi" w:eastAsiaTheme="minorEastAsia" w:hAnsiTheme="minorHAnsi" w:cstheme="minorBidi"/>
          <w:noProof/>
          <w:sz w:val="22"/>
          <w:szCs w:val="22"/>
        </w:rPr>
      </w:pPr>
      <w:hyperlink w:anchor="_Toc73815517" w:history="1">
        <w:r w:rsidR="0072200D" w:rsidRPr="00CA44CB">
          <w:rPr>
            <w:rStyle w:val="Hyperlink"/>
            <w:noProof/>
          </w:rPr>
          <w:t>2.7. Plan económico-financiero</w:t>
        </w:r>
        <w:r w:rsidR="0072200D">
          <w:rPr>
            <w:noProof/>
            <w:webHidden/>
          </w:rPr>
          <w:tab/>
        </w:r>
        <w:r w:rsidR="0072200D">
          <w:rPr>
            <w:noProof/>
            <w:webHidden/>
          </w:rPr>
          <w:fldChar w:fldCharType="begin"/>
        </w:r>
        <w:r w:rsidR="0072200D">
          <w:rPr>
            <w:noProof/>
            <w:webHidden/>
          </w:rPr>
          <w:instrText xml:space="preserve"> PAGEREF _Toc73815517 \h </w:instrText>
        </w:r>
        <w:r w:rsidR="0072200D">
          <w:rPr>
            <w:noProof/>
            <w:webHidden/>
          </w:rPr>
        </w:r>
        <w:r w:rsidR="0072200D">
          <w:rPr>
            <w:noProof/>
            <w:webHidden/>
          </w:rPr>
          <w:fldChar w:fldCharType="separate"/>
        </w:r>
        <w:r w:rsidR="0072200D">
          <w:rPr>
            <w:noProof/>
            <w:webHidden/>
          </w:rPr>
          <w:t>25</w:t>
        </w:r>
        <w:r w:rsidR="0072200D">
          <w:rPr>
            <w:noProof/>
            <w:webHidden/>
          </w:rPr>
          <w:fldChar w:fldCharType="end"/>
        </w:r>
      </w:hyperlink>
    </w:p>
    <w:p w14:paraId="5F3523A0" w14:textId="5C0987D8" w:rsidR="0072200D" w:rsidRDefault="009D34C6">
      <w:pPr>
        <w:pStyle w:val="TOC2"/>
        <w:tabs>
          <w:tab w:val="right" w:leader="dot" w:pos="8777"/>
        </w:tabs>
        <w:rPr>
          <w:rFonts w:asciiTheme="minorHAnsi" w:eastAsiaTheme="minorEastAsia" w:hAnsiTheme="minorHAnsi" w:cstheme="minorBidi"/>
          <w:noProof/>
          <w:sz w:val="22"/>
          <w:szCs w:val="22"/>
        </w:rPr>
      </w:pPr>
      <w:hyperlink w:anchor="_Toc73815518" w:history="1">
        <w:r w:rsidR="0072200D" w:rsidRPr="00CA44CB">
          <w:rPr>
            <w:rStyle w:val="Hyperlink"/>
            <w:noProof/>
          </w:rPr>
          <w:t>2.7.1. Plan de teoría</w:t>
        </w:r>
        <w:r w:rsidR="0072200D">
          <w:rPr>
            <w:noProof/>
            <w:webHidden/>
          </w:rPr>
          <w:tab/>
        </w:r>
        <w:r w:rsidR="0072200D">
          <w:rPr>
            <w:noProof/>
            <w:webHidden/>
          </w:rPr>
          <w:fldChar w:fldCharType="begin"/>
        </w:r>
        <w:r w:rsidR="0072200D">
          <w:rPr>
            <w:noProof/>
            <w:webHidden/>
          </w:rPr>
          <w:instrText xml:space="preserve"> PAGEREF _Toc73815518 \h </w:instrText>
        </w:r>
        <w:r w:rsidR="0072200D">
          <w:rPr>
            <w:noProof/>
            <w:webHidden/>
          </w:rPr>
        </w:r>
        <w:r w:rsidR="0072200D">
          <w:rPr>
            <w:noProof/>
            <w:webHidden/>
          </w:rPr>
          <w:fldChar w:fldCharType="separate"/>
        </w:r>
        <w:r w:rsidR="0072200D">
          <w:rPr>
            <w:noProof/>
            <w:webHidden/>
          </w:rPr>
          <w:t>25</w:t>
        </w:r>
        <w:r w:rsidR="0072200D">
          <w:rPr>
            <w:noProof/>
            <w:webHidden/>
          </w:rPr>
          <w:fldChar w:fldCharType="end"/>
        </w:r>
      </w:hyperlink>
    </w:p>
    <w:p w14:paraId="14A49E39" w14:textId="1D4AB513" w:rsidR="0072200D" w:rsidRDefault="009D34C6">
      <w:pPr>
        <w:pStyle w:val="TOC2"/>
        <w:tabs>
          <w:tab w:val="right" w:leader="dot" w:pos="8777"/>
        </w:tabs>
        <w:rPr>
          <w:rFonts w:asciiTheme="minorHAnsi" w:eastAsiaTheme="minorEastAsia" w:hAnsiTheme="minorHAnsi" w:cstheme="minorBidi"/>
          <w:noProof/>
          <w:sz w:val="22"/>
          <w:szCs w:val="22"/>
        </w:rPr>
      </w:pPr>
      <w:hyperlink w:anchor="_Toc73815519" w:history="1">
        <w:r w:rsidR="0072200D" w:rsidRPr="00CA44CB">
          <w:rPr>
            <w:rStyle w:val="Hyperlink"/>
            <w:noProof/>
          </w:rPr>
          <w:t>2.7.2. Cuenta de resultados o de pérdidas y ganancias</w:t>
        </w:r>
        <w:r w:rsidR="0072200D">
          <w:rPr>
            <w:noProof/>
            <w:webHidden/>
          </w:rPr>
          <w:tab/>
        </w:r>
        <w:r w:rsidR="0072200D">
          <w:rPr>
            <w:noProof/>
            <w:webHidden/>
          </w:rPr>
          <w:fldChar w:fldCharType="begin"/>
        </w:r>
        <w:r w:rsidR="0072200D">
          <w:rPr>
            <w:noProof/>
            <w:webHidden/>
          </w:rPr>
          <w:instrText xml:space="preserve"> PAGEREF _Toc73815519 \h </w:instrText>
        </w:r>
        <w:r w:rsidR="0072200D">
          <w:rPr>
            <w:noProof/>
            <w:webHidden/>
          </w:rPr>
        </w:r>
        <w:r w:rsidR="0072200D">
          <w:rPr>
            <w:noProof/>
            <w:webHidden/>
          </w:rPr>
          <w:fldChar w:fldCharType="separate"/>
        </w:r>
        <w:r w:rsidR="0072200D">
          <w:rPr>
            <w:noProof/>
            <w:webHidden/>
          </w:rPr>
          <w:t>27</w:t>
        </w:r>
        <w:r w:rsidR="0072200D">
          <w:rPr>
            <w:noProof/>
            <w:webHidden/>
          </w:rPr>
          <w:fldChar w:fldCharType="end"/>
        </w:r>
      </w:hyperlink>
    </w:p>
    <w:p w14:paraId="0A56B62B" w14:textId="696D08FB" w:rsidR="0072200D" w:rsidRDefault="009D34C6">
      <w:pPr>
        <w:pStyle w:val="TOC2"/>
        <w:tabs>
          <w:tab w:val="right" w:leader="dot" w:pos="8777"/>
        </w:tabs>
        <w:rPr>
          <w:rFonts w:asciiTheme="minorHAnsi" w:eastAsiaTheme="minorEastAsia" w:hAnsiTheme="minorHAnsi" w:cstheme="minorBidi"/>
          <w:noProof/>
          <w:sz w:val="22"/>
          <w:szCs w:val="22"/>
        </w:rPr>
      </w:pPr>
      <w:hyperlink w:anchor="_Toc73815520" w:history="1">
        <w:r w:rsidR="0072200D" w:rsidRPr="00CA44CB">
          <w:rPr>
            <w:rStyle w:val="Hyperlink"/>
            <w:noProof/>
          </w:rPr>
          <w:t>2.7.3. Balance</w:t>
        </w:r>
        <w:r w:rsidR="0072200D">
          <w:rPr>
            <w:noProof/>
            <w:webHidden/>
          </w:rPr>
          <w:tab/>
        </w:r>
        <w:r w:rsidR="0072200D">
          <w:rPr>
            <w:noProof/>
            <w:webHidden/>
          </w:rPr>
          <w:fldChar w:fldCharType="begin"/>
        </w:r>
        <w:r w:rsidR="0072200D">
          <w:rPr>
            <w:noProof/>
            <w:webHidden/>
          </w:rPr>
          <w:instrText xml:space="preserve"> PAGEREF _Toc73815520 \h </w:instrText>
        </w:r>
        <w:r w:rsidR="0072200D">
          <w:rPr>
            <w:noProof/>
            <w:webHidden/>
          </w:rPr>
        </w:r>
        <w:r w:rsidR="0072200D">
          <w:rPr>
            <w:noProof/>
            <w:webHidden/>
          </w:rPr>
          <w:fldChar w:fldCharType="separate"/>
        </w:r>
        <w:r w:rsidR="0072200D">
          <w:rPr>
            <w:noProof/>
            <w:webHidden/>
          </w:rPr>
          <w:t>28</w:t>
        </w:r>
        <w:r w:rsidR="0072200D">
          <w:rPr>
            <w:noProof/>
            <w:webHidden/>
          </w:rPr>
          <w:fldChar w:fldCharType="end"/>
        </w:r>
      </w:hyperlink>
    </w:p>
    <w:p w14:paraId="3B9751B5" w14:textId="275E6245" w:rsidR="0072200D" w:rsidRDefault="009D34C6">
      <w:pPr>
        <w:pStyle w:val="TOC2"/>
        <w:tabs>
          <w:tab w:val="right" w:leader="dot" w:pos="8777"/>
        </w:tabs>
        <w:rPr>
          <w:rFonts w:asciiTheme="minorHAnsi" w:eastAsiaTheme="minorEastAsia" w:hAnsiTheme="minorHAnsi" w:cstheme="minorBidi"/>
          <w:noProof/>
          <w:sz w:val="22"/>
          <w:szCs w:val="22"/>
        </w:rPr>
      </w:pPr>
      <w:hyperlink w:anchor="_Toc73815521" w:history="1">
        <w:r w:rsidR="0072200D" w:rsidRPr="00CA44CB">
          <w:rPr>
            <w:rStyle w:val="Hyperlink"/>
            <w:noProof/>
          </w:rPr>
          <w:t>2.7.4. Ratios</w:t>
        </w:r>
        <w:r w:rsidR="0072200D">
          <w:rPr>
            <w:noProof/>
            <w:webHidden/>
          </w:rPr>
          <w:tab/>
        </w:r>
        <w:r w:rsidR="0072200D">
          <w:rPr>
            <w:noProof/>
            <w:webHidden/>
          </w:rPr>
          <w:fldChar w:fldCharType="begin"/>
        </w:r>
        <w:r w:rsidR="0072200D">
          <w:rPr>
            <w:noProof/>
            <w:webHidden/>
          </w:rPr>
          <w:instrText xml:space="preserve"> PAGEREF _Toc73815521 \h </w:instrText>
        </w:r>
        <w:r w:rsidR="0072200D">
          <w:rPr>
            <w:noProof/>
            <w:webHidden/>
          </w:rPr>
        </w:r>
        <w:r w:rsidR="0072200D">
          <w:rPr>
            <w:noProof/>
            <w:webHidden/>
          </w:rPr>
          <w:fldChar w:fldCharType="separate"/>
        </w:r>
        <w:r w:rsidR="0072200D">
          <w:rPr>
            <w:noProof/>
            <w:webHidden/>
          </w:rPr>
          <w:t>29</w:t>
        </w:r>
        <w:r w:rsidR="0072200D">
          <w:rPr>
            <w:noProof/>
            <w:webHidden/>
          </w:rPr>
          <w:fldChar w:fldCharType="end"/>
        </w:r>
      </w:hyperlink>
    </w:p>
    <w:p w14:paraId="37266E89" w14:textId="05D910FE" w:rsidR="0072200D" w:rsidRDefault="009D34C6">
      <w:pPr>
        <w:pStyle w:val="TOC2"/>
        <w:tabs>
          <w:tab w:val="right" w:leader="dot" w:pos="8777"/>
        </w:tabs>
        <w:rPr>
          <w:rFonts w:asciiTheme="minorHAnsi" w:eastAsiaTheme="minorEastAsia" w:hAnsiTheme="minorHAnsi" w:cstheme="minorBidi"/>
          <w:noProof/>
          <w:sz w:val="22"/>
          <w:szCs w:val="22"/>
        </w:rPr>
      </w:pPr>
      <w:hyperlink w:anchor="_Toc73815522" w:history="1">
        <w:r w:rsidR="0072200D" w:rsidRPr="00CA44CB">
          <w:rPr>
            <w:rStyle w:val="Hyperlink"/>
            <w:noProof/>
          </w:rPr>
          <w:t>2.8. Constitución y puesta en la marcha</w:t>
        </w:r>
        <w:r w:rsidR="0072200D">
          <w:rPr>
            <w:noProof/>
            <w:webHidden/>
          </w:rPr>
          <w:tab/>
        </w:r>
        <w:r w:rsidR="0072200D">
          <w:rPr>
            <w:noProof/>
            <w:webHidden/>
          </w:rPr>
          <w:fldChar w:fldCharType="begin"/>
        </w:r>
        <w:r w:rsidR="0072200D">
          <w:rPr>
            <w:noProof/>
            <w:webHidden/>
          </w:rPr>
          <w:instrText xml:space="preserve"> PAGEREF _Toc73815522 \h </w:instrText>
        </w:r>
        <w:r w:rsidR="0072200D">
          <w:rPr>
            <w:noProof/>
            <w:webHidden/>
          </w:rPr>
        </w:r>
        <w:r w:rsidR="0072200D">
          <w:rPr>
            <w:noProof/>
            <w:webHidden/>
          </w:rPr>
          <w:fldChar w:fldCharType="separate"/>
        </w:r>
        <w:r w:rsidR="0072200D">
          <w:rPr>
            <w:noProof/>
            <w:webHidden/>
          </w:rPr>
          <w:t>30</w:t>
        </w:r>
        <w:r w:rsidR="0072200D">
          <w:rPr>
            <w:noProof/>
            <w:webHidden/>
          </w:rPr>
          <w:fldChar w:fldCharType="end"/>
        </w:r>
      </w:hyperlink>
    </w:p>
    <w:p w14:paraId="586B592E" w14:textId="5615F9CD" w:rsidR="0072200D" w:rsidRDefault="009D34C6">
      <w:pPr>
        <w:pStyle w:val="TOC2"/>
        <w:tabs>
          <w:tab w:val="right" w:leader="dot" w:pos="8777"/>
        </w:tabs>
        <w:rPr>
          <w:rFonts w:asciiTheme="minorHAnsi" w:eastAsiaTheme="minorEastAsia" w:hAnsiTheme="minorHAnsi" w:cstheme="minorBidi"/>
          <w:noProof/>
          <w:sz w:val="22"/>
          <w:szCs w:val="22"/>
        </w:rPr>
      </w:pPr>
      <w:hyperlink w:anchor="_Toc73815523" w:history="1">
        <w:r w:rsidR="0072200D" w:rsidRPr="00CA44CB">
          <w:rPr>
            <w:rStyle w:val="Hyperlink"/>
            <w:noProof/>
          </w:rPr>
          <w:t>2.8.1. Trámites ante el Ayuntamiento</w:t>
        </w:r>
        <w:r w:rsidR="0072200D">
          <w:rPr>
            <w:noProof/>
            <w:webHidden/>
          </w:rPr>
          <w:tab/>
        </w:r>
        <w:r w:rsidR="0072200D">
          <w:rPr>
            <w:noProof/>
            <w:webHidden/>
          </w:rPr>
          <w:fldChar w:fldCharType="begin"/>
        </w:r>
        <w:r w:rsidR="0072200D">
          <w:rPr>
            <w:noProof/>
            <w:webHidden/>
          </w:rPr>
          <w:instrText xml:space="preserve"> PAGEREF _Toc73815523 \h </w:instrText>
        </w:r>
        <w:r w:rsidR="0072200D">
          <w:rPr>
            <w:noProof/>
            <w:webHidden/>
          </w:rPr>
        </w:r>
        <w:r w:rsidR="0072200D">
          <w:rPr>
            <w:noProof/>
            <w:webHidden/>
          </w:rPr>
          <w:fldChar w:fldCharType="separate"/>
        </w:r>
        <w:r w:rsidR="0072200D">
          <w:rPr>
            <w:noProof/>
            <w:webHidden/>
          </w:rPr>
          <w:t>30</w:t>
        </w:r>
        <w:r w:rsidR="0072200D">
          <w:rPr>
            <w:noProof/>
            <w:webHidden/>
          </w:rPr>
          <w:fldChar w:fldCharType="end"/>
        </w:r>
      </w:hyperlink>
    </w:p>
    <w:p w14:paraId="29492AA1" w14:textId="34C82B38" w:rsidR="0072200D" w:rsidRDefault="009D34C6">
      <w:pPr>
        <w:pStyle w:val="TOC2"/>
        <w:tabs>
          <w:tab w:val="right" w:leader="dot" w:pos="8777"/>
        </w:tabs>
        <w:rPr>
          <w:rFonts w:asciiTheme="minorHAnsi" w:eastAsiaTheme="minorEastAsia" w:hAnsiTheme="minorHAnsi" w:cstheme="minorBidi"/>
          <w:noProof/>
          <w:sz w:val="22"/>
          <w:szCs w:val="22"/>
        </w:rPr>
      </w:pPr>
      <w:hyperlink w:anchor="_Toc73815524" w:history="1">
        <w:r w:rsidR="0072200D" w:rsidRPr="00CA44CB">
          <w:rPr>
            <w:rStyle w:val="Hyperlink"/>
            <w:noProof/>
          </w:rPr>
          <w:t>2.8.2. Ídem ante hacienda</w:t>
        </w:r>
        <w:r w:rsidR="0072200D">
          <w:rPr>
            <w:noProof/>
            <w:webHidden/>
          </w:rPr>
          <w:tab/>
        </w:r>
        <w:r w:rsidR="0072200D">
          <w:rPr>
            <w:noProof/>
            <w:webHidden/>
          </w:rPr>
          <w:fldChar w:fldCharType="begin"/>
        </w:r>
        <w:r w:rsidR="0072200D">
          <w:rPr>
            <w:noProof/>
            <w:webHidden/>
          </w:rPr>
          <w:instrText xml:space="preserve"> PAGEREF _Toc73815524 \h </w:instrText>
        </w:r>
        <w:r w:rsidR="0072200D">
          <w:rPr>
            <w:noProof/>
            <w:webHidden/>
          </w:rPr>
        </w:r>
        <w:r w:rsidR="0072200D">
          <w:rPr>
            <w:noProof/>
            <w:webHidden/>
          </w:rPr>
          <w:fldChar w:fldCharType="separate"/>
        </w:r>
        <w:r w:rsidR="0072200D">
          <w:rPr>
            <w:noProof/>
            <w:webHidden/>
          </w:rPr>
          <w:t>30</w:t>
        </w:r>
        <w:r w:rsidR="0072200D">
          <w:rPr>
            <w:noProof/>
            <w:webHidden/>
          </w:rPr>
          <w:fldChar w:fldCharType="end"/>
        </w:r>
      </w:hyperlink>
    </w:p>
    <w:p w14:paraId="76F5320F" w14:textId="16929225" w:rsidR="0072200D" w:rsidRDefault="009D34C6">
      <w:pPr>
        <w:pStyle w:val="TOC2"/>
        <w:tabs>
          <w:tab w:val="right" w:leader="dot" w:pos="8777"/>
        </w:tabs>
        <w:rPr>
          <w:rFonts w:asciiTheme="minorHAnsi" w:eastAsiaTheme="minorEastAsia" w:hAnsiTheme="minorHAnsi" w:cstheme="minorBidi"/>
          <w:noProof/>
          <w:sz w:val="22"/>
          <w:szCs w:val="22"/>
        </w:rPr>
      </w:pPr>
      <w:hyperlink w:anchor="_Toc73815525" w:history="1">
        <w:r w:rsidR="0072200D" w:rsidRPr="00CA44CB">
          <w:rPr>
            <w:rStyle w:val="Hyperlink"/>
            <w:noProof/>
          </w:rPr>
          <w:t>2.8.3. Ídem ante TGSS</w:t>
        </w:r>
        <w:r w:rsidR="0072200D">
          <w:rPr>
            <w:noProof/>
            <w:webHidden/>
          </w:rPr>
          <w:tab/>
        </w:r>
        <w:r w:rsidR="0072200D">
          <w:rPr>
            <w:noProof/>
            <w:webHidden/>
          </w:rPr>
          <w:fldChar w:fldCharType="begin"/>
        </w:r>
        <w:r w:rsidR="0072200D">
          <w:rPr>
            <w:noProof/>
            <w:webHidden/>
          </w:rPr>
          <w:instrText xml:space="preserve"> PAGEREF _Toc73815525 \h </w:instrText>
        </w:r>
        <w:r w:rsidR="0072200D">
          <w:rPr>
            <w:noProof/>
            <w:webHidden/>
          </w:rPr>
        </w:r>
        <w:r w:rsidR="0072200D">
          <w:rPr>
            <w:noProof/>
            <w:webHidden/>
          </w:rPr>
          <w:fldChar w:fldCharType="separate"/>
        </w:r>
        <w:r w:rsidR="0072200D">
          <w:rPr>
            <w:noProof/>
            <w:webHidden/>
          </w:rPr>
          <w:t>30</w:t>
        </w:r>
        <w:r w:rsidR="0072200D">
          <w:rPr>
            <w:noProof/>
            <w:webHidden/>
          </w:rPr>
          <w:fldChar w:fldCharType="end"/>
        </w:r>
      </w:hyperlink>
    </w:p>
    <w:p w14:paraId="378E65E8" w14:textId="126327B8" w:rsidR="0072200D" w:rsidRDefault="009D34C6">
      <w:pPr>
        <w:pStyle w:val="TOC2"/>
        <w:tabs>
          <w:tab w:val="right" w:leader="dot" w:pos="8777"/>
        </w:tabs>
        <w:rPr>
          <w:rFonts w:asciiTheme="minorHAnsi" w:eastAsiaTheme="minorEastAsia" w:hAnsiTheme="minorHAnsi" w:cstheme="minorBidi"/>
          <w:noProof/>
          <w:sz w:val="22"/>
          <w:szCs w:val="22"/>
        </w:rPr>
      </w:pPr>
      <w:hyperlink w:anchor="_Toc73815526" w:history="1">
        <w:r w:rsidR="0072200D" w:rsidRPr="00CA44CB">
          <w:rPr>
            <w:rStyle w:val="Hyperlink"/>
            <w:noProof/>
          </w:rPr>
          <w:t>2.8.4. Ídem Registros oficiales</w:t>
        </w:r>
        <w:r w:rsidR="0072200D">
          <w:rPr>
            <w:noProof/>
            <w:webHidden/>
          </w:rPr>
          <w:tab/>
        </w:r>
        <w:r w:rsidR="0072200D">
          <w:rPr>
            <w:noProof/>
            <w:webHidden/>
          </w:rPr>
          <w:fldChar w:fldCharType="begin"/>
        </w:r>
        <w:r w:rsidR="0072200D">
          <w:rPr>
            <w:noProof/>
            <w:webHidden/>
          </w:rPr>
          <w:instrText xml:space="preserve"> PAGEREF _Toc73815526 \h </w:instrText>
        </w:r>
        <w:r w:rsidR="0072200D">
          <w:rPr>
            <w:noProof/>
            <w:webHidden/>
          </w:rPr>
        </w:r>
        <w:r w:rsidR="0072200D">
          <w:rPr>
            <w:noProof/>
            <w:webHidden/>
          </w:rPr>
          <w:fldChar w:fldCharType="separate"/>
        </w:r>
        <w:r w:rsidR="0072200D">
          <w:rPr>
            <w:noProof/>
            <w:webHidden/>
          </w:rPr>
          <w:t>30</w:t>
        </w:r>
        <w:r w:rsidR="0072200D">
          <w:rPr>
            <w:noProof/>
            <w:webHidden/>
          </w:rPr>
          <w:fldChar w:fldCharType="end"/>
        </w:r>
      </w:hyperlink>
    </w:p>
    <w:p w14:paraId="6CE843E1" w14:textId="72DB5719" w:rsidR="0072200D" w:rsidRDefault="009D34C6">
      <w:pPr>
        <w:pStyle w:val="TOC2"/>
        <w:tabs>
          <w:tab w:val="right" w:leader="dot" w:pos="8777"/>
        </w:tabs>
        <w:rPr>
          <w:rFonts w:asciiTheme="minorHAnsi" w:eastAsiaTheme="minorEastAsia" w:hAnsiTheme="minorHAnsi" w:cstheme="minorBidi"/>
          <w:noProof/>
          <w:sz w:val="22"/>
          <w:szCs w:val="22"/>
        </w:rPr>
      </w:pPr>
      <w:hyperlink w:anchor="_Toc73815527" w:history="1">
        <w:r w:rsidR="0072200D" w:rsidRPr="00CA44CB">
          <w:rPr>
            <w:rStyle w:val="Hyperlink"/>
            <w:noProof/>
          </w:rPr>
          <w:t>2.8.5. Ídem Notaria</w:t>
        </w:r>
        <w:r w:rsidR="0072200D">
          <w:rPr>
            <w:noProof/>
            <w:webHidden/>
          </w:rPr>
          <w:tab/>
        </w:r>
        <w:r w:rsidR="0072200D">
          <w:rPr>
            <w:noProof/>
            <w:webHidden/>
          </w:rPr>
          <w:fldChar w:fldCharType="begin"/>
        </w:r>
        <w:r w:rsidR="0072200D">
          <w:rPr>
            <w:noProof/>
            <w:webHidden/>
          </w:rPr>
          <w:instrText xml:space="preserve"> PAGEREF _Toc73815527 \h </w:instrText>
        </w:r>
        <w:r w:rsidR="0072200D">
          <w:rPr>
            <w:noProof/>
            <w:webHidden/>
          </w:rPr>
        </w:r>
        <w:r w:rsidR="0072200D">
          <w:rPr>
            <w:noProof/>
            <w:webHidden/>
          </w:rPr>
          <w:fldChar w:fldCharType="separate"/>
        </w:r>
        <w:r w:rsidR="0072200D">
          <w:rPr>
            <w:noProof/>
            <w:webHidden/>
          </w:rPr>
          <w:t>31</w:t>
        </w:r>
        <w:r w:rsidR="0072200D">
          <w:rPr>
            <w:noProof/>
            <w:webHidden/>
          </w:rPr>
          <w:fldChar w:fldCharType="end"/>
        </w:r>
      </w:hyperlink>
    </w:p>
    <w:p w14:paraId="2580FD56" w14:textId="7F481BF0" w:rsidR="0072200D" w:rsidRDefault="009D34C6">
      <w:pPr>
        <w:pStyle w:val="TOC2"/>
        <w:tabs>
          <w:tab w:val="right" w:leader="dot" w:pos="8777"/>
        </w:tabs>
        <w:rPr>
          <w:rFonts w:asciiTheme="minorHAnsi" w:eastAsiaTheme="minorEastAsia" w:hAnsiTheme="minorHAnsi" w:cstheme="minorBidi"/>
          <w:noProof/>
          <w:sz w:val="22"/>
          <w:szCs w:val="22"/>
        </w:rPr>
      </w:pPr>
      <w:hyperlink w:anchor="_Toc73815528" w:history="1">
        <w:r w:rsidR="0072200D" w:rsidRPr="00CA44CB">
          <w:rPr>
            <w:rStyle w:val="Hyperlink"/>
            <w:noProof/>
          </w:rPr>
          <w:t>2.8.6. Otros tramites</w:t>
        </w:r>
        <w:r w:rsidR="0072200D">
          <w:rPr>
            <w:noProof/>
            <w:webHidden/>
          </w:rPr>
          <w:tab/>
        </w:r>
        <w:r w:rsidR="0072200D">
          <w:rPr>
            <w:noProof/>
            <w:webHidden/>
          </w:rPr>
          <w:fldChar w:fldCharType="begin"/>
        </w:r>
        <w:r w:rsidR="0072200D">
          <w:rPr>
            <w:noProof/>
            <w:webHidden/>
          </w:rPr>
          <w:instrText xml:space="preserve"> PAGEREF _Toc73815528 \h </w:instrText>
        </w:r>
        <w:r w:rsidR="0072200D">
          <w:rPr>
            <w:noProof/>
            <w:webHidden/>
          </w:rPr>
        </w:r>
        <w:r w:rsidR="0072200D">
          <w:rPr>
            <w:noProof/>
            <w:webHidden/>
          </w:rPr>
          <w:fldChar w:fldCharType="separate"/>
        </w:r>
        <w:r w:rsidR="0072200D">
          <w:rPr>
            <w:noProof/>
            <w:webHidden/>
          </w:rPr>
          <w:t>31</w:t>
        </w:r>
        <w:r w:rsidR="0072200D">
          <w:rPr>
            <w:noProof/>
            <w:webHidden/>
          </w:rPr>
          <w:fldChar w:fldCharType="end"/>
        </w:r>
      </w:hyperlink>
    </w:p>
    <w:p w14:paraId="6083839D" w14:textId="54DF75A2" w:rsidR="0072200D" w:rsidRDefault="009D34C6">
      <w:pPr>
        <w:pStyle w:val="TOC1"/>
        <w:tabs>
          <w:tab w:val="right" w:leader="dot" w:pos="8777"/>
        </w:tabs>
        <w:rPr>
          <w:rFonts w:asciiTheme="minorHAnsi" w:eastAsiaTheme="minorEastAsia" w:hAnsiTheme="minorHAnsi" w:cstheme="minorBidi"/>
          <w:noProof/>
          <w:sz w:val="22"/>
          <w:szCs w:val="22"/>
        </w:rPr>
      </w:pPr>
      <w:hyperlink w:anchor="_Toc73815529" w:history="1">
        <w:r w:rsidR="0072200D" w:rsidRPr="00CA44CB">
          <w:rPr>
            <w:rStyle w:val="Hyperlink"/>
            <w:noProof/>
          </w:rPr>
          <w:t>3. Análisis y diseño</w:t>
        </w:r>
        <w:r w:rsidR="0072200D">
          <w:rPr>
            <w:noProof/>
            <w:webHidden/>
          </w:rPr>
          <w:tab/>
        </w:r>
        <w:r w:rsidR="0072200D">
          <w:rPr>
            <w:noProof/>
            <w:webHidden/>
          </w:rPr>
          <w:fldChar w:fldCharType="begin"/>
        </w:r>
        <w:r w:rsidR="0072200D">
          <w:rPr>
            <w:noProof/>
            <w:webHidden/>
          </w:rPr>
          <w:instrText xml:space="preserve"> PAGEREF _Toc73815529 \h </w:instrText>
        </w:r>
        <w:r w:rsidR="0072200D">
          <w:rPr>
            <w:noProof/>
            <w:webHidden/>
          </w:rPr>
        </w:r>
        <w:r w:rsidR="0072200D">
          <w:rPr>
            <w:noProof/>
            <w:webHidden/>
          </w:rPr>
          <w:fldChar w:fldCharType="separate"/>
        </w:r>
        <w:r w:rsidR="0072200D">
          <w:rPr>
            <w:noProof/>
            <w:webHidden/>
          </w:rPr>
          <w:t>32</w:t>
        </w:r>
        <w:r w:rsidR="0072200D">
          <w:rPr>
            <w:noProof/>
            <w:webHidden/>
          </w:rPr>
          <w:fldChar w:fldCharType="end"/>
        </w:r>
      </w:hyperlink>
    </w:p>
    <w:p w14:paraId="305D00CB" w14:textId="1DED2E49" w:rsidR="0072200D" w:rsidRDefault="009D34C6">
      <w:pPr>
        <w:pStyle w:val="TOC2"/>
        <w:tabs>
          <w:tab w:val="right" w:leader="dot" w:pos="8777"/>
        </w:tabs>
        <w:rPr>
          <w:rFonts w:asciiTheme="minorHAnsi" w:eastAsiaTheme="minorEastAsia" w:hAnsiTheme="minorHAnsi" w:cstheme="minorBidi"/>
          <w:noProof/>
          <w:sz w:val="22"/>
          <w:szCs w:val="22"/>
        </w:rPr>
      </w:pPr>
      <w:hyperlink w:anchor="_Toc73815530" w:history="1">
        <w:r w:rsidR="0072200D" w:rsidRPr="00CA44CB">
          <w:rPr>
            <w:rStyle w:val="Hyperlink"/>
            <w:noProof/>
          </w:rPr>
          <w:t>3.1. Casos de Uso</w:t>
        </w:r>
        <w:r w:rsidR="0072200D">
          <w:rPr>
            <w:noProof/>
            <w:webHidden/>
          </w:rPr>
          <w:tab/>
        </w:r>
        <w:r w:rsidR="0072200D">
          <w:rPr>
            <w:noProof/>
            <w:webHidden/>
          </w:rPr>
          <w:fldChar w:fldCharType="begin"/>
        </w:r>
        <w:r w:rsidR="0072200D">
          <w:rPr>
            <w:noProof/>
            <w:webHidden/>
          </w:rPr>
          <w:instrText xml:space="preserve"> PAGEREF _Toc73815530 \h </w:instrText>
        </w:r>
        <w:r w:rsidR="0072200D">
          <w:rPr>
            <w:noProof/>
            <w:webHidden/>
          </w:rPr>
        </w:r>
        <w:r w:rsidR="0072200D">
          <w:rPr>
            <w:noProof/>
            <w:webHidden/>
          </w:rPr>
          <w:fldChar w:fldCharType="separate"/>
        </w:r>
        <w:r w:rsidR="0072200D">
          <w:rPr>
            <w:noProof/>
            <w:webHidden/>
          </w:rPr>
          <w:t>32</w:t>
        </w:r>
        <w:r w:rsidR="0072200D">
          <w:rPr>
            <w:noProof/>
            <w:webHidden/>
          </w:rPr>
          <w:fldChar w:fldCharType="end"/>
        </w:r>
      </w:hyperlink>
    </w:p>
    <w:p w14:paraId="7AF42EA7" w14:textId="698EE7F9" w:rsidR="0072200D" w:rsidRDefault="009D34C6">
      <w:pPr>
        <w:pStyle w:val="TOC2"/>
        <w:tabs>
          <w:tab w:val="right" w:leader="dot" w:pos="8777"/>
        </w:tabs>
        <w:rPr>
          <w:rFonts w:asciiTheme="minorHAnsi" w:eastAsiaTheme="minorEastAsia" w:hAnsiTheme="minorHAnsi" w:cstheme="minorBidi"/>
          <w:noProof/>
          <w:sz w:val="22"/>
          <w:szCs w:val="22"/>
        </w:rPr>
      </w:pPr>
      <w:hyperlink w:anchor="_Toc73815531" w:history="1">
        <w:r w:rsidR="0072200D" w:rsidRPr="00CA44CB">
          <w:rPr>
            <w:rStyle w:val="Hyperlink"/>
            <w:noProof/>
          </w:rPr>
          <w:t>3.2. Planificación temporal</w:t>
        </w:r>
        <w:r w:rsidR="0072200D">
          <w:rPr>
            <w:noProof/>
            <w:webHidden/>
          </w:rPr>
          <w:tab/>
        </w:r>
        <w:r w:rsidR="0072200D">
          <w:rPr>
            <w:noProof/>
            <w:webHidden/>
          </w:rPr>
          <w:fldChar w:fldCharType="begin"/>
        </w:r>
        <w:r w:rsidR="0072200D">
          <w:rPr>
            <w:noProof/>
            <w:webHidden/>
          </w:rPr>
          <w:instrText xml:space="preserve"> PAGEREF _Toc73815531 \h </w:instrText>
        </w:r>
        <w:r w:rsidR="0072200D">
          <w:rPr>
            <w:noProof/>
            <w:webHidden/>
          </w:rPr>
        </w:r>
        <w:r w:rsidR="0072200D">
          <w:rPr>
            <w:noProof/>
            <w:webHidden/>
          </w:rPr>
          <w:fldChar w:fldCharType="separate"/>
        </w:r>
        <w:r w:rsidR="0072200D">
          <w:rPr>
            <w:noProof/>
            <w:webHidden/>
          </w:rPr>
          <w:t>35</w:t>
        </w:r>
        <w:r w:rsidR="0072200D">
          <w:rPr>
            <w:noProof/>
            <w:webHidden/>
          </w:rPr>
          <w:fldChar w:fldCharType="end"/>
        </w:r>
      </w:hyperlink>
    </w:p>
    <w:p w14:paraId="04AEC4BE" w14:textId="35205B6B" w:rsidR="0072200D" w:rsidRDefault="009D34C6">
      <w:pPr>
        <w:pStyle w:val="TOC2"/>
        <w:tabs>
          <w:tab w:val="right" w:leader="dot" w:pos="8777"/>
        </w:tabs>
        <w:rPr>
          <w:rFonts w:asciiTheme="minorHAnsi" w:eastAsiaTheme="minorEastAsia" w:hAnsiTheme="minorHAnsi" w:cstheme="minorBidi"/>
          <w:noProof/>
          <w:sz w:val="22"/>
          <w:szCs w:val="22"/>
        </w:rPr>
      </w:pPr>
      <w:hyperlink w:anchor="_Toc73815532" w:history="1">
        <w:r w:rsidR="0072200D" w:rsidRPr="00CA44CB">
          <w:rPr>
            <w:rStyle w:val="Hyperlink"/>
            <w:noProof/>
          </w:rPr>
          <w:t>3.3. Diagrama de clases</w:t>
        </w:r>
        <w:r w:rsidR="0072200D">
          <w:rPr>
            <w:noProof/>
            <w:webHidden/>
          </w:rPr>
          <w:tab/>
        </w:r>
        <w:r w:rsidR="0072200D">
          <w:rPr>
            <w:noProof/>
            <w:webHidden/>
          </w:rPr>
          <w:fldChar w:fldCharType="begin"/>
        </w:r>
        <w:r w:rsidR="0072200D">
          <w:rPr>
            <w:noProof/>
            <w:webHidden/>
          </w:rPr>
          <w:instrText xml:space="preserve"> PAGEREF _Toc73815532 \h </w:instrText>
        </w:r>
        <w:r w:rsidR="0072200D">
          <w:rPr>
            <w:noProof/>
            <w:webHidden/>
          </w:rPr>
        </w:r>
        <w:r w:rsidR="0072200D">
          <w:rPr>
            <w:noProof/>
            <w:webHidden/>
          </w:rPr>
          <w:fldChar w:fldCharType="separate"/>
        </w:r>
        <w:r w:rsidR="0072200D">
          <w:rPr>
            <w:noProof/>
            <w:webHidden/>
          </w:rPr>
          <w:t>36</w:t>
        </w:r>
        <w:r w:rsidR="0072200D">
          <w:rPr>
            <w:noProof/>
            <w:webHidden/>
          </w:rPr>
          <w:fldChar w:fldCharType="end"/>
        </w:r>
      </w:hyperlink>
    </w:p>
    <w:p w14:paraId="3FBE5B1B" w14:textId="4B930EA5" w:rsidR="0072200D" w:rsidRDefault="009D34C6">
      <w:pPr>
        <w:pStyle w:val="TOC2"/>
        <w:tabs>
          <w:tab w:val="right" w:leader="dot" w:pos="8777"/>
        </w:tabs>
        <w:rPr>
          <w:rFonts w:asciiTheme="minorHAnsi" w:eastAsiaTheme="minorEastAsia" w:hAnsiTheme="minorHAnsi" w:cstheme="minorBidi"/>
          <w:noProof/>
          <w:sz w:val="22"/>
          <w:szCs w:val="22"/>
        </w:rPr>
      </w:pPr>
      <w:hyperlink w:anchor="_Toc73815533" w:history="1">
        <w:r w:rsidR="0072200D" w:rsidRPr="00CA44CB">
          <w:rPr>
            <w:rStyle w:val="Hyperlink"/>
            <w:noProof/>
          </w:rPr>
          <w:t>3.4. Diseño de la BBDD</w:t>
        </w:r>
        <w:r w:rsidR="0072200D">
          <w:rPr>
            <w:noProof/>
            <w:webHidden/>
          </w:rPr>
          <w:tab/>
        </w:r>
        <w:r w:rsidR="0072200D">
          <w:rPr>
            <w:noProof/>
            <w:webHidden/>
          </w:rPr>
          <w:fldChar w:fldCharType="begin"/>
        </w:r>
        <w:r w:rsidR="0072200D">
          <w:rPr>
            <w:noProof/>
            <w:webHidden/>
          </w:rPr>
          <w:instrText xml:space="preserve"> PAGEREF _Toc73815533 \h </w:instrText>
        </w:r>
        <w:r w:rsidR="0072200D">
          <w:rPr>
            <w:noProof/>
            <w:webHidden/>
          </w:rPr>
        </w:r>
        <w:r w:rsidR="0072200D">
          <w:rPr>
            <w:noProof/>
            <w:webHidden/>
          </w:rPr>
          <w:fldChar w:fldCharType="separate"/>
        </w:r>
        <w:r w:rsidR="0072200D">
          <w:rPr>
            <w:noProof/>
            <w:webHidden/>
          </w:rPr>
          <w:t>37</w:t>
        </w:r>
        <w:r w:rsidR="0072200D">
          <w:rPr>
            <w:noProof/>
            <w:webHidden/>
          </w:rPr>
          <w:fldChar w:fldCharType="end"/>
        </w:r>
      </w:hyperlink>
    </w:p>
    <w:p w14:paraId="04B9E97D" w14:textId="1D39F221" w:rsidR="0072200D" w:rsidRDefault="009D34C6">
      <w:pPr>
        <w:pStyle w:val="TOC2"/>
        <w:tabs>
          <w:tab w:val="right" w:leader="dot" w:pos="8777"/>
        </w:tabs>
        <w:rPr>
          <w:rFonts w:asciiTheme="minorHAnsi" w:eastAsiaTheme="minorEastAsia" w:hAnsiTheme="minorHAnsi" w:cstheme="minorBidi"/>
          <w:noProof/>
          <w:sz w:val="22"/>
          <w:szCs w:val="22"/>
        </w:rPr>
      </w:pPr>
      <w:hyperlink w:anchor="_Toc73815534" w:history="1">
        <w:r w:rsidR="0072200D" w:rsidRPr="00CA44CB">
          <w:rPr>
            <w:rStyle w:val="Hyperlink"/>
            <w:noProof/>
          </w:rPr>
          <w:t>3.5. Mapas de navegación</w:t>
        </w:r>
        <w:r w:rsidR="0072200D">
          <w:rPr>
            <w:noProof/>
            <w:webHidden/>
          </w:rPr>
          <w:tab/>
        </w:r>
        <w:r w:rsidR="0072200D">
          <w:rPr>
            <w:noProof/>
            <w:webHidden/>
          </w:rPr>
          <w:fldChar w:fldCharType="begin"/>
        </w:r>
        <w:r w:rsidR="0072200D">
          <w:rPr>
            <w:noProof/>
            <w:webHidden/>
          </w:rPr>
          <w:instrText xml:space="preserve"> PAGEREF _Toc73815534 \h </w:instrText>
        </w:r>
        <w:r w:rsidR="0072200D">
          <w:rPr>
            <w:noProof/>
            <w:webHidden/>
          </w:rPr>
        </w:r>
        <w:r w:rsidR="0072200D">
          <w:rPr>
            <w:noProof/>
            <w:webHidden/>
          </w:rPr>
          <w:fldChar w:fldCharType="separate"/>
        </w:r>
        <w:r w:rsidR="0072200D">
          <w:rPr>
            <w:noProof/>
            <w:webHidden/>
          </w:rPr>
          <w:t>38</w:t>
        </w:r>
        <w:r w:rsidR="0072200D">
          <w:rPr>
            <w:noProof/>
            <w:webHidden/>
          </w:rPr>
          <w:fldChar w:fldCharType="end"/>
        </w:r>
      </w:hyperlink>
    </w:p>
    <w:p w14:paraId="6B3F093E" w14:textId="0A1F9168" w:rsidR="0072200D" w:rsidRDefault="009D34C6">
      <w:pPr>
        <w:pStyle w:val="TOC1"/>
        <w:tabs>
          <w:tab w:val="right" w:leader="dot" w:pos="8777"/>
        </w:tabs>
        <w:rPr>
          <w:rFonts w:asciiTheme="minorHAnsi" w:eastAsiaTheme="minorEastAsia" w:hAnsiTheme="minorHAnsi" w:cstheme="minorBidi"/>
          <w:noProof/>
          <w:sz w:val="22"/>
          <w:szCs w:val="22"/>
        </w:rPr>
      </w:pPr>
      <w:hyperlink w:anchor="_Toc73815535" w:history="1">
        <w:r w:rsidR="0072200D" w:rsidRPr="00CA44CB">
          <w:rPr>
            <w:rStyle w:val="Hyperlink"/>
            <w:noProof/>
          </w:rPr>
          <w:t>4. Entorno de programación, Lenguajes y herramientas</w:t>
        </w:r>
        <w:r w:rsidR="0072200D">
          <w:rPr>
            <w:noProof/>
            <w:webHidden/>
          </w:rPr>
          <w:tab/>
        </w:r>
        <w:r w:rsidR="0072200D">
          <w:rPr>
            <w:noProof/>
            <w:webHidden/>
          </w:rPr>
          <w:fldChar w:fldCharType="begin"/>
        </w:r>
        <w:r w:rsidR="0072200D">
          <w:rPr>
            <w:noProof/>
            <w:webHidden/>
          </w:rPr>
          <w:instrText xml:space="preserve"> PAGEREF _Toc73815535 \h </w:instrText>
        </w:r>
        <w:r w:rsidR="0072200D">
          <w:rPr>
            <w:noProof/>
            <w:webHidden/>
          </w:rPr>
        </w:r>
        <w:r w:rsidR="0072200D">
          <w:rPr>
            <w:noProof/>
            <w:webHidden/>
          </w:rPr>
          <w:fldChar w:fldCharType="separate"/>
        </w:r>
        <w:r w:rsidR="0072200D">
          <w:rPr>
            <w:noProof/>
            <w:webHidden/>
          </w:rPr>
          <w:t>40</w:t>
        </w:r>
        <w:r w:rsidR="0072200D">
          <w:rPr>
            <w:noProof/>
            <w:webHidden/>
          </w:rPr>
          <w:fldChar w:fldCharType="end"/>
        </w:r>
      </w:hyperlink>
    </w:p>
    <w:p w14:paraId="6C528F80" w14:textId="4EFF4AB1" w:rsidR="0072200D" w:rsidRDefault="009D34C6">
      <w:pPr>
        <w:pStyle w:val="TOC1"/>
        <w:tabs>
          <w:tab w:val="right" w:leader="dot" w:pos="8777"/>
        </w:tabs>
        <w:rPr>
          <w:rFonts w:asciiTheme="minorHAnsi" w:eastAsiaTheme="minorEastAsia" w:hAnsiTheme="minorHAnsi" w:cstheme="minorBidi"/>
          <w:noProof/>
          <w:sz w:val="22"/>
          <w:szCs w:val="22"/>
        </w:rPr>
      </w:pPr>
      <w:hyperlink w:anchor="_Toc73815536" w:history="1">
        <w:r w:rsidR="0072200D" w:rsidRPr="00CA44CB">
          <w:rPr>
            <w:rStyle w:val="Hyperlink"/>
            <w:noProof/>
          </w:rPr>
          <w:t>5. Implementación: Prototipado, codificación y validación</w:t>
        </w:r>
        <w:r w:rsidR="0072200D">
          <w:rPr>
            <w:noProof/>
            <w:webHidden/>
          </w:rPr>
          <w:tab/>
        </w:r>
        <w:r w:rsidR="0072200D">
          <w:rPr>
            <w:noProof/>
            <w:webHidden/>
          </w:rPr>
          <w:fldChar w:fldCharType="begin"/>
        </w:r>
        <w:r w:rsidR="0072200D">
          <w:rPr>
            <w:noProof/>
            <w:webHidden/>
          </w:rPr>
          <w:instrText xml:space="preserve"> PAGEREF _Toc73815536 \h </w:instrText>
        </w:r>
        <w:r w:rsidR="0072200D">
          <w:rPr>
            <w:noProof/>
            <w:webHidden/>
          </w:rPr>
        </w:r>
        <w:r w:rsidR="0072200D">
          <w:rPr>
            <w:noProof/>
            <w:webHidden/>
          </w:rPr>
          <w:fldChar w:fldCharType="separate"/>
        </w:r>
        <w:r w:rsidR="0072200D">
          <w:rPr>
            <w:noProof/>
            <w:webHidden/>
          </w:rPr>
          <w:t>42</w:t>
        </w:r>
        <w:r w:rsidR="0072200D">
          <w:rPr>
            <w:noProof/>
            <w:webHidden/>
          </w:rPr>
          <w:fldChar w:fldCharType="end"/>
        </w:r>
      </w:hyperlink>
    </w:p>
    <w:p w14:paraId="365804A2" w14:textId="37827A10" w:rsidR="0072200D" w:rsidRDefault="009D34C6">
      <w:pPr>
        <w:pStyle w:val="TOC2"/>
        <w:tabs>
          <w:tab w:val="right" w:leader="dot" w:pos="8777"/>
        </w:tabs>
        <w:rPr>
          <w:rFonts w:asciiTheme="minorHAnsi" w:eastAsiaTheme="minorEastAsia" w:hAnsiTheme="minorHAnsi" w:cstheme="minorBidi"/>
          <w:noProof/>
          <w:sz w:val="22"/>
          <w:szCs w:val="22"/>
        </w:rPr>
      </w:pPr>
      <w:hyperlink w:anchor="_Toc73815537" w:history="1">
        <w:r w:rsidR="0072200D" w:rsidRPr="00CA44CB">
          <w:rPr>
            <w:rStyle w:val="Hyperlink"/>
            <w:noProof/>
          </w:rPr>
          <w:t>5.1. Prototipo del proyecto</w:t>
        </w:r>
        <w:r w:rsidR="0072200D">
          <w:rPr>
            <w:noProof/>
            <w:webHidden/>
          </w:rPr>
          <w:tab/>
        </w:r>
        <w:r w:rsidR="0072200D">
          <w:rPr>
            <w:noProof/>
            <w:webHidden/>
          </w:rPr>
          <w:fldChar w:fldCharType="begin"/>
        </w:r>
        <w:r w:rsidR="0072200D">
          <w:rPr>
            <w:noProof/>
            <w:webHidden/>
          </w:rPr>
          <w:instrText xml:space="preserve"> PAGEREF _Toc73815537 \h </w:instrText>
        </w:r>
        <w:r w:rsidR="0072200D">
          <w:rPr>
            <w:noProof/>
            <w:webHidden/>
          </w:rPr>
        </w:r>
        <w:r w:rsidR="0072200D">
          <w:rPr>
            <w:noProof/>
            <w:webHidden/>
          </w:rPr>
          <w:fldChar w:fldCharType="separate"/>
        </w:r>
        <w:r w:rsidR="0072200D">
          <w:rPr>
            <w:noProof/>
            <w:webHidden/>
          </w:rPr>
          <w:t>42</w:t>
        </w:r>
        <w:r w:rsidR="0072200D">
          <w:rPr>
            <w:noProof/>
            <w:webHidden/>
          </w:rPr>
          <w:fldChar w:fldCharType="end"/>
        </w:r>
      </w:hyperlink>
    </w:p>
    <w:p w14:paraId="69B67A50" w14:textId="231932F6" w:rsidR="0072200D" w:rsidRDefault="009D34C6">
      <w:pPr>
        <w:pStyle w:val="TOC2"/>
        <w:tabs>
          <w:tab w:val="right" w:leader="dot" w:pos="8777"/>
        </w:tabs>
        <w:rPr>
          <w:rFonts w:asciiTheme="minorHAnsi" w:eastAsiaTheme="minorEastAsia" w:hAnsiTheme="minorHAnsi" w:cstheme="minorBidi"/>
          <w:noProof/>
          <w:sz w:val="22"/>
          <w:szCs w:val="22"/>
        </w:rPr>
      </w:pPr>
      <w:hyperlink w:anchor="_Toc73815538" w:history="1">
        <w:r w:rsidR="0072200D" w:rsidRPr="00CA44CB">
          <w:rPr>
            <w:rStyle w:val="Hyperlink"/>
            <w:noProof/>
          </w:rPr>
          <w:t>5.2. Aspectos relevantes de la codificación</w:t>
        </w:r>
        <w:r w:rsidR="0072200D">
          <w:rPr>
            <w:noProof/>
            <w:webHidden/>
          </w:rPr>
          <w:tab/>
        </w:r>
        <w:r w:rsidR="0072200D">
          <w:rPr>
            <w:noProof/>
            <w:webHidden/>
          </w:rPr>
          <w:fldChar w:fldCharType="begin"/>
        </w:r>
        <w:r w:rsidR="0072200D">
          <w:rPr>
            <w:noProof/>
            <w:webHidden/>
          </w:rPr>
          <w:instrText xml:space="preserve"> PAGEREF _Toc73815538 \h </w:instrText>
        </w:r>
        <w:r w:rsidR="0072200D">
          <w:rPr>
            <w:noProof/>
            <w:webHidden/>
          </w:rPr>
        </w:r>
        <w:r w:rsidR="0072200D">
          <w:rPr>
            <w:noProof/>
            <w:webHidden/>
          </w:rPr>
          <w:fldChar w:fldCharType="separate"/>
        </w:r>
        <w:r w:rsidR="0072200D">
          <w:rPr>
            <w:noProof/>
            <w:webHidden/>
          </w:rPr>
          <w:t>42</w:t>
        </w:r>
        <w:r w:rsidR="0072200D">
          <w:rPr>
            <w:noProof/>
            <w:webHidden/>
          </w:rPr>
          <w:fldChar w:fldCharType="end"/>
        </w:r>
      </w:hyperlink>
    </w:p>
    <w:p w14:paraId="187F4980" w14:textId="4ADF317C" w:rsidR="0072200D" w:rsidRDefault="009D34C6">
      <w:pPr>
        <w:pStyle w:val="TOC2"/>
        <w:tabs>
          <w:tab w:val="right" w:leader="dot" w:pos="8777"/>
        </w:tabs>
        <w:rPr>
          <w:rFonts w:asciiTheme="minorHAnsi" w:eastAsiaTheme="minorEastAsia" w:hAnsiTheme="minorHAnsi" w:cstheme="minorBidi"/>
          <w:noProof/>
          <w:sz w:val="22"/>
          <w:szCs w:val="22"/>
        </w:rPr>
      </w:pPr>
      <w:hyperlink w:anchor="_Toc73815539" w:history="1">
        <w:r w:rsidR="0072200D" w:rsidRPr="00CA44CB">
          <w:rPr>
            <w:rStyle w:val="Hyperlink"/>
            <w:noProof/>
          </w:rPr>
          <w:t>5.3. Pruebas funcionales</w:t>
        </w:r>
        <w:r w:rsidR="0072200D">
          <w:rPr>
            <w:noProof/>
            <w:webHidden/>
          </w:rPr>
          <w:tab/>
        </w:r>
        <w:r w:rsidR="0072200D">
          <w:rPr>
            <w:noProof/>
            <w:webHidden/>
          </w:rPr>
          <w:fldChar w:fldCharType="begin"/>
        </w:r>
        <w:r w:rsidR="0072200D">
          <w:rPr>
            <w:noProof/>
            <w:webHidden/>
          </w:rPr>
          <w:instrText xml:space="preserve"> PAGEREF _Toc73815539 \h </w:instrText>
        </w:r>
        <w:r w:rsidR="0072200D">
          <w:rPr>
            <w:noProof/>
            <w:webHidden/>
          </w:rPr>
        </w:r>
        <w:r w:rsidR="0072200D">
          <w:rPr>
            <w:noProof/>
            <w:webHidden/>
          </w:rPr>
          <w:fldChar w:fldCharType="separate"/>
        </w:r>
        <w:r w:rsidR="0072200D">
          <w:rPr>
            <w:noProof/>
            <w:webHidden/>
          </w:rPr>
          <w:t>42</w:t>
        </w:r>
        <w:r w:rsidR="0072200D">
          <w:rPr>
            <w:noProof/>
            <w:webHidden/>
          </w:rPr>
          <w:fldChar w:fldCharType="end"/>
        </w:r>
      </w:hyperlink>
    </w:p>
    <w:p w14:paraId="66335F55" w14:textId="63AF64D0" w:rsidR="0072200D" w:rsidRDefault="009D34C6">
      <w:pPr>
        <w:pStyle w:val="TOC2"/>
        <w:tabs>
          <w:tab w:val="right" w:leader="dot" w:pos="8777"/>
        </w:tabs>
        <w:rPr>
          <w:rFonts w:asciiTheme="minorHAnsi" w:eastAsiaTheme="minorEastAsia" w:hAnsiTheme="minorHAnsi" w:cstheme="minorBidi"/>
          <w:noProof/>
          <w:sz w:val="22"/>
          <w:szCs w:val="22"/>
        </w:rPr>
      </w:pPr>
      <w:hyperlink w:anchor="_Toc73815540" w:history="1">
        <w:r w:rsidR="0072200D" w:rsidRPr="00CA44CB">
          <w:rPr>
            <w:rStyle w:val="Hyperlink"/>
            <w:noProof/>
          </w:rPr>
          <w:t>5.4. Pruebas de accesibilidad</w:t>
        </w:r>
        <w:r w:rsidR="0072200D">
          <w:rPr>
            <w:noProof/>
            <w:webHidden/>
          </w:rPr>
          <w:tab/>
        </w:r>
        <w:r w:rsidR="0072200D">
          <w:rPr>
            <w:noProof/>
            <w:webHidden/>
          </w:rPr>
          <w:fldChar w:fldCharType="begin"/>
        </w:r>
        <w:r w:rsidR="0072200D">
          <w:rPr>
            <w:noProof/>
            <w:webHidden/>
          </w:rPr>
          <w:instrText xml:space="preserve"> PAGEREF _Toc73815540 \h </w:instrText>
        </w:r>
        <w:r w:rsidR="0072200D">
          <w:rPr>
            <w:noProof/>
            <w:webHidden/>
          </w:rPr>
        </w:r>
        <w:r w:rsidR="0072200D">
          <w:rPr>
            <w:noProof/>
            <w:webHidden/>
          </w:rPr>
          <w:fldChar w:fldCharType="separate"/>
        </w:r>
        <w:r w:rsidR="0072200D">
          <w:rPr>
            <w:noProof/>
            <w:webHidden/>
          </w:rPr>
          <w:t>42</w:t>
        </w:r>
        <w:r w:rsidR="0072200D">
          <w:rPr>
            <w:noProof/>
            <w:webHidden/>
          </w:rPr>
          <w:fldChar w:fldCharType="end"/>
        </w:r>
      </w:hyperlink>
    </w:p>
    <w:p w14:paraId="5BDD23AF" w14:textId="36D743F5" w:rsidR="0072200D" w:rsidRDefault="009D34C6">
      <w:pPr>
        <w:pStyle w:val="TOC1"/>
        <w:tabs>
          <w:tab w:val="right" w:leader="dot" w:pos="8777"/>
        </w:tabs>
        <w:rPr>
          <w:rFonts w:asciiTheme="minorHAnsi" w:eastAsiaTheme="minorEastAsia" w:hAnsiTheme="minorHAnsi" w:cstheme="minorBidi"/>
          <w:noProof/>
          <w:sz w:val="22"/>
          <w:szCs w:val="22"/>
        </w:rPr>
      </w:pPr>
      <w:hyperlink w:anchor="_Toc73815541" w:history="1">
        <w:r w:rsidR="0072200D" w:rsidRPr="00CA44CB">
          <w:rPr>
            <w:rStyle w:val="Hyperlink"/>
            <w:noProof/>
          </w:rPr>
          <w:t>6. Manuales de despliegue, operación y mantenimiento</w:t>
        </w:r>
        <w:r w:rsidR="0072200D">
          <w:rPr>
            <w:noProof/>
            <w:webHidden/>
          </w:rPr>
          <w:tab/>
        </w:r>
        <w:r w:rsidR="0072200D">
          <w:rPr>
            <w:noProof/>
            <w:webHidden/>
          </w:rPr>
          <w:fldChar w:fldCharType="begin"/>
        </w:r>
        <w:r w:rsidR="0072200D">
          <w:rPr>
            <w:noProof/>
            <w:webHidden/>
          </w:rPr>
          <w:instrText xml:space="preserve"> PAGEREF _Toc73815541 \h </w:instrText>
        </w:r>
        <w:r w:rsidR="0072200D">
          <w:rPr>
            <w:noProof/>
            <w:webHidden/>
          </w:rPr>
        </w:r>
        <w:r w:rsidR="0072200D">
          <w:rPr>
            <w:noProof/>
            <w:webHidden/>
          </w:rPr>
          <w:fldChar w:fldCharType="separate"/>
        </w:r>
        <w:r w:rsidR="0072200D">
          <w:rPr>
            <w:noProof/>
            <w:webHidden/>
          </w:rPr>
          <w:t>44</w:t>
        </w:r>
        <w:r w:rsidR="0072200D">
          <w:rPr>
            <w:noProof/>
            <w:webHidden/>
          </w:rPr>
          <w:fldChar w:fldCharType="end"/>
        </w:r>
      </w:hyperlink>
    </w:p>
    <w:p w14:paraId="4DAEC851" w14:textId="7AF87DFE" w:rsidR="0072200D" w:rsidRDefault="009D34C6">
      <w:pPr>
        <w:pStyle w:val="TOC1"/>
        <w:tabs>
          <w:tab w:val="right" w:leader="dot" w:pos="8777"/>
        </w:tabs>
        <w:rPr>
          <w:rFonts w:asciiTheme="minorHAnsi" w:eastAsiaTheme="minorEastAsia" w:hAnsiTheme="minorHAnsi" w:cstheme="minorBidi"/>
          <w:noProof/>
          <w:sz w:val="22"/>
          <w:szCs w:val="22"/>
        </w:rPr>
      </w:pPr>
      <w:hyperlink w:anchor="_Toc73815542" w:history="1">
        <w:r w:rsidR="0072200D" w:rsidRPr="00CA44CB">
          <w:rPr>
            <w:rStyle w:val="Hyperlink"/>
            <w:noProof/>
          </w:rPr>
          <w:t>7. Conclusiones</w:t>
        </w:r>
        <w:r w:rsidR="0072200D">
          <w:rPr>
            <w:noProof/>
            <w:webHidden/>
          </w:rPr>
          <w:tab/>
        </w:r>
        <w:r w:rsidR="0072200D">
          <w:rPr>
            <w:noProof/>
            <w:webHidden/>
          </w:rPr>
          <w:fldChar w:fldCharType="begin"/>
        </w:r>
        <w:r w:rsidR="0072200D">
          <w:rPr>
            <w:noProof/>
            <w:webHidden/>
          </w:rPr>
          <w:instrText xml:space="preserve"> PAGEREF _Toc73815542 \h </w:instrText>
        </w:r>
        <w:r w:rsidR="0072200D">
          <w:rPr>
            <w:noProof/>
            <w:webHidden/>
          </w:rPr>
        </w:r>
        <w:r w:rsidR="0072200D">
          <w:rPr>
            <w:noProof/>
            <w:webHidden/>
          </w:rPr>
          <w:fldChar w:fldCharType="separate"/>
        </w:r>
        <w:r w:rsidR="0072200D">
          <w:rPr>
            <w:noProof/>
            <w:webHidden/>
          </w:rPr>
          <w:t>45</w:t>
        </w:r>
        <w:r w:rsidR="0072200D">
          <w:rPr>
            <w:noProof/>
            <w:webHidden/>
          </w:rPr>
          <w:fldChar w:fldCharType="end"/>
        </w:r>
      </w:hyperlink>
    </w:p>
    <w:p w14:paraId="454799CD" w14:textId="0978C7C6" w:rsidR="0072200D" w:rsidRDefault="009D34C6">
      <w:pPr>
        <w:pStyle w:val="TOC2"/>
        <w:tabs>
          <w:tab w:val="right" w:leader="dot" w:pos="8777"/>
        </w:tabs>
        <w:rPr>
          <w:rFonts w:asciiTheme="minorHAnsi" w:eastAsiaTheme="minorEastAsia" w:hAnsiTheme="minorHAnsi" w:cstheme="minorBidi"/>
          <w:noProof/>
          <w:sz w:val="22"/>
          <w:szCs w:val="22"/>
        </w:rPr>
      </w:pPr>
      <w:hyperlink w:anchor="_Toc73815543" w:history="1">
        <w:r w:rsidR="0072200D" w:rsidRPr="00CA44CB">
          <w:rPr>
            <w:rStyle w:val="Hyperlink"/>
            <w:noProof/>
          </w:rPr>
          <w:t>7.1. Conclusiones sobre el trabajo realizado</w:t>
        </w:r>
        <w:r w:rsidR="0072200D">
          <w:rPr>
            <w:noProof/>
            <w:webHidden/>
          </w:rPr>
          <w:tab/>
        </w:r>
        <w:r w:rsidR="0072200D">
          <w:rPr>
            <w:noProof/>
            <w:webHidden/>
          </w:rPr>
          <w:fldChar w:fldCharType="begin"/>
        </w:r>
        <w:r w:rsidR="0072200D">
          <w:rPr>
            <w:noProof/>
            <w:webHidden/>
          </w:rPr>
          <w:instrText xml:space="preserve"> PAGEREF _Toc73815543 \h </w:instrText>
        </w:r>
        <w:r w:rsidR="0072200D">
          <w:rPr>
            <w:noProof/>
            <w:webHidden/>
          </w:rPr>
        </w:r>
        <w:r w:rsidR="0072200D">
          <w:rPr>
            <w:noProof/>
            <w:webHidden/>
          </w:rPr>
          <w:fldChar w:fldCharType="separate"/>
        </w:r>
        <w:r w:rsidR="0072200D">
          <w:rPr>
            <w:noProof/>
            <w:webHidden/>
          </w:rPr>
          <w:t>45</w:t>
        </w:r>
        <w:r w:rsidR="0072200D">
          <w:rPr>
            <w:noProof/>
            <w:webHidden/>
          </w:rPr>
          <w:fldChar w:fldCharType="end"/>
        </w:r>
      </w:hyperlink>
    </w:p>
    <w:p w14:paraId="66E42729" w14:textId="5CBF65EB" w:rsidR="0072200D" w:rsidRDefault="009D34C6">
      <w:pPr>
        <w:pStyle w:val="TOC2"/>
        <w:tabs>
          <w:tab w:val="right" w:leader="dot" w:pos="8777"/>
        </w:tabs>
        <w:rPr>
          <w:rFonts w:asciiTheme="minorHAnsi" w:eastAsiaTheme="minorEastAsia" w:hAnsiTheme="minorHAnsi" w:cstheme="minorBidi"/>
          <w:noProof/>
          <w:sz w:val="22"/>
          <w:szCs w:val="22"/>
        </w:rPr>
      </w:pPr>
      <w:hyperlink w:anchor="_Toc73815544" w:history="1">
        <w:r w:rsidR="0072200D" w:rsidRPr="00CA44CB">
          <w:rPr>
            <w:rStyle w:val="Hyperlink"/>
            <w:noProof/>
          </w:rPr>
          <w:t>7.2. Conclusiones sobre el sistema desarrollado</w:t>
        </w:r>
        <w:r w:rsidR="0072200D">
          <w:rPr>
            <w:noProof/>
            <w:webHidden/>
          </w:rPr>
          <w:tab/>
        </w:r>
        <w:r w:rsidR="0072200D">
          <w:rPr>
            <w:noProof/>
            <w:webHidden/>
          </w:rPr>
          <w:fldChar w:fldCharType="begin"/>
        </w:r>
        <w:r w:rsidR="0072200D">
          <w:rPr>
            <w:noProof/>
            <w:webHidden/>
          </w:rPr>
          <w:instrText xml:space="preserve"> PAGEREF _Toc73815544 \h </w:instrText>
        </w:r>
        <w:r w:rsidR="0072200D">
          <w:rPr>
            <w:noProof/>
            <w:webHidden/>
          </w:rPr>
        </w:r>
        <w:r w:rsidR="0072200D">
          <w:rPr>
            <w:noProof/>
            <w:webHidden/>
          </w:rPr>
          <w:fldChar w:fldCharType="separate"/>
        </w:r>
        <w:r w:rsidR="0072200D">
          <w:rPr>
            <w:noProof/>
            <w:webHidden/>
          </w:rPr>
          <w:t>45</w:t>
        </w:r>
        <w:r w:rsidR="0072200D">
          <w:rPr>
            <w:noProof/>
            <w:webHidden/>
          </w:rPr>
          <w:fldChar w:fldCharType="end"/>
        </w:r>
      </w:hyperlink>
    </w:p>
    <w:p w14:paraId="59BF39FE" w14:textId="1E6E18E7" w:rsidR="0072200D" w:rsidRDefault="009D34C6">
      <w:pPr>
        <w:pStyle w:val="TOC2"/>
        <w:tabs>
          <w:tab w:val="right" w:leader="dot" w:pos="8777"/>
        </w:tabs>
        <w:rPr>
          <w:rFonts w:asciiTheme="minorHAnsi" w:eastAsiaTheme="minorEastAsia" w:hAnsiTheme="minorHAnsi" w:cstheme="minorBidi"/>
          <w:noProof/>
          <w:sz w:val="22"/>
          <w:szCs w:val="22"/>
        </w:rPr>
      </w:pPr>
      <w:hyperlink w:anchor="_Toc73815545" w:history="1">
        <w:r w:rsidR="0072200D" w:rsidRPr="00CA44CB">
          <w:rPr>
            <w:rStyle w:val="Hyperlink"/>
            <w:noProof/>
          </w:rPr>
          <w:t>7.3. Agradecimientos</w:t>
        </w:r>
        <w:r w:rsidR="0072200D">
          <w:rPr>
            <w:noProof/>
            <w:webHidden/>
          </w:rPr>
          <w:tab/>
        </w:r>
        <w:r w:rsidR="0072200D">
          <w:rPr>
            <w:noProof/>
            <w:webHidden/>
          </w:rPr>
          <w:fldChar w:fldCharType="begin"/>
        </w:r>
        <w:r w:rsidR="0072200D">
          <w:rPr>
            <w:noProof/>
            <w:webHidden/>
          </w:rPr>
          <w:instrText xml:space="preserve"> PAGEREF _Toc73815545 \h </w:instrText>
        </w:r>
        <w:r w:rsidR="0072200D">
          <w:rPr>
            <w:noProof/>
            <w:webHidden/>
          </w:rPr>
        </w:r>
        <w:r w:rsidR="0072200D">
          <w:rPr>
            <w:noProof/>
            <w:webHidden/>
          </w:rPr>
          <w:fldChar w:fldCharType="separate"/>
        </w:r>
        <w:r w:rsidR="0072200D">
          <w:rPr>
            <w:noProof/>
            <w:webHidden/>
          </w:rPr>
          <w:t>45</w:t>
        </w:r>
        <w:r w:rsidR="0072200D">
          <w:rPr>
            <w:noProof/>
            <w:webHidden/>
          </w:rPr>
          <w:fldChar w:fldCharType="end"/>
        </w:r>
      </w:hyperlink>
    </w:p>
    <w:p w14:paraId="1820A6E8" w14:textId="709D07A6" w:rsidR="0072200D" w:rsidRDefault="009D34C6">
      <w:pPr>
        <w:pStyle w:val="TOC1"/>
        <w:tabs>
          <w:tab w:val="right" w:leader="dot" w:pos="8777"/>
        </w:tabs>
        <w:rPr>
          <w:rFonts w:asciiTheme="minorHAnsi" w:eastAsiaTheme="minorEastAsia" w:hAnsiTheme="minorHAnsi" w:cstheme="minorBidi"/>
          <w:noProof/>
          <w:sz w:val="22"/>
          <w:szCs w:val="22"/>
        </w:rPr>
      </w:pPr>
      <w:hyperlink w:anchor="_Toc73815546" w:history="1">
        <w:r w:rsidR="0072200D" w:rsidRPr="00CA44CB">
          <w:rPr>
            <w:rStyle w:val="Hyperlink"/>
            <w:noProof/>
          </w:rPr>
          <w:t>8. Bibliografía</w:t>
        </w:r>
        <w:r w:rsidR="0072200D">
          <w:rPr>
            <w:noProof/>
            <w:webHidden/>
          </w:rPr>
          <w:tab/>
        </w:r>
        <w:r w:rsidR="0072200D">
          <w:rPr>
            <w:noProof/>
            <w:webHidden/>
          </w:rPr>
          <w:fldChar w:fldCharType="begin"/>
        </w:r>
        <w:r w:rsidR="0072200D">
          <w:rPr>
            <w:noProof/>
            <w:webHidden/>
          </w:rPr>
          <w:instrText xml:space="preserve"> PAGEREF _Toc73815546 \h </w:instrText>
        </w:r>
        <w:r w:rsidR="0072200D">
          <w:rPr>
            <w:noProof/>
            <w:webHidden/>
          </w:rPr>
        </w:r>
        <w:r w:rsidR="0072200D">
          <w:rPr>
            <w:noProof/>
            <w:webHidden/>
          </w:rPr>
          <w:fldChar w:fldCharType="separate"/>
        </w:r>
        <w:r w:rsidR="0072200D">
          <w:rPr>
            <w:noProof/>
            <w:webHidden/>
          </w:rPr>
          <w:t>46</w:t>
        </w:r>
        <w:r w:rsidR="0072200D">
          <w:rPr>
            <w:noProof/>
            <w:webHidden/>
          </w:rPr>
          <w:fldChar w:fldCharType="end"/>
        </w:r>
      </w:hyperlink>
    </w:p>
    <w:p w14:paraId="3C4DE4BF" w14:textId="37AFDFC2" w:rsidR="00EC0548" w:rsidRDefault="003253B2" w:rsidP="007D15CA">
      <w:pPr>
        <w:pStyle w:val="Heading1"/>
        <w:rPr>
          <w:rFonts w:ascii="Times New Roman" w:hAnsi="Times New Roman" w:cs="Times New Roman"/>
          <w:b w:val="0"/>
          <w:bCs w:val="0"/>
          <w:kern w:val="0"/>
          <w:sz w:val="24"/>
          <w:szCs w:val="24"/>
        </w:rPr>
      </w:pPr>
      <w:r>
        <w:rPr>
          <w:rFonts w:ascii="Times New Roman" w:hAnsi="Times New Roman" w:cs="Times New Roman"/>
          <w:b w:val="0"/>
          <w:bCs w:val="0"/>
          <w:kern w:val="0"/>
          <w:sz w:val="24"/>
          <w:szCs w:val="24"/>
        </w:rPr>
        <w:fldChar w:fldCharType="end"/>
      </w:r>
    </w:p>
    <w:p w14:paraId="68404591" w14:textId="7BF96718" w:rsidR="00EC0548" w:rsidRPr="00EC0548" w:rsidRDefault="00EC0548" w:rsidP="00EC0548">
      <w:pPr>
        <w:spacing w:line="240" w:lineRule="auto"/>
        <w:ind w:firstLine="0"/>
      </w:pPr>
      <w:r>
        <w:rPr>
          <w:b/>
          <w:bCs/>
        </w:rPr>
        <w:br w:type="page"/>
      </w:r>
    </w:p>
    <w:p w14:paraId="1AEC3C10" w14:textId="71E8C7FD" w:rsidR="007D15CA" w:rsidRPr="003839C6" w:rsidRDefault="007D15CA" w:rsidP="00EC0548">
      <w:pPr>
        <w:pStyle w:val="Heading1"/>
        <w:ind w:firstLine="0"/>
        <w:rPr>
          <w:rFonts w:ascii="Times New Roman" w:hAnsi="Times New Roman" w:cs="Times New Roman"/>
        </w:rPr>
      </w:pPr>
      <w:bookmarkStart w:id="0" w:name="_Toc73815487"/>
      <w:r w:rsidRPr="00EC0548">
        <w:rPr>
          <w:rFonts w:ascii="Times New Roman" w:hAnsi="Times New Roman" w:cs="Times New Roman"/>
        </w:rPr>
        <w:lastRenderedPageBreak/>
        <w:t>Resumen</w:t>
      </w:r>
      <w:bookmarkEnd w:id="0"/>
    </w:p>
    <w:p w14:paraId="5487D0D9" w14:textId="216FC310" w:rsidR="007D15CA" w:rsidRPr="00CF768C" w:rsidRDefault="007D15CA" w:rsidP="008A7497">
      <w:proofErr w:type="spellStart"/>
      <w:r w:rsidRPr="00CF768C">
        <w:t>Gymooze</w:t>
      </w:r>
      <w:proofErr w:type="spellEnd"/>
      <w:r w:rsidRPr="00CF768C">
        <w:t xml:space="preserve"> es una </w:t>
      </w:r>
      <w:r w:rsidR="00FA250D">
        <w:t>plataforma</w:t>
      </w:r>
      <w:r w:rsidRPr="00CF768C">
        <w:t xml:space="preserve"> que facilita los videos de entrenamiento a </w:t>
      </w:r>
      <w:r w:rsidR="00FA250D">
        <w:t xml:space="preserve">todas las personas </w:t>
      </w:r>
      <w:r w:rsidRPr="00CF768C">
        <w:t xml:space="preserve">para que puedan hacer los ejercicios desde casa y </w:t>
      </w:r>
      <w:r w:rsidR="0016292D" w:rsidRPr="00CF768C">
        <w:t>también</w:t>
      </w:r>
      <w:r w:rsidRPr="00CF768C">
        <w:t xml:space="preserve"> motivarlos </w:t>
      </w:r>
      <w:r w:rsidR="0016292D" w:rsidRPr="00CF768C">
        <w:t>día</w:t>
      </w:r>
      <w:r w:rsidRPr="00CF768C">
        <w:t xml:space="preserve"> tras </w:t>
      </w:r>
      <w:r w:rsidR="0016292D" w:rsidRPr="00CF768C">
        <w:t>día</w:t>
      </w:r>
      <w:r w:rsidRPr="00CF768C">
        <w:t xml:space="preserve"> para que lo sigan </w:t>
      </w:r>
      <w:r w:rsidR="0016292D" w:rsidRPr="00CF768C">
        <w:t>haciéndolo</w:t>
      </w:r>
      <w:r w:rsidRPr="00CF768C">
        <w:t xml:space="preserve"> y su objetivo es que sus clientes tengan una vida saludable.</w:t>
      </w:r>
    </w:p>
    <w:p w14:paraId="5CD2B3F4" w14:textId="1A4E8C15" w:rsidR="007D15CA" w:rsidRPr="00CF768C" w:rsidRDefault="007D15CA" w:rsidP="007D15CA"/>
    <w:p w14:paraId="4FF2191C" w14:textId="1DB49C95" w:rsidR="007D15CA" w:rsidRPr="00CF768C" w:rsidRDefault="007D15CA" w:rsidP="00EC0548">
      <w:pPr>
        <w:pStyle w:val="Heading1"/>
        <w:ind w:firstLine="0"/>
        <w:rPr>
          <w:rFonts w:ascii="Times New Roman" w:hAnsi="Times New Roman" w:cs="Times New Roman"/>
          <w:lang w:val="en-US"/>
        </w:rPr>
      </w:pPr>
      <w:bookmarkStart w:id="1" w:name="_Toc73815488"/>
      <w:r w:rsidRPr="00CF768C">
        <w:rPr>
          <w:rFonts w:ascii="Times New Roman" w:hAnsi="Times New Roman" w:cs="Times New Roman"/>
          <w:lang w:val="en-US"/>
        </w:rPr>
        <w:t>Abstract</w:t>
      </w:r>
      <w:bookmarkEnd w:id="1"/>
    </w:p>
    <w:p w14:paraId="0814DF4D" w14:textId="77777777" w:rsidR="00FA250D" w:rsidRPr="005A4CC5" w:rsidRDefault="00FA250D" w:rsidP="00FA250D">
      <w:pPr>
        <w:spacing w:before="0"/>
        <w:rPr>
          <w:lang w:val="en-US"/>
        </w:rPr>
      </w:pPr>
      <w:proofErr w:type="spellStart"/>
      <w:r w:rsidRPr="00FA250D">
        <w:rPr>
          <w:lang w:val="en"/>
        </w:rPr>
        <w:t>Gymooze</w:t>
      </w:r>
      <w:proofErr w:type="spellEnd"/>
      <w:r w:rsidRPr="00FA250D">
        <w:rPr>
          <w:lang w:val="en"/>
        </w:rPr>
        <w:t xml:space="preserve"> is a platform that provides training videos to all people so that they can do the exercises from home and also motivate them day after day to continue doing it and its goal is for its clients to have a healthy life.</w:t>
      </w:r>
    </w:p>
    <w:p w14:paraId="71CF637E" w14:textId="3E659A14" w:rsidR="00D974C5" w:rsidRPr="005A4CC5" w:rsidRDefault="00D974C5" w:rsidP="007D15CA">
      <w:pPr>
        <w:spacing w:before="0"/>
        <w:rPr>
          <w:lang w:val="en-US"/>
        </w:rPr>
      </w:pPr>
    </w:p>
    <w:p w14:paraId="4EC48DEB" w14:textId="77777777" w:rsidR="008A7497" w:rsidRPr="003839C6" w:rsidRDefault="008A7497">
      <w:pPr>
        <w:rPr>
          <w:lang w:val="en-US"/>
        </w:rPr>
      </w:pPr>
      <w:r w:rsidRPr="00CF768C">
        <w:rPr>
          <w:lang w:val="en-US"/>
        </w:rPr>
        <w:br w:type="page"/>
      </w:r>
    </w:p>
    <w:p w14:paraId="4765754E" w14:textId="692EC2D6" w:rsidR="007D15CA" w:rsidRPr="00CF768C" w:rsidRDefault="008A7497" w:rsidP="008A7497">
      <w:pPr>
        <w:rPr>
          <w:lang w:val="en-US"/>
        </w:rPr>
        <w:sectPr w:rsidR="007D15CA" w:rsidRPr="00CF768C" w:rsidSect="00890DC1">
          <w:headerReference w:type="even" r:id="rId13"/>
          <w:headerReference w:type="default" r:id="rId14"/>
          <w:footerReference w:type="even" r:id="rId15"/>
          <w:footerReference w:type="default" r:id="rId16"/>
          <w:type w:val="evenPage"/>
          <w:pgSz w:w="11906" w:h="16838" w:code="9"/>
          <w:pgMar w:top="1134" w:right="1418" w:bottom="1134" w:left="1701" w:header="709" w:footer="709" w:gutter="0"/>
          <w:pgNumType w:fmt="lowerRoman" w:start="1"/>
          <w:cols w:space="708"/>
          <w:docGrid w:linePitch="360"/>
        </w:sectPr>
      </w:pPr>
      <w:r w:rsidRPr="00CF768C">
        <w:rPr>
          <w:lang w:val="en-US"/>
        </w:rPr>
        <w:lastRenderedPageBreak/>
        <w:br w:type="page"/>
      </w:r>
    </w:p>
    <w:p w14:paraId="672F17B6" w14:textId="093CC89F" w:rsidR="00D974C5" w:rsidRPr="003839C6" w:rsidRDefault="00802AC2" w:rsidP="00D974C5">
      <w:pPr>
        <w:pStyle w:val="Ttulo01"/>
        <w:rPr>
          <w:rFonts w:ascii="Times New Roman" w:hAnsi="Times New Roman" w:cs="Times New Roman"/>
        </w:rPr>
      </w:pPr>
      <w:bookmarkStart w:id="2" w:name="_Toc68214848"/>
      <w:bookmarkStart w:id="3" w:name="_Toc73815489"/>
      <w:r w:rsidRPr="003839C6">
        <w:rPr>
          <w:rFonts w:ascii="Times New Roman" w:hAnsi="Times New Roman" w:cs="Times New Roman"/>
        </w:rPr>
        <w:lastRenderedPageBreak/>
        <w:t>Introducci</w:t>
      </w:r>
      <w:bookmarkEnd w:id="2"/>
      <w:r w:rsidR="00D974C5" w:rsidRPr="003839C6">
        <w:rPr>
          <w:rFonts w:ascii="Times New Roman" w:hAnsi="Times New Roman" w:cs="Times New Roman"/>
        </w:rPr>
        <w:t>ón</w:t>
      </w:r>
      <w:bookmarkEnd w:id="3"/>
    </w:p>
    <w:p w14:paraId="5C3BEF33" w14:textId="77777777" w:rsidR="00D974C5" w:rsidRPr="003839C6" w:rsidRDefault="00D974C5" w:rsidP="00D974C5"/>
    <w:p w14:paraId="3A482C53" w14:textId="305ECDEE" w:rsidR="00D974C5" w:rsidRPr="003839C6" w:rsidRDefault="0003460B" w:rsidP="00D974C5">
      <w:pPr>
        <w:pStyle w:val="Ttulo02"/>
        <w:rPr>
          <w:rFonts w:ascii="Times New Roman" w:hAnsi="Times New Roman" w:cs="Times New Roman"/>
        </w:rPr>
      </w:pPr>
      <w:bookmarkStart w:id="4" w:name="_Toc73815490"/>
      <w:r w:rsidRPr="003839C6">
        <w:rPr>
          <w:rFonts w:ascii="Times New Roman" w:hAnsi="Times New Roman" w:cs="Times New Roman"/>
        </w:rPr>
        <w:t>Objetivo</w:t>
      </w:r>
      <w:bookmarkEnd w:id="4"/>
    </w:p>
    <w:p w14:paraId="0A0EF3C3" w14:textId="77777777" w:rsidR="0003460B" w:rsidRPr="003839C6" w:rsidRDefault="0003460B" w:rsidP="00953F85"/>
    <w:p w14:paraId="1AFA984D" w14:textId="76A5D5EE" w:rsidR="003737AC" w:rsidRPr="003839C6" w:rsidRDefault="0003460B" w:rsidP="00953F85">
      <w:r w:rsidRPr="003839C6">
        <w:t>El objetivo de e</w:t>
      </w:r>
      <w:r w:rsidR="003737AC" w:rsidRPr="003839C6">
        <w:t>ste proyecto es desarrollar una aplicación web que es un gimnasio virtual donde los usuarios puedan ver los videos de entrenamiento del entrenador que quisiera</w:t>
      </w:r>
      <w:r w:rsidR="00533C57" w:rsidRPr="003839C6">
        <w:t xml:space="preserve"> y entrenar para que puedan tener una vida saludable</w:t>
      </w:r>
      <w:r w:rsidR="003737AC" w:rsidRPr="003839C6">
        <w:t xml:space="preserve">. </w:t>
      </w:r>
    </w:p>
    <w:p w14:paraId="7460C2E3" w14:textId="77777777" w:rsidR="00533C57" w:rsidRPr="003839C6" w:rsidRDefault="00533C57" w:rsidP="00953F85"/>
    <w:p w14:paraId="34602B75" w14:textId="77777777" w:rsidR="00953F85" w:rsidRPr="003839C6" w:rsidRDefault="00953F85" w:rsidP="00953F85">
      <w:r w:rsidRPr="003839C6">
        <w:t xml:space="preserve">Hay 5 tipos de usuarios en esa aplicación. Son: </w:t>
      </w:r>
    </w:p>
    <w:p w14:paraId="479C83A7" w14:textId="606361F2" w:rsidR="00953F85" w:rsidRPr="003839C6" w:rsidRDefault="00533C57" w:rsidP="00533C57">
      <w:pPr>
        <w:pStyle w:val="ListParagraph"/>
        <w:numPr>
          <w:ilvl w:val="0"/>
          <w:numId w:val="32"/>
        </w:numPr>
      </w:pPr>
      <w:r w:rsidRPr="003839C6">
        <w:rPr>
          <w:b/>
          <w:bCs/>
        </w:rPr>
        <w:t>Usuario anónimo</w:t>
      </w:r>
      <w:r w:rsidRPr="003839C6">
        <w:t>: puede ver la parte publica de la aplicación web, esto implica la página de inicio y la información sobre las tarifas. Además, podrá registrarse como usuario gratuito o usuario de pago.</w:t>
      </w:r>
    </w:p>
    <w:p w14:paraId="5FB15CC6" w14:textId="77777777" w:rsidR="00533C57" w:rsidRPr="003839C6" w:rsidRDefault="00533C57" w:rsidP="00533C57">
      <w:pPr>
        <w:pStyle w:val="ListParagraph"/>
        <w:ind w:left="644" w:firstLine="0"/>
      </w:pPr>
    </w:p>
    <w:p w14:paraId="75AA3ED7" w14:textId="74BC8F46" w:rsidR="00533C57" w:rsidRPr="003839C6" w:rsidRDefault="00533C57" w:rsidP="00533C57">
      <w:pPr>
        <w:pStyle w:val="ListParagraph"/>
        <w:numPr>
          <w:ilvl w:val="0"/>
          <w:numId w:val="32"/>
        </w:numPr>
      </w:pPr>
      <w:r w:rsidRPr="003839C6">
        <w:rPr>
          <w:b/>
          <w:bCs/>
        </w:rPr>
        <w:t>Usuario gratuito</w:t>
      </w:r>
      <w:r w:rsidRPr="003839C6">
        <w:t>: Puede tener acceso a algunos videos de la aplicación (aquellos videos que los entrenadores o administradores quieran). Además, también puede ver el apartado de noticias de la página web y comentar tanto en este como en los videos que pueda ver.</w:t>
      </w:r>
    </w:p>
    <w:p w14:paraId="02559FFB" w14:textId="77777777" w:rsidR="00533C57" w:rsidRPr="003839C6" w:rsidRDefault="00533C57" w:rsidP="00533C57">
      <w:pPr>
        <w:pStyle w:val="ListParagraph"/>
      </w:pPr>
    </w:p>
    <w:p w14:paraId="04817676" w14:textId="00D16D7E" w:rsidR="00533C57" w:rsidRPr="003839C6" w:rsidRDefault="00533C57" w:rsidP="00533C57">
      <w:pPr>
        <w:pStyle w:val="ListParagraph"/>
        <w:numPr>
          <w:ilvl w:val="0"/>
          <w:numId w:val="32"/>
        </w:numPr>
      </w:pPr>
      <w:r w:rsidRPr="003839C6">
        <w:rPr>
          <w:b/>
          <w:bCs/>
        </w:rPr>
        <w:t>Usuario suscrito</w:t>
      </w:r>
      <w:r w:rsidRPr="003839C6">
        <w:t>: Tendrá acceso a todos los videos de los entrenadores de los que este suscrito y los podrá ver cuando quiera. Además, tendrá acceso a las videoconferencias (conferencia o directo privado) que estos hagan mediante un link que se les enviará por correo. Este correo será mandado por el entrenador a los usuarios que estén suscritos. Este usuario también podrá ver el apartado de las noticias de la página y comentar en este.</w:t>
      </w:r>
    </w:p>
    <w:p w14:paraId="37E8FDB4" w14:textId="77777777" w:rsidR="00533C57" w:rsidRPr="003839C6" w:rsidRDefault="00533C57" w:rsidP="00533C57">
      <w:pPr>
        <w:pStyle w:val="ListParagraph"/>
      </w:pPr>
    </w:p>
    <w:p w14:paraId="7D621C6A" w14:textId="33F0C7BA" w:rsidR="00533C57" w:rsidRPr="003839C6" w:rsidRDefault="00533C57" w:rsidP="00533C57">
      <w:pPr>
        <w:pStyle w:val="ListParagraph"/>
        <w:numPr>
          <w:ilvl w:val="0"/>
          <w:numId w:val="32"/>
        </w:numPr>
      </w:pPr>
      <w:r w:rsidRPr="003839C6">
        <w:rPr>
          <w:b/>
          <w:bCs/>
        </w:rPr>
        <w:t>Usuario entrenador</w:t>
      </w:r>
      <w:r w:rsidRPr="003839C6">
        <w:t xml:space="preserve">: Tendrá los mismos accesos que el usuario suscrito, pero además podrá subir videos de los entrenamientos a la página web (tanto públicos como videos concretos para sus suscriptores). Además, podrá eliminar los videos que ha publicado, podrá subir noticias al apartado de información, podrá eliminar las noticias que haya </w:t>
      </w:r>
      <w:r w:rsidRPr="003839C6">
        <w:lastRenderedPageBreak/>
        <w:t>subido y también podrá enviar a sus suscriptores por correo la información sobre los directos o las conferencias que haga.</w:t>
      </w:r>
    </w:p>
    <w:p w14:paraId="4E5E6FF5" w14:textId="77777777" w:rsidR="00533C57" w:rsidRPr="003839C6" w:rsidRDefault="00533C57" w:rsidP="00533C57">
      <w:pPr>
        <w:pStyle w:val="ListParagraph"/>
      </w:pPr>
    </w:p>
    <w:p w14:paraId="0D173524" w14:textId="0644199E" w:rsidR="00533C57" w:rsidRPr="003839C6" w:rsidRDefault="00533C57" w:rsidP="00533C57">
      <w:pPr>
        <w:pStyle w:val="ListParagraph"/>
        <w:numPr>
          <w:ilvl w:val="0"/>
          <w:numId w:val="32"/>
        </w:numPr>
      </w:pPr>
      <w:r w:rsidRPr="003839C6">
        <w:rPr>
          <w:b/>
          <w:bCs/>
        </w:rPr>
        <w:t xml:space="preserve">Usuario </w:t>
      </w:r>
      <w:proofErr w:type="spellStart"/>
      <w:r w:rsidRPr="003839C6">
        <w:rPr>
          <w:b/>
          <w:bCs/>
        </w:rPr>
        <w:t>admin</w:t>
      </w:r>
      <w:proofErr w:type="spellEnd"/>
      <w:r w:rsidRPr="003839C6">
        <w:t>: Podrá administrar a todos los usuarios por ej. cambiar los datos del usuario, eliminar al usuario, eliminar cualquier video o noticias que se suba a la página web.</w:t>
      </w:r>
    </w:p>
    <w:p w14:paraId="3527B458" w14:textId="77777777" w:rsidR="00533C57" w:rsidRPr="003839C6" w:rsidRDefault="00533C57" w:rsidP="00533C57">
      <w:pPr>
        <w:pStyle w:val="ListParagraph"/>
      </w:pPr>
    </w:p>
    <w:p w14:paraId="7D976C6E" w14:textId="59B0CA09" w:rsidR="00533C57" w:rsidRPr="003839C6" w:rsidRDefault="00533C57" w:rsidP="00533C57">
      <w:r w:rsidRPr="003839C6">
        <w:t xml:space="preserve">Solamente el usuario </w:t>
      </w:r>
      <w:proofErr w:type="spellStart"/>
      <w:r w:rsidRPr="003839C6">
        <w:t>admin</w:t>
      </w:r>
      <w:proofErr w:type="spellEnd"/>
      <w:r w:rsidRPr="003839C6">
        <w:t xml:space="preserve"> podrá crear a los usuario entrenadores. Si algún usuario quiere ser entrenador tendrá que rellenar un formulario con sus datos y su currículum, ese formulario se mandará al </w:t>
      </w:r>
      <w:proofErr w:type="spellStart"/>
      <w:r w:rsidRPr="003839C6">
        <w:t>admin</w:t>
      </w:r>
      <w:proofErr w:type="spellEnd"/>
      <w:r w:rsidRPr="003839C6">
        <w:t xml:space="preserve"> por correo y así el </w:t>
      </w:r>
      <w:proofErr w:type="spellStart"/>
      <w:r w:rsidRPr="003839C6">
        <w:t>admin</w:t>
      </w:r>
      <w:proofErr w:type="spellEnd"/>
      <w:r w:rsidRPr="003839C6">
        <w:t xml:space="preserve"> podrá contactar con el usuario por correo, para comunicarle si cumple o no con los requisitos para ser entrenador y en caso de que cumpla con los requisitos, se le adjuntaran las credenciales.</w:t>
      </w:r>
    </w:p>
    <w:p w14:paraId="489BB36E" w14:textId="183F4D98" w:rsidR="006916C3" w:rsidRPr="003839C6" w:rsidRDefault="006916C3" w:rsidP="006916C3"/>
    <w:p w14:paraId="4F907066" w14:textId="42DF9236" w:rsidR="006916C3" w:rsidRPr="003839C6" w:rsidRDefault="006916C3" w:rsidP="006916C3">
      <w:pPr>
        <w:pStyle w:val="Ttulo02"/>
        <w:rPr>
          <w:rFonts w:ascii="Times New Roman" w:hAnsi="Times New Roman" w:cs="Times New Roman"/>
        </w:rPr>
      </w:pPr>
      <w:bookmarkStart w:id="5" w:name="_Toc73815491"/>
      <w:r w:rsidRPr="003839C6">
        <w:rPr>
          <w:rFonts w:ascii="Times New Roman" w:hAnsi="Times New Roman" w:cs="Times New Roman"/>
        </w:rPr>
        <w:t>Justificación</w:t>
      </w:r>
      <w:bookmarkStart w:id="6" w:name="_Toc68214850"/>
      <w:bookmarkEnd w:id="5"/>
    </w:p>
    <w:p w14:paraId="5568C37A" w14:textId="2F200F44" w:rsidR="006916C3" w:rsidRPr="003839C6" w:rsidRDefault="006916C3" w:rsidP="006916C3"/>
    <w:p w14:paraId="1F7FDF87" w14:textId="28740834" w:rsidR="006916C3" w:rsidRPr="003839C6" w:rsidRDefault="006916C3" w:rsidP="006916C3">
      <w:r w:rsidRPr="003839C6">
        <w:t>El deporte es algo fundamental para la salud ya que al hacer deporte se reduce el riesgo de desarrollo de algunas enfermedades como obesidad, diabetes tipo 2 e hipertensión. El ejercicio físico puede ayudar a mantener el cuerpo en un peso saludable. Pero, hay muchas personas no pueden hacer deporte por varias razones. Por ej. la falta de tiempo ya que están trabajando o por alguna otra razón. Además, en estos meses con la pandemia los gimnasios están cerrados, varias personas no pueden salir de la casa para hacer deporte al aire libre y para varias personas el deporte es muy importante para su rutina.</w:t>
      </w:r>
    </w:p>
    <w:p w14:paraId="066B8936" w14:textId="77777777" w:rsidR="00261C9B" w:rsidRPr="003839C6" w:rsidRDefault="00261C9B" w:rsidP="006916C3"/>
    <w:p w14:paraId="2FC6C70F" w14:textId="62F4245B" w:rsidR="00A94B17" w:rsidRPr="003839C6" w:rsidRDefault="006916C3" w:rsidP="001C4A9C">
      <w:r w:rsidRPr="003839C6">
        <w:t xml:space="preserve">Para esas personas se </w:t>
      </w:r>
      <w:r w:rsidR="00261C9B" w:rsidRPr="003839C6">
        <w:t>creó ese proyecto.</w:t>
      </w:r>
      <w:r w:rsidR="001C4A9C" w:rsidRPr="003839C6">
        <w:t xml:space="preserve"> </w:t>
      </w:r>
      <w:proofErr w:type="spellStart"/>
      <w:r w:rsidR="001C4A9C" w:rsidRPr="003839C6">
        <w:t>Gymooze</w:t>
      </w:r>
      <w:proofErr w:type="spellEnd"/>
      <w:r w:rsidR="001C4A9C" w:rsidRPr="003839C6">
        <w:t xml:space="preserve"> es una plataforma donde los entrenadores suben los videos de entrenamientos para todo el mundo y motivarles hacer ejercicios desde casa y también motivarlos día tras día para que lo sigan haciéndolo y su objetivo es que sus clientes tengan una vida saludable.</w:t>
      </w:r>
    </w:p>
    <w:p w14:paraId="4B23B40A" w14:textId="77777777" w:rsidR="001C4A9C" w:rsidRPr="003839C6" w:rsidRDefault="001C4A9C" w:rsidP="001C4A9C"/>
    <w:p w14:paraId="016FB9B3" w14:textId="288C8F10" w:rsidR="00EC46B2" w:rsidRPr="003839C6" w:rsidRDefault="00802AC2" w:rsidP="00EC46B2">
      <w:pPr>
        <w:pStyle w:val="Ttulo01"/>
        <w:rPr>
          <w:rFonts w:ascii="Times New Roman" w:hAnsi="Times New Roman" w:cs="Times New Roman"/>
        </w:rPr>
      </w:pPr>
      <w:bookmarkStart w:id="7" w:name="_Toc73788395"/>
      <w:bookmarkStart w:id="8" w:name="_Toc73815492"/>
      <w:r w:rsidRPr="003839C6">
        <w:rPr>
          <w:rFonts w:ascii="Times New Roman" w:hAnsi="Times New Roman" w:cs="Times New Roman"/>
        </w:rPr>
        <w:lastRenderedPageBreak/>
        <w:t>Análisis Económic</w:t>
      </w:r>
      <w:bookmarkEnd w:id="6"/>
      <w:r w:rsidR="008A7497" w:rsidRPr="003839C6">
        <w:rPr>
          <w:rFonts w:ascii="Times New Roman" w:hAnsi="Times New Roman" w:cs="Times New Roman"/>
        </w:rPr>
        <w:t>o</w:t>
      </w:r>
      <w:bookmarkEnd w:id="7"/>
      <w:bookmarkEnd w:id="8"/>
    </w:p>
    <w:p w14:paraId="786B2405" w14:textId="77777777" w:rsidR="00EC46B2" w:rsidRPr="003839C6" w:rsidRDefault="00EC46B2" w:rsidP="00EC46B2"/>
    <w:p w14:paraId="51FCE646" w14:textId="3287F606" w:rsidR="00EC46B2" w:rsidRPr="003839C6" w:rsidRDefault="00EC46B2" w:rsidP="00EC46B2">
      <w:pPr>
        <w:pStyle w:val="Ttulo02"/>
        <w:rPr>
          <w:rFonts w:ascii="Times New Roman" w:hAnsi="Times New Roman" w:cs="Times New Roman"/>
        </w:rPr>
      </w:pPr>
      <w:r w:rsidRPr="003839C6">
        <w:rPr>
          <w:rFonts w:ascii="Times New Roman" w:hAnsi="Times New Roman" w:cs="Times New Roman"/>
        </w:rPr>
        <w:tab/>
      </w:r>
      <w:bookmarkStart w:id="9" w:name="_Toc73788396"/>
      <w:bookmarkStart w:id="10" w:name="_Toc73815493"/>
      <w:r w:rsidRPr="003839C6">
        <w:rPr>
          <w:rFonts w:ascii="Times New Roman" w:hAnsi="Times New Roman" w:cs="Times New Roman"/>
        </w:rPr>
        <w:t>Presentación del emprendedor</w:t>
      </w:r>
      <w:bookmarkEnd w:id="9"/>
      <w:bookmarkEnd w:id="10"/>
    </w:p>
    <w:p w14:paraId="70AD5756" w14:textId="77777777" w:rsidR="00BC623E" w:rsidRPr="003839C6" w:rsidRDefault="00BC623E" w:rsidP="00BC623E">
      <w:bookmarkStart w:id="11" w:name="_Toc68214851"/>
    </w:p>
    <w:p w14:paraId="6C1E563B" w14:textId="7B985CAE" w:rsidR="00BC623E" w:rsidRPr="003839C6" w:rsidRDefault="00BC623E" w:rsidP="00437CCC">
      <w:r w:rsidRPr="003839C6">
        <w:t xml:space="preserve">El emprendedor del proyecto es </w:t>
      </w:r>
      <w:proofErr w:type="spellStart"/>
      <w:r w:rsidRPr="003839C6">
        <w:t>Raunak</w:t>
      </w:r>
      <w:proofErr w:type="spellEnd"/>
      <w:r w:rsidRPr="003839C6">
        <w:t xml:space="preserve"> </w:t>
      </w:r>
      <w:proofErr w:type="spellStart"/>
      <w:r w:rsidRPr="003839C6">
        <w:t>Binyani</w:t>
      </w:r>
      <w:proofErr w:type="spellEnd"/>
      <w:r w:rsidRPr="003839C6">
        <w:t>, tiene 20 años y está estudiando Grado Superior de Desarrollo en Aplicaciones Web.</w:t>
      </w:r>
    </w:p>
    <w:p w14:paraId="1F2888C8" w14:textId="6D0390B5" w:rsidR="00437CCC" w:rsidRPr="003839C6" w:rsidRDefault="00437CCC" w:rsidP="00437CCC"/>
    <w:p w14:paraId="3CD3641E" w14:textId="40668E42" w:rsidR="009558DF" w:rsidRPr="003839C6" w:rsidRDefault="009558DF" w:rsidP="009558DF">
      <w:pPr>
        <w:pStyle w:val="Ttulo03"/>
        <w:rPr>
          <w:rFonts w:ascii="Times New Roman" w:hAnsi="Times New Roman" w:cs="Times New Roman"/>
        </w:rPr>
      </w:pPr>
      <w:bookmarkStart w:id="12" w:name="_Toc73815494"/>
      <w:r w:rsidRPr="003839C6">
        <w:rPr>
          <w:rFonts w:ascii="Times New Roman" w:hAnsi="Times New Roman" w:cs="Times New Roman"/>
        </w:rPr>
        <w:t>Interés por el proyecto.</w:t>
      </w:r>
      <w:bookmarkEnd w:id="12"/>
      <w:r w:rsidRPr="003839C6">
        <w:rPr>
          <w:rFonts w:ascii="Times New Roman" w:hAnsi="Times New Roman" w:cs="Times New Roman"/>
        </w:rPr>
        <w:t xml:space="preserve"> </w:t>
      </w:r>
    </w:p>
    <w:p w14:paraId="0F71EB4D" w14:textId="4FF07F8E" w:rsidR="00BC623E" w:rsidRPr="003839C6" w:rsidRDefault="00BC623E" w:rsidP="00437CCC">
      <w:r w:rsidRPr="003839C6">
        <w:t>Tengo mucho interés por hacer ese proyecto ya que el único objetivo que tiene con esa aplicación es que los clientes al final tengan una vida saludable.</w:t>
      </w:r>
    </w:p>
    <w:p w14:paraId="0F59D08B" w14:textId="74891725" w:rsidR="00BC623E" w:rsidRPr="003839C6" w:rsidRDefault="00BC623E" w:rsidP="00437CCC">
      <w:r w:rsidRPr="003839C6">
        <w:t>Es una idea innovadora y si, asumo los riesgos que saldrán, pero para llegar a alto hay que arriesgar y confío plenamente que ese proyecto puede salir muy bien.</w:t>
      </w:r>
    </w:p>
    <w:p w14:paraId="664F9913" w14:textId="33A5E9FA" w:rsidR="00BC623E" w:rsidRPr="003839C6" w:rsidRDefault="00BC623E" w:rsidP="00BC623E">
      <w:pPr>
        <w:ind w:firstLine="0"/>
        <w:rPr>
          <w:b/>
          <w:bCs/>
        </w:rPr>
      </w:pPr>
    </w:p>
    <w:p w14:paraId="0C8D6274" w14:textId="3CFCCECA" w:rsidR="009558DF" w:rsidRPr="003839C6" w:rsidRDefault="009558DF" w:rsidP="009558DF">
      <w:pPr>
        <w:pStyle w:val="Ttulo03"/>
        <w:rPr>
          <w:rFonts w:ascii="Times New Roman" w:hAnsi="Times New Roman" w:cs="Times New Roman"/>
        </w:rPr>
      </w:pPr>
      <w:bookmarkStart w:id="13" w:name="_Toc73815495"/>
      <w:r w:rsidRPr="003839C6">
        <w:rPr>
          <w:rFonts w:ascii="Times New Roman" w:hAnsi="Times New Roman" w:cs="Times New Roman"/>
        </w:rPr>
        <w:t>Capacidad emprendedora</w:t>
      </w:r>
      <w:bookmarkEnd w:id="13"/>
    </w:p>
    <w:p w14:paraId="3477EC99" w14:textId="263EDAD3" w:rsidR="00437CCC" w:rsidRPr="003839C6" w:rsidRDefault="00BC623E" w:rsidP="00437CCC">
      <w:r w:rsidRPr="003839C6">
        <w:t xml:space="preserve">Soy una persona joven y es lógico que a esa edad no tengo experiencia en ese mundo, pero al final todos los empresarios empiezan así y si estoy motivado y estoy dispuesto a asumir los riesgos y también tenemos las tecnologías necesarias para desarrollar ese proyecto. </w:t>
      </w:r>
    </w:p>
    <w:p w14:paraId="545D9B81" w14:textId="77777777" w:rsidR="00437CCC" w:rsidRPr="003839C6" w:rsidRDefault="00437CCC" w:rsidP="00437CCC"/>
    <w:p w14:paraId="04273AB0" w14:textId="17C84D43" w:rsidR="00BC623E" w:rsidRPr="003839C6" w:rsidRDefault="00BC623E" w:rsidP="00437CCC">
      <w:pPr>
        <w:pStyle w:val="Ttulo02"/>
        <w:rPr>
          <w:rFonts w:ascii="Times New Roman" w:hAnsi="Times New Roman" w:cs="Times New Roman"/>
          <w:sz w:val="24"/>
        </w:rPr>
      </w:pPr>
      <w:bookmarkStart w:id="14" w:name="_Toc73815496"/>
      <w:r w:rsidRPr="003839C6">
        <w:rPr>
          <w:rFonts w:ascii="Times New Roman" w:hAnsi="Times New Roman" w:cs="Times New Roman"/>
        </w:rPr>
        <w:t>La idea del negocio</w:t>
      </w:r>
      <w:bookmarkEnd w:id="14"/>
    </w:p>
    <w:p w14:paraId="6ACCD3FF" w14:textId="77777777" w:rsidR="00437CCC" w:rsidRPr="003839C6" w:rsidRDefault="00BC623E" w:rsidP="00437CCC">
      <w:pPr>
        <w:pStyle w:val="Ttulo03"/>
        <w:rPr>
          <w:rFonts w:ascii="Times New Roman" w:hAnsi="Times New Roman" w:cs="Times New Roman"/>
        </w:rPr>
      </w:pPr>
      <w:bookmarkStart w:id="15" w:name="_Toc73815497"/>
      <w:r w:rsidRPr="003839C6">
        <w:rPr>
          <w:rFonts w:ascii="Times New Roman" w:hAnsi="Times New Roman" w:cs="Times New Roman"/>
        </w:rPr>
        <w:t>Redacci</w:t>
      </w:r>
      <w:r w:rsidR="00437CCC" w:rsidRPr="003839C6">
        <w:rPr>
          <w:rFonts w:ascii="Times New Roman" w:hAnsi="Times New Roman" w:cs="Times New Roman"/>
        </w:rPr>
        <w:t>ón de la idea del negocio</w:t>
      </w:r>
      <w:bookmarkEnd w:id="15"/>
    </w:p>
    <w:p w14:paraId="679402DF" w14:textId="047F652F" w:rsidR="00437CCC" w:rsidRPr="003839C6" w:rsidRDefault="00437CCC" w:rsidP="00437CCC">
      <w:r w:rsidRPr="003839C6">
        <w:t xml:space="preserve">El deporte es algo fundamental para la salud ya que al hacer deporte se reduce el riesgo de desarrollo de algunas enfermedades como obesidad, diabetes tipo 2 e hipertensión. El ejercicio físico puede ayudar a mantener el cuerpo en un peso saludable. Pero, hay muchas personas no pueden hacer deporte por varias razones. Por ej. la falta de tiempo ya que están trabajando o por alguna otra razón. Además, en estos meses con la pandemia los gimnasios </w:t>
      </w:r>
      <w:r w:rsidRPr="003839C6">
        <w:lastRenderedPageBreak/>
        <w:t xml:space="preserve">están cerrados, varias personas no pueden salir de la casa para hacer deporte al aire libre y para varias personas el deporte es muy importante para su rutina. </w:t>
      </w:r>
    </w:p>
    <w:p w14:paraId="4E27FC44" w14:textId="77777777" w:rsidR="00437CCC" w:rsidRPr="003839C6" w:rsidRDefault="00437CCC" w:rsidP="00437CCC">
      <w:proofErr w:type="spellStart"/>
      <w:r w:rsidRPr="003839C6">
        <w:t>Gymooze</w:t>
      </w:r>
      <w:proofErr w:type="spellEnd"/>
      <w:r w:rsidRPr="003839C6">
        <w:t xml:space="preserve"> lo que hace es facilitar los videos de entrenamiento a esas personas para que puedan hacer los ejercicios desde casa y también motivarlos día tras día para que lo sigan haciéndolo y su objetivo es que sus clientes tengan una vida saludable.</w:t>
      </w:r>
    </w:p>
    <w:p w14:paraId="41EC87E3" w14:textId="77777777" w:rsidR="00437CCC" w:rsidRPr="003839C6" w:rsidRDefault="00437CCC" w:rsidP="00437CCC">
      <w:r w:rsidRPr="003839C6">
        <w:t xml:space="preserve">Cada entrenador puede subir tanto como videos públicos o privados. Los videos públicos en principio se hacen para atraer la atención del cliente a ese entrenador y si un cliente quiere ver los videos privados del entrenador entonces tendrá que pagar una suscripción que puede ser una suscripción de un mes, tres meses o seis meses. Cuando se realice la transferencia el usuario automáticamente se suscribió a ese entrenador para el periodo de tiempo que haya elegido. Así podrá ver todos los videos privados de este entrenador y también podrá atender las clases online que se hagan que pueden ser por videoconferencia o un directo privado. </w:t>
      </w:r>
    </w:p>
    <w:p w14:paraId="0894481E" w14:textId="77777777" w:rsidR="00437CCC" w:rsidRPr="003839C6" w:rsidRDefault="00437CCC" w:rsidP="00437CCC"/>
    <w:p w14:paraId="02B9D136" w14:textId="77777777" w:rsidR="00437CCC" w:rsidRPr="003839C6" w:rsidRDefault="00437CCC" w:rsidP="00437CCC">
      <w:pPr>
        <w:pStyle w:val="Ttulo02"/>
        <w:rPr>
          <w:rFonts w:ascii="Times New Roman" w:hAnsi="Times New Roman" w:cs="Times New Roman"/>
          <w:sz w:val="24"/>
        </w:rPr>
      </w:pPr>
      <w:bookmarkStart w:id="16" w:name="_Toc73815498"/>
      <w:r w:rsidRPr="003839C6">
        <w:rPr>
          <w:rFonts w:ascii="Times New Roman" w:hAnsi="Times New Roman" w:cs="Times New Roman"/>
        </w:rPr>
        <w:t>Elección de la forma jurídica</w:t>
      </w:r>
      <w:bookmarkEnd w:id="16"/>
    </w:p>
    <w:p w14:paraId="5E7EBFD9" w14:textId="77777777" w:rsidR="00856FD8" w:rsidRPr="003839C6" w:rsidRDefault="00856FD8" w:rsidP="00856FD8">
      <w:r w:rsidRPr="003839C6">
        <w:t>La forma jurídica para los inicios de la empresa he escogido “Empresario individual”, es la más simple ya que no requiere un capital mínimo o varios socios.</w:t>
      </w:r>
    </w:p>
    <w:p w14:paraId="5C22891F" w14:textId="77777777" w:rsidR="00856FD8" w:rsidRPr="003839C6" w:rsidRDefault="00856FD8" w:rsidP="00856FD8">
      <w:r w:rsidRPr="003839C6">
        <w:t xml:space="preserve">Es cierto que esa forma jurídica tiene muchos riesgos y es por cuenta propia y ejerce una actividad empresarial de forma habitual, personal y directa. </w:t>
      </w:r>
    </w:p>
    <w:p w14:paraId="0E3A4D9C" w14:textId="77777777" w:rsidR="00856FD8" w:rsidRPr="003839C6" w:rsidRDefault="00856FD8" w:rsidP="00856FD8">
      <w:r w:rsidRPr="003839C6">
        <w:t>Pero con esta jurídica tengo responsabilidad ilimitada, es decir puedo responder con mis bienes personales, presentes y futuros, de la marcha de la empresa.</w:t>
      </w:r>
    </w:p>
    <w:p w14:paraId="6A6E0B3E" w14:textId="3FFD8D35" w:rsidR="00856FD8" w:rsidRPr="003839C6" w:rsidRDefault="00856FD8" w:rsidP="00856FD8">
      <w:r w:rsidRPr="003839C6">
        <w:t>Los impuestos que debe pagar son IRPF (impuesto sobre la Renta de las Personas Físicas), pudiendo elegir entre “Estimación directa” o régimen de “Estimación objetiva” (módulos).</w:t>
      </w:r>
    </w:p>
    <w:p w14:paraId="7D1EF661" w14:textId="27DED60F" w:rsidR="00856FD8" w:rsidRPr="003839C6" w:rsidRDefault="00856FD8" w:rsidP="00856FD8"/>
    <w:p w14:paraId="2AC6C9CE" w14:textId="08A5146B" w:rsidR="00856FD8" w:rsidRPr="003839C6" w:rsidRDefault="00856FD8" w:rsidP="00856FD8">
      <w:r w:rsidRPr="003839C6">
        <w:t xml:space="preserve">La </w:t>
      </w:r>
      <w:r w:rsidRPr="003839C6">
        <w:rPr>
          <w:b/>
          <w:bCs/>
        </w:rPr>
        <w:t xml:space="preserve">Estimación objetiva </w:t>
      </w:r>
      <w:r w:rsidRPr="003839C6">
        <w:t>(módulos) es un sistema de pago que no depende de los ingresos y gastos reales. No determina el beneficio real sino una estimación del mismo a través de unos rendimientos presuntos que Hacienda calcula a partir de distintos elementos o módulos – metros cuadrados, consumo eléctrico, personas trabajando…-.</w:t>
      </w:r>
    </w:p>
    <w:p w14:paraId="400CF2DC" w14:textId="4BCDBF48" w:rsidR="00856FD8" w:rsidRPr="003839C6" w:rsidRDefault="00856FD8" w:rsidP="00856FD8"/>
    <w:p w14:paraId="2F30136F" w14:textId="063AC13B" w:rsidR="00856FD8" w:rsidRPr="003839C6" w:rsidRDefault="00856FD8" w:rsidP="00856FD8">
      <w:r w:rsidRPr="003839C6">
        <w:lastRenderedPageBreak/>
        <w:t xml:space="preserve">En la </w:t>
      </w:r>
      <w:r w:rsidRPr="003839C6">
        <w:rPr>
          <w:b/>
          <w:bCs/>
        </w:rPr>
        <w:t>estimación directa</w:t>
      </w:r>
      <w:r w:rsidRPr="003839C6">
        <w:t xml:space="preserve"> se paga en función del resultado. Si hay pérdidas no se abona nada.</w:t>
      </w:r>
    </w:p>
    <w:p w14:paraId="1713AE48" w14:textId="6911BC52" w:rsidR="00856FD8" w:rsidRPr="003839C6" w:rsidRDefault="00856FD8" w:rsidP="00856FD8"/>
    <w:p w14:paraId="68729085" w14:textId="1B321CAA" w:rsidR="00856FD8" w:rsidRPr="003839C6" w:rsidRDefault="00856FD8" w:rsidP="00856FD8">
      <w:r w:rsidRPr="003839C6">
        <w:t>En mi caso como al ser un nuevo emprendedor seguramente tendré más gasto que ingresos en el primer año, con lo cual sería interesante optar por la estimación directa y reducir la cuota a pagar. Más adelante, según vaya evolucionando el negocio, se podrá valorar la posibilidad de cambio a Módulos.</w:t>
      </w:r>
    </w:p>
    <w:p w14:paraId="6C826D63" w14:textId="64CB696D" w:rsidR="00856FD8" w:rsidRPr="003839C6" w:rsidRDefault="00856FD8" w:rsidP="00856FD8">
      <w:r w:rsidRPr="003839C6">
        <w:t>Además, hay que tener en cuenta que no es cierto que la Estimación objetiva (módulos) exima de la obligación de llevanza de una cierta contabilidad; los gastos han de contabilizarse de manera idéntica a como se hace en otros sistemas. Únicamente se está exento de contabilizar los ingresos, pero eso a efectos puramente fiscales.</w:t>
      </w:r>
    </w:p>
    <w:p w14:paraId="61C2EBD7" w14:textId="46C72956" w:rsidR="00856FD8" w:rsidRPr="003839C6" w:rsidRDefault="00856FD8" w:rsidP="00856FD8">
      <w:r w:rsidRPr="003839C6">
        <w:t>Luego en el futuro cuando haya muchos entrenadores en la empresa y muchos clientes también entrarán varios socios en la empresa y la empresa pasará de ser una “empresa individual” a una “Sociedad limitada”.</w:t>
      </w:r>
    </w:p>
    <w:p w14:paraId="7A1DE9B6" w14:textId="78D2B99D" w:rsidR="00884BA6" w:rsidRPr="003839C6" w:rsidRDefault="00884BA6" w:rsidP="00884BA6">
      <w:pPr>
        <w:ind w:firstLine="0"/>
      </w:pPr>
    </w:p>
    <w:p w14:paraId="4727A53C" w14:textId="659DB32F" w:rsidR="00884BA6" w:rsidRPr="003839C6" w:rsidRDefault="00884BA6" w:rsidP="00884BA6">
      <w:pPr>
        <w:pStyle w:val="Ttulo02"/>
        <w:rPr>
          <w:rFonts w:ascii="Times New Roman" w:hAnsi="Times New Roman" w:cs="Times New Roman"/>
        </w:rPr>
      </w:pPr>
      <w:bookmarkStart w:id="17" w:name="_Toc73815499"/>
      <w:r w:rsidRPr="003839C6">
        <w:rPr>
          <w:rFonts w:ascii="Times New Roman" w:hAnsi="Times New Roman" w:cs="Times New Roman"/>
        </w:rPr>
        <w:t>Estudio del mercado</w:t>
      </w:r>
      <w:bookmarkEnd w:id="17"/>
    </w:p>
    <w:p w14:paraId="6DF00563" w14:textId="77777777" w:rsidR="00884BA6" w:rsidRPr="003839C6" w:rsidRDefault="00884BA6" w:rsidP="00884BA6"/>
    <w:p w14:paraId="4AE9C31F" w14:textId="2C0B95B6" w:rsidR="00884BA6" w:rsidRPr="003839C6" w:rsidRDefault="00884BA6" w:rsidP="00884BA6">
      <w:pPr>
        <w:pStyle w:val="Ttulo03"/>
        <w:rPr>
          <w:rFonts w:ascii="Times New Roman" w:hAnsi="Times New Roman" w:cs="Times New Roman"/>
        </w:rPr>
      </w:pPr>
      <w:bookmarkStart w:id="18" w:name="_Toc73815500"/>
      <w:r w:rsidRPr="003839C6">
        <w:rPr>
          <w:rFonts w:ascii="Times New Roman" w:hAnsi="Times New Roman" w:cs="Times New Roman"/>
        </w:rPr>
        <w:t>Análisis del macroentorno</w:t>
      </w:r>
      <w:bookmarkEnd w:id="18"/>
    </w:p>
    <w:p w14:paraId="537B2C93" w14:textId="26C2ECA8" w:rsidR="00884BA6" w:rsidRPr="003839C6" w:rsidRDefault="00884BA6" w:rsidP="00884BA6">
      <w:r w:rsidRPr="003839C6">
        <w:t xml:space="preserve">En el mercado hay muy pocas empresas que ofrezcan un producto parecido al que ofrece </w:t>
      </w:r>
      <w:proofErr w:type="spellStart"/>
      <w:r w:rsidRPr="003839C6">
        <w:t>Gymooze</w:t>
      </w:r>
      <w:proofErr w:type="spellEnd"/>
      <w:r w:rsidRPr="003839C6">
        <w:t>. Como mucho ofrecen una visión parecida pero no la misma y por eso no hay casi competencia en el mercado.</w:t>
      </w:r>
    </w:p>
    <w:p w14:paraId="1EFDAF77" w14:textId="6726D8B5" w:rsidR="00884BA6" w:rsidRPr="003839C6" w:rsidRDefault="00884BA6" w:rsidP="00884BA6">
      <w:r w:rsidRPr="003839C6">
        <w:t>Para analizar este punto nos ayudaremos en primer lugar del análisis P.E.S.T que nos aclara algunos aspectos importantes que nos servirán para decidir la localización de nuestra empresa.</w:t>
      </w:r>
    </w:p>
    <w:p w14:paraId="58549568" w14:textId="539F9E06" w:rsidR="00884BA6" w:rsidRPr="003839C6" w:rsidRDefault="00884BA6" w:rsidP="00884BA6">
      <w:r w:rsidRPr="003839C6">
        <w:t>Tenemos que tener en cuenta los factores político-legales, tenemos que estar cumpliendo todas las normas o legislación que nos afecten.</w:t>
      </w:r>
    </w:p>
    <w:p w14:paraId="2D7E1C21" w14:textId="5A09F08F" w:rsidR="00884BA6" w:rsidRPr="003839C6" w:rsidRDefault="00884BA6" w:rsidP="00884BA6"/>
    <w:p w14:paraId="4A5E7E3B" w14:textId="62BAF156" w:rsidR="00884BA6" w:rsidRPr="003839C6" w:rsidRDefault="00884BA6" w:rsidP="00884BA6">
      <w:r w:rsidRPr="003839C6">
        <w:lastRenderedPageBreak/>
        <w:t>En nuestra aplicación, el factor económico directamente depende de los clientes que se suscriban a los entrenadores y una parte de los beneficios de esa suscripción se la lleva el entrenador y la otra la empresa.</w:t>
      </w:r>
    </w:p>
    <w:p w14:paraId="38C961C2" w14:textId="77777777" w:rsidR="00884BA6" w:rsidRPr="003839C6" w:rsidRDefault="00884BA6" w:rsidP="00884BA6"/>
    <w:p w14:paraId="7DB285C6" w14:textId="0B5935D1" w:rsidR="00884BA6" w:rsidRPr="003839C6" w:rsidRDefault="00884BA6" w:rsidP="00884BA6">
      <w:r w:rsidRPr="003839C6">
        <w:t>La situación económica en España de los últimos años ha sufrido un grave retroceso y eso, sin duda, condiciona al proyecto de una manera positiva por un lado y negativa por el otro. Se debe analizar la evolución y situación actual de todos estos factores económicos que puedan afectar a la puesta en marcha del proyecto.</w:t>
      </w:r>
    </w:p>
    <w:p w14:paraId="787248F2" w14:textId="20B83070" w:rsidR="00884BA6" w:rsidRPr="003839C6" w:rsidRDefault="00884BA6" w:rsidP="00884BA6">
      <w:r w:rsidRPr="003839C6">
        <w:t>El PIB, la Tasa de desempleo y el IPC son los factores más representativos en este aspecto.</w:t>
      </w:r>
    </w:p>
    <w:p w14:paraId="5526EDD0" w14:textId="4F492C82" w:rsidR="00884BA6" w:rsidRPr="003839C6" w:rsidRDefault="00884BA6" w:rsidP="00884BA6">
      <w:r w:rsidRPr="003839C6">
        <w:t>Si hablamos de los factores socioculturales nos enfrentamos en general a un mundo que está cambiando rápidamente en el que sin duda los hábitos de compra evolucionan a gran velocidad hacia la compra online, algo que sin duda nos beneficia.</w:t>
      </w:r>
    </w:p>
    <w:p w14:paraId="453D4A3F" w14:textId="389473BE" w:rsidR="00884BA6" w:rsidRPr="003839C6" w:rsidRDefault="00884BA6" w:rsidP="00884BA6">
      <w:r w:rsidRPr="003839C6">
        <w:t>En el factor tecnológico podemos mirar que en recientes años en el mundo el uso de tecnología ha aumentado bastante, cada día hay más y más personas que confían en las tecnologías que están saliendo al mercado.</w:t>
      </w:r>
    </w:p>
    <w:p w14:paraId="32291B5D" w14:textId="7DCC61DB" w:rsidR="00884BA6" w:rsidRPr="003839C6" w:rsidRDefault="00884BA6" w:rsidP="00884BA6">
      <w:r w:rsidRPr="003839C6">
        <w:t>¿Eso cómo nos afecta? ¿Habrá clientes en nuestra aplicación? ¿El entorno es sencillo o complejo?</w:t>
      </w:r>
    </w:p>
    <w:p w14:paraId="24D2F729" w14:textId="7FB06B5F" w:rsidR="00884BA6" w:rsidRPr="003839C6" w:rsidRDefault="00884BA6" w:rsidP="00884BA6">
      <w:r w:rsidRPr="003839C6">
        <w:t xml:space="preserve">La respuesta está clara, nos enfrentamos en un entorno complejo. Encima al ser unas de las primeras empresas que en ofrecer un producto de este estilo hoy en </w:t>
      </w:r>
      <w:proofErr w:type="spellStart"/>
      <w:r w:rsidRPr="003839C6">
        <w:t>dia</w:t>
      </w:r>
      <w:proofErr w:type="spellEnd"/>
      <w:r w:rsidRPr="003839C6">
        <w:t xml:space="preserve"> es algo único, deberíamos cuidar e intentar que nuestro producto sea el mejor de todos así si en el </w:t>
      </w:r>
      <w:proofErr w:type="spellStart"/>
      <w:r w:rsidRPr="003839C6">
        <w:t>dia</w:t>
      </w:r>
      <w:proofErr w:type="spellEnd"/>
      <w:r w:rsidRPr="003839C6">
        <w:t xml:space="preserve"> de mañana viene otra empresa que ofrece el mismo producto que nosotros entonces no perdamos los clientes que se habían conseguido y al ser el mejor producto pues seguir intentando que los clientes siempre vengan a nuestras puertas.</w:t>
      </w:r>
    </w:p>
    <w:p w14:paraId="2E1421DC" w14:textId="5563C29F" w:rsidR="00884BA6" w:rsidRPr="003839C6" w:rsidRDefault="00884BA6" w:rsidP="00884BA6"/>
    <w:p w14:paraId="6F2E3576" w14:textId="324EC591" w:rsidR="00884BA6" w:rsidRPr="003839C6" w:rsidRDefault="00884BA6" w:rsidP="00884BA6">
      <w:r w:rsidRPr="003839C6">
        <w:t>La tecnología hoy en día es algo muy bueno en nuestras vidas porque gracias a la tecnología hoy tenemos acceso muy rápido a la información, tenemos acceso a múltiples fuentes de conocimiento, nos facilita la comunicación, la tecnología también contribuye en otros sectores como el transporte etc. Y con nuestra aplicación nuestro objetivo es el mismo: Compartir la información que tienen nuestros entrenadores con los clientes.</w:t>
      </w:r>
    </w:p>
    <w:p w14:paraId="12FE248B" w14:textId="659A59F7" w:rsidR="00884BA6" w:rsidRPr="003839C6" w:rsidRDefault="00884BA6" w:rsidP="003B3ECC">
      <w:pPr>
        <w:pStyle w:val="Ttulo03"/>
        <w:rPr>
          <w:rFonts w:ascii="Times New Roman" w:hAnsi="Times New Roman" w:cs="Times New Roman"/>
        </w:rPr>
      </w:pPr>
      <w:bookmarkStart w:id="19" w:name="_Toc73815501"/>
      <w:r w:rsidRPr="003839C6">
        <w:rPr>
          <w:rFonts w:ascii="Times New Roman" w:hAnsi="Times New Roman" w:cs="Times New Roman"/>
        </w:rPr>
        <w:lastRenderedPageBreak/>
        <w:t>Análisis del microentorno</w:t>
      </w:r>
      <w:bookmarkEnd w:id="19"/>
    </w:p>
    <w:p w14:paraId="6D7A4BBE" w14:textId="70269B99" w:rsidR="00884BA6" w:rsidRPr="003839C6" w:rsidRDefault="00884BA6" w:rsidP="00884BA6">
      <w:r w:rsidRPr="003839C6">
        <w:t>Como ya hemos visto no tenemos mucha competencia porque el producto que se ofrece es algo único hoy en día, pero nos enfrentamos a la situación de que nos pueden copiar la idea de negocio. Tenemos que intentar que cuando saquemos nuestro producto que sea el mejor del mercado y tenga que estar en constante evolución para que el producto siempre sea el mejor y no se puedan copiar la idea de negocio que tenemos y por tanto hay que prestar mucha atención en la fase de análisis.</w:t>
      </w:r>
    </w:p>
    <w:p w14:paraId="47670360" w14:textId="4194C2EA" w:rsidR="00884BA6" w:rsidRPr="003839C6" w:rsidRDefault="00884BA6" w:rsidP="00884BA6">
      <w:r w:rsidRPr="003839C6">
        <w:t>Los proveedores de video(entrenadores) juegan un papel muy importante en nuestro sector. Ya que ellos son los que proporcionan los videos a los clientes. Los clientes eligen quien quieren que sea su entrenador. En la aplicación habrá un límite de entrenadores y se elegirá que sean los mejores entrenadores así que habrá menos proveedores y su poder en el mercado(aplicación) será mayor.</w:t>
      </w:r>
    </w:p>
    <w:p w14:paraId="03065710" w14:textId="77777777" w:rsidR="003B3ECC" w:rsidRPr="003839C6" w:rsidRDefault="003B3ECC" w:rsidP="00884BA6"/>
    <w:p w14:paraId="65651F94" w14:textId="2546C24D" w:rsidR="00884BA6" w:rsidRPr="003839C6" w:rsidRDefault="003B3ECC" w:rsidP="00884BA6">
      <w:r w:rsidRPr="003839C6">
        <w:t>Respecto a nuestros clientes, todos los clientes están bienvenidos a entrar ya que partimos de la base donde la aplicación es gratuita.</w:t>
      </w:r>
    </w:p>
    <w:p w14:paraId="627FC1E2" w14:textId="1E6D4F26" w:rsidR="003B3ECC" w:rsidRPr="003839C6" w:rsidRDefault="003B3ECC" w:rsidP="003B3ECC">
      <w:r w:rsidRPr="003839C6">
        <w:t>Nuestro producto es algo simple ya que proporcionamos videos de entrenamiento a los usuarios. También es único ya que no hay casi empresas que dispongan de ese producto hoy en día.</w:t>
      </w:r>
    </w:p>
    <w:p w14:paraId="62822EC2" w14:textId="3748AD08" w:rsidR="003B3ECC" w:rsidRPr="003839C6" w:rsidRDefault="003B3ECC" w:rsidP="003B3ECC"/>
    <w:p w14:paraId="22296F3F" w14:textId="774372E1" w:rsidR="003B3ECC" w:rsidRPr="003839C6" w:rsidRDefault="003B3ECC" w:rsidP="003B3ECC">
      <w:pPr>
        <w:pStyle w:val="Ttulo03"/>
        <w:rPr>
          <w:rFonts w:ascii="Times New Roman" w:hAnsi="Times New Roman" w:cs="Times New Roman"/>
        </w:rPr>
      </w:pPr>
      <w:bookmarkStart w:id="20" w:name="_Toc73815502"/>
      <w:r w:rsidRPr="003839C6">
        <w:rPr>
          <w:rFonts w:ascii="Times New Roman" w:hAnsi="Times New Roman" w:cs="Times New Roman"/>
        </w:rPr>
        <w:t>Análisis de la competencia</w:t>
      </w:r>
      <w:bookmarkEnd w:id="20"/>
      <w:r w:rsidRPr="003839C6">
        <w:rPr>
          <w:rFonts w:ascii="Times New Roman" w:hAnsi="Times New Roman" w:cs="Times New Roman"/>
        </w:rPr>
        <w:t xml:space="preserve"> </w:t>
      </w:r>
    </w:p>
    <w:p w14:paraId="785A6109" w14:textId="53EF4118" w:rsidR="003B3ECC" w:rsidRPr="003839C6" w:rsidRDefault="003B3ECC" w:rsidP="003B3ECC">
      <w:r w:rsidRPr="003839C6">
        <w:t>La competencia es algo fundamental cuando se crea una nueva empresa o un nuevo proyecto, pero tal como se mencionó anteriormente que no hay un producto tal como lo vamos a vender, pero eso no significa que no habrá una competencia nunca, pero hasta que no se lanza el producto no va a haber.</w:t>
      </w:r>
    </w:p>
    <w:p w14:paraId="234B21E3" w14:textId="237DDB0C" w:rsidR="003B3ECC" w:rsidRPr="003839C6" w:rsidRDefault="003B3ECC" w:rsidP="003B3ECC">
      <w:r w:rsidRPr="003839C6">
        <w:t xml:space="preserve">Pero ya que no hay competencia nos vamos analizar las compañías que ofrecen un producto algo parecido. Por ej. </w:t>
      </w:r>
      <w:proofErr w:type="spellStart"/>
      <w:r w:rsidRPr="003839C6">
        <w:t>Youtube</w:t>
      </w:r>
      <w:proofErr w:type="spellEnd"/>
      <w:r w:rsidRPr="003839C6">
        <w:t xml:space="preserve"> o </w:t>
      </w:r>
      <w:proofErr w:type="spellStart"/>
      <w:r w:rsidRPr="003839C6">
        <w:t>Twitch</w:t>
      </w:r>
      <w:proofErr w:type="spellEnd"/>
      <w:r w:rsidRPr="003839C6">
        <w:t>. Esas empresas no ofrecen el mismo producto, pero al final todas esas empresas ofrecen una cosa en común que son los videos(contenido) a los clientes.</w:t>
      </w:r>
    </w:p>
    <w:p w14:paraId="2E491355" w14:textId="447771A8" w:rsidR="003B3ECC" w:rsidRPr="003839C6" w:rsidRDefault="003B3ECC" w:rsidP="003B3ECC"/>
    <w:p w14:paraId="35500257" w14:textId="597681F2" w:rsidR="003B3ECC" w:rsidRPr="003839C6" w:rsidRDefault="003B3ECC" w:rsidP="003B3ECC"/>
    <w:p w14:paraId="359082FB" w14:textId="77777777" w:rsidR="003B3ECC" w:rsidRPr="003839C6" w:rsidRDefault="003B3ECC" w:rsidP="003B3ECC">
      <w:pPr>
        <w:ind w:firstLine="0"/>
        <w:rPr>
          <w:b/>
          <w:bCs/>
        </w:rPr>
      </w:pPr>
      <w:r w:rsidRPr="003839C6">
        <w:rPr>
          <w:b/>
          <w:bCs/>
        </w:rPr>
        <w:lastRenderedPageBreak/>
        <w:t xml:space="preserve">¿Que venden? </w:t>
      </w:r>
    </w:p>
    <w:p w14:paraId="3263FF8D" w14:textId="676C01DE" w:rsidR="003B3ECC" w:rsidRPr="003839C6" w:rsidRDefault="003B3ECC" w:rsidP="003B3ECC">
      <w:r w:rsidRPr="003839C6">
        <w:t>Los videos(contenido) a la plataforma.</w:t>
      </w:r>
    </w:p>
    <w:p w14:paraId="36352816" w14:textId="304FA152" w:rsidR="003B3ECC" w:rsidRPr="003839C6" w:rsidRDefault="003B3ECC" w:rsidP="003B3ECC">
      <w:pPr>
        <w:ind w:firstLine="0"/>
      </w:pPr>
    </w:p>
    <w:p w14:paraId="42B60F67" w14:textId="77777777" w:rsidR="003B3ECC" w:rsidRPr="003839C6" w:rsidRDefault="003B3ECC" w:rsidP="003B3ECC">
      <w:pPr>
        <w:ind w:firstLine="0"/>
        <w:rPr>
          <w:b/>
          <w:bCs/>
        </w:rPr>
      </w:pPr>
      <w:r w:rsidRPr="003839C6">
        <w:rPr>
          <w:b/>
          <w:bCs/>
        </w:rPr>
        <w:t xml:space="preserve">¿Cuánto venden? </w:t>
      </w:r>
    </w:p>
    <w:p w14:paraId="79EC8BA5" w14:textId="12B82E3C" w:rsidR="003B3ECC" w:rsidRPr="003839C6" w:rsidRDefault="003B3ECC" w:rsidP="003B3ECC">
      <w:r w:rsidRPr="003839C6">
        <w:t>Bastante, es una cifra muy alta. Ya que esas plataformas las conoce todo el mundo y las utiliza muy a menudo.</w:t>
      </w:r>
    </w:p>
    <w:p w14:paraId="153FFE3F" w14:textId="53096D22" w:rsidR="003B3ECC" w:rsidRPr="003839C6" w:rsidRDefault="003B3ECC" w:rsidP="003B3ECC"/>
    <w:p w14:paraId="74261AEB" w14:textId="77777777" w:rsidR="003B3ECC" w:rsidRPr="003839C6" w:rsidRDefault="003B3ECC" w:rsidP="003B3ECC">
      <w:pPr>
        <w:ind w:firstLine="0"/>
        <w:rPr>
          <w:b/>
          <w:bCs/>
        </w:rPr>
      </w:pPr>
      <w:r w:rsidRPr="003839C6">
        <w:rPr>
          <w:b/>
          <w:bCs/>
        </w:rPr>
        <w:t xml:space="preserve">Precios </w:t>
      </w:r>
    </w:p>
    <w:p w14:paraId="2BAC9EAC" w14:textId="18A08217" w:rsidR="003B3ECC" w:rsidRPr="003839C6" w:rsidRDefault="003B3ECC" w:rsidP="003B3ECC">
      <w:r w:rsidRPr="003839C6">
        <w:t>Ofrecen tanto productos gratis como premium. Los precios del producto premium lo eligen el entrenador. Puede de como 1€ al mes o 50€ al mes y también hay ofertas como trimestralmente, o semestralmente.</w:t>
      </w:r>
    </w:p>
    <w:p w14:paraId="60AB6A9F" w14:textId="77777777" w:rsidR="00127457" w:rsidRPr="003839C6" w:rsidRDefault="00127457" w:rsidP="003B3ECC"/>
    <w:p w14:paraId="6D0CA19A" w14:textId="77777777" w:rsidR="00127457" w:rsidRPr="003839C6" w:rsidRDefault="00127457" w:rsidP="00127457">
      <w:pPr>
        <w:ind w:firstLine="0"/>
        <w:rPr>
          <w:b/>
          <w:bCs/>
        </w:rPr>
      </w:pPr>
      <w:r w:rsidRPr="003839C6">
        <w:rPr>
          <w:b/>
          <w:bCs/>
        </w:rPr>
        <w:t xml:space="preserve">Distribución </w:t>
      </w:r>
    </w:p>
    <w:p w14:paraId="7A22DC9A" w14:textId="456FCCB2" w:rsidR="003B3ECC" w:rsidRPr="003839C6" w:rsidRDefault="00127457" w:rsidP="003B3ECC">
      <w:r w:rsidRPr="003839C6">
        <w:t>Se distribuyen por Internet. Nuestra aplicación va a ser lo mismo. Vamos a crear nuestra plataforma y allí vender nuestro producto.</w:t>
      </w:r>
    </w:p>
    <w:p w14:paraId="7BFB29D5" w14:textId="77777777" w:rsidR="00127457" w:rsidRPr="003839C6" w:rsidRDefault="00127457" w:rsidP="00127457">
      <w:pPr>
        <w:ind w:firstLine="0"/>
      </w:pPr>
    </w:p>
    <w:p w14:paraId="230ABFBB" w14:textId="6E6A3835" w:rsidR="00127457" w:rsidRPr="003839C6" w:rsidRDefault="00127457" w:rsidP="00127457">
      <w:pPr>
        <w:ind w:firstLine="0"/>
        <w:rPr>
          <w:b/>
          <w:bCs/>
        </w:rPr>
      </w:pPr>
      <w:r w:rsidRPr="003839C6">
        <w:rPr>
          <w:b/>
          <w:bCs/>
        </w:rPr>
        <w:t xml:space="preserve">Satisfacción y atención al cliente </w:t>
      </w:r>
    </w:p>
    <w:p w14:paraId="72A99C5D" w14:textId="6D80D5D3" w:rsidR="00127457" w:rsidRPr="003839C6" w:rsidRDefault="00127457" w:rsidP="003B3ECC">
      <w:r w:rsidRPr="003839C6">
        <w:t>Las cifras que producen al año hablan solas. Se supone que YouTube llega a tener 2 billones de visitas al día.</w:t>
      </w:r>
    </w:p>
    <w:p w14:paraId="5AE91F47" w14:textId="77777777" w:rsidR="00127457" w:rsidRPr="003839C6" w:rsidRDefault="00127457" w:rsidP="00127457">
      <w:pPr>
        <w:ind w:firstLine="0"/>
      </w:pPr>
    </w:p>
    <w:p w14:paraId="70435D0B" w14:textId="63554FF4" w:rsidR="00127457" w:rsidRPr="003839C6" w:rsidRDefault="00127457" w:rsidP="00127457">
      <w:pPr>
        <w:ind w:firstLine="0"/>
        <w:rPr>
          <w:b/>
          <w:bCs/>
        </w:rPr>
      </w:pPr>
      <w:r w:rsidRPr="003839C6">
        <w:rPr>
          <w:b/>
          <w:bCs/>
        </w:rPr>
        <w:t xml:space="preserve">¿Qué estrategias están siguiendo? </w:t>
      </w:r>
    </w:p>
    <w:p w14:paraId="589BEE77" w14:textId="3C61C641" w:rsidR="00127457" w:rsidRPr="003839C6" w:rsidRDefault="00127457" w:rsidP="003B3ECC">
      <w:r w:rsidRPr="003839C6">
        <w:t>Ya que esas plataformas tienen grandes competencias, cada día intentan mejorarlo para que tenga un mejor manejo para los usuarios y también intentan añadir nuevas funcionalidades que puedan ser del agrado de estos.</w:t>
      </w:r>
    </w:p>
    <w:p w14:paraId="0DFF6ED4" w14:textId="1B4B6BDF" w:rsidR="00127457" w:rsidRPr="003839C6" w:rsidRDefault="00127457" w:rsidP="003B3ECC"/>
    <w:p w14:paraId="37760DF9" w14:textId="4702D9A1" w:rsidR="00127457" w:rsidRPr="003839C6" w:rsidRDefault="00127457" w:rsidP="003B3ECC"/>
    <w:p w14:paraId="5363DCF7" w14:textId="3920C3A7" w:rsidR="00127457" w:rsidRPr="003839C6" w:rsidRDefault="00127457" w:rsidP="003B3ECC"/>
    <w:p w14:paraId="4393671F" w14:textId="072649DD" w:rsidR="00127457" w:rsidRPr="003839C6" w:rsidRDefault="00127457" w:rsidP="00127457">
      <w:pPr>
        <w:pStyle w:val="Ttulo03"/>
        <w:rPr>
          <w:rFonts w:ascii="Times New Roman" w:hAnsi="Times New Roman" w:cs="Times New Roman"/>
        </w:rPr>
      </w:pPr>
      <w:bookmarkStart w:id="21" w:name="_Toc73815503"/>
      <w:r w:rsidRPr="003839C6">
        <w:rPr>
          <w:rFonts w:ascii="Times New Roman" w:hAnsi="Times New Roman" w:cs="Times New Roman"/>
        </w:rPr>
        <w:lastRenderedPageBreak/>
        <w:t>Análisis de los clientes</w:t>
      </w:r>
      <w:bookmarkEnd w:id="21"/>
    </w:p>
    <w:p w14:paraId="62EC5FE6" w14:textId="3564DBC2" w:rsidR="002A3849" w:rsidRPr="003839C6" w:rsidRDefault="002A3849" w:rsidP="002A3849">
      <w:r w:rsidRPr="003839C6">
        <w:t xml:space="preserve">Al ser una aplicación para videos de entrenamiento y se estima que hay muchas personas que usarán ese producto. Encima debido a la pandemia no podemos salir de las casas, los gimnasios están cerrados, las personas necesitan una guía y una motivación para hacer ejercicio en casa y se espera que mucha gente se unirá a con esa aplicación. </w:t>
      </w:r>
      <w:proofErr w:type="gramStart"/>
      <w:r w:rsidRPr="003839C6">
        <w:t>Además</w:t>
      </w:r>
      <w:proofErr w:type="gramEnd"/>
      <w:r w:rsidRPr="003839C6">
        <w:t xml:space="preserve"> no está especificada la edad que tienen que tener nuestros clientes, ya que cualquier persona, sea cual sea su edad, puede ejercitarse.</w:t>
      </w:r>
    </w:p>
    <w:p w14:paraId="794F7C10" w14:textId="795762CD" w:rsidR="00DC467E" w:rsidRPr="003839C6" w:rsidRDefault="00DC467E" w:rsidP="002A3849"/>
    <w:p w14:paraId="5DD00E49" w14:textId="05FE365C" w:rsidR="00DC467E" w:rsidRPr="003839C6" w:rsidRDefault="00DC467E" w:rsidP="00DC467E">
      <w:pPr>
        <w:pStyle w:val="Ttulo03"/>
        <w:rPr>
          <w:rFonts w:ascii="Times New Roman" w:hAnsi="Times New Roman" w:cs="Times New Roman"/>
        </w:rPr>
      </w:pPr>
      <w:bookmarkStart w:id="22" w:name="_Toc73815504"/>
      <w:r w:rsidRPr="003839C6">
        <w:rPr>
          <w:rFonts w:ascii="Times New Roman" w:hAnsi="Times New Roman" w:cs="Times New Roman"/>
        </w:rPr>
        <w:t>Ubicación de negocio</w:t>
      </w:r>
      <w:bookmarkEnd w:id="22"/>
    </w:p>
    <w:p w14:paraId="04781FFF" w14:textId="20EB466B" w:rsidR="00DC467E" w:rsidRPr="003839C6" w:rsidRDefault="00DC467E" w:rsidP="00DC467E">
      <w:r w:rsidRPr="003839C6">
        <w:t>La empresa en un principio no tiene un sitio fijo, por ahora por diversas razones todos los miembros optan por teletrabajo, pero, cuando la situación mejore habrá que invertir en un local bien situado que tiene que tener como mínimo una buena conexión a internet. Pero en principio eso no está previsto ya que hoy en día existe teletrabajo que es la forma de trabajo más utilizada y también es un sistema muy cómodo ya que estás en tu casa y por tanto no hay que desplazarse para trabajar.</w:t>
      </w:r>
    </w:p>
    <w:p w14:paraId="05E8BD29" w14:textId="77777777" w:rsidR="00DC467E" w:rsidRPr="003839C6" w:rsidRDefault="00DC467E" w:rsidP="00DC467E">
      <w:pPr>
        <w:ind w:firstLine="0"/>
      </w:pPr>
    </w:p>
    <w:p w14:paraId="1E9030CA" w14:textId="5F627A09" w:rsidR="00DC467E" w:rsidRPr="003839C6" w:rsidRDefault="00DC467E" w:rsidP="00DC467E">
      <w:pPr>
        <w:pStyle w:val="Ttulo03"/>
        <w:rPr>
          <w:rFonts w:ascii="Times New Roman" w:hAnsi="Times New Roman" w:cs="Times New Roman"/>
        </w:rPr>
      </w:pPr>
      <w:bookmarkStart w:id="23" w:name="_Toc73815505"/>
      <w:r w:rsidRPr="003839C6">
        <w:rPr>
          <w:rFonts w:ascii="Times New Roman" w:hAnsi="Times New Roman" w:cs="Times New Roman"/>
        </w:rPr>
        <w:t>Análisis D.A.F.O</w:t>
      </w:r>
      <w:bookmarkEnd w:id="23"/>
    </w:p>
    <w:p w14:paraId="5FF084BB" w14:textId="68EE624E" w:rsidR="00DC467E" w:rsidRPr="003839C6" w:rsidRDefault="00DC467E" w:rsidP="00DC467E">
      <w:r w:rsidRPr="003839C6">
        <w:t>Una vez hemos analizado el entorno general y específico de nuestra idea de negocio, así como si se trata de un entorno más sencillo o cambiante, toca realizar un análisis global de nuestra empresa y del entorno que le rodea.</w:t>
      </w:r>
    </w:p>
    <w:p w14:paraId="39EA348A" w14:textId="72B02AF3" w:rsidR="00DC467E" w:rsidRPr="003839C6" w:rsidRDefault="00DC467E" w:rsidP="00DC467E">
      <w:r w:rsidRPr="003839C6">
        <w:t>El D.A.F.O lo que pretende es por un lado analizar del entorno que oportunidades nos ofrece y qué oportunidades nos ofrece y qué amenazas existen, y por otro analizar cuáles son las fortalezas y las debilidades internas de la empresa frente a ese entorno.</w:t>
      </w:r>
    </w:p>
    <w:p w14:paraId="12CA9FF6" w14:textId="77777777" w:rsidR="00DC467E" w:rsidRPr="003839C6" w:rsidRDefault="00DC467E" w:rsidP="00DC467E">
      <w:pPr>
        <w:ind w:firstLine="0"/>
      </w:pPr>
    </w:p>
    <w:p w14:paraId="7B4FF5B5" w14:textId="4592260D" w:rsidR="00DC467E" w:rsidRPr="003839C6" w:rsidRDefault="00DC467E" w:rsidP="00DC467E">
      <w:pPr>
        <w:ind w:firstLine="0"/>
        <w:rPr>
          <w:b/>
          <w:bCs/>
        </w:rPr>
      </w:pPr>
      <w:r w:rsidRPr="003839C6">
        <w:rPr>
          <w:b/>
          <w:bCs/>
        </w:rPr>
        <w:t>Fortalezas</w:t>
      </w:r>
    </w:p>
    <w:p w14:paraId="0F094F04" w14:textId="77777777" w:rsidR="00DC467E" w:rsidRPr="003839C6" w:rsidRDefault="00DC467E" w:rsidP="00DC467E">
      <w:pPr>
        <w:ind w:firstLine="0"/>
      </w:pPr>
      <w:r w:rsidRPr="003839C6">
        <w:t xml:space="preserve">El producto que ofrece </w:t>
      </w:r>
      <w:proofErr w:type="spellStart"/>
      <w:r w:rsidRPr="003839C6">
        <w:t>Gymooze</w:t>
      </w:r>
      <w:proofErr w:type="spellEnd"/>
      <w:r w:rsidRPr="003839C6">
        <w:t xml:space="preserve"> es algo nuevo e innovador. </w:t>
      </w:r>
    </w:p>
    <w:p w14:paraId="38FEA1EE" w14:textId="732917D4" w:rsidR="00127457" w:rsidRPr="003839C6" w:rsidRDefault="00DC467E" w:rsidP="00DC467E">
      <w:pPr>
        <w:ind w:firstLine="0"/>
      </w:pPr>
      <w:r w:rsidRPr="003839C6">
        <w:t>Se dispone de los mejores entrenadores.</w:t>
      </w:r>
    </w:p>
    <w:p w14:paraId="0A8415E2" w14:textId="084827F1" w:rsidR="00DC467E" w:rsidRPr="003839C6" w:rsidRDefault="00DC467E" w:rsidP="00DC467E">
      <w:pPr>
        <w:ind w:firstLine="0"/>
      </w:pPr>
    </w:p>
    <w:p w14:paraId="5330FBCD" w14:textId="1938CA9B" w:rsidR="00DC467E" w:rsidRPr="003839C6" w:rsidRDefault="00DC467E" w:rsidP="00DC467E">
      <w:pPr>
        <w:ind w:firstLine="0"/>
      </w:pPr>
    </w:p>
    <w:p w14:paraId="56B9F7D9" w14:textId="77777777" w:rsidR="00DC467E" w:rsidRPr="003839C6" w:rsidRDefault="00DC467E" w:rsidP="00DC467E">
      <w:pPr>
        <w:ind w:firstLine="0"/>
        <w:rPr>
          <w:b/>
          <w:bCs/>
        </w:rPr>
      </w:pPr>
      <w:r w:rsidRPr="003839C6">
        <w:rPr>
          <w:b/>
          <w:bCs/>
        </w:rPr>
        <w:lastRenderedPageBreak/>
        <w:t xml:space="preserve">Debilidades </w:t>
      </w:r>
    </w:p>
    <w:p w14:paraId="32C15BB3" w14:textId="2D937C3F" w:rsidR="00DC467E" w:rsidRPr="003839C6" w:rsidRDefault="00DC467E" w:rsidP="00DC467E">
      <w:r w:rsidRPr="003839C6">
        <w:t>Al ser nuevo en ese sector no tenemos mucha experiencia y eso no es un problema, pero muchas personas no confían tanto al ser una empresa nueva. También al ser una empresa nueva, no tiene nada que la respalde en un principio.</w:t>
      </w:r>
    </w:p>
    <w:p w14:paraId="0E1236E3" w14:textId="77777777" w:rsidR="00DC467E" w:rsidRPr="003839C6" w:rsidRDefault="00DC467E" w:rsidP="00DC467E"/>
    <w:p w14:paraId="3394A3AE" w14:textId="77777777" w:rsidR="00DC467E" w:rsidRPr="003839C6" w:rsidRDefault="00DC467E" w:rsidP="00DC467E">
      <w:pPr>
        <w:ind w:firstLine="0"/>
        <w:rPr>
          <w:b/>
          <w:bCs/>
        </w:rPr>
      </w:pPr>
      <w:r w:rsidRPr="003839C6">
        <w:rPr>
          <w:b/>
          <w:bCs/>
        </w:rPr>
        <w:t>Oportunidades</w:t>
      </w:r>
    </w:p>
    <w:p w14:paraId="488A6A06" w14:textId="4763619F" w:rsidR="00DC467E" w:rsidRPr="003839C6" w:rsidRDefault="00DC467E" w:rsidP="00DC467E">
      <w:r w:rsidRPr="003839C6">
        <w:t>Las oportunidades de crecimiento son altas ya que hoy en día están la mayoría de gimnasios cerrados. Y igualmente hay varias personas que no pueden ir al gimnasio por falta de tiempo.</w:t>
      </w:r>
    </w:p>
    <w:p w14:paraId="1793ED15" w14:textId="20FAEE6F" w:rsidR="00DC467E" w:rsidRPr="003839C6" w:rsidRDefault="00DC467E" w:rsidP="00DC467E">
      <w:pPr>
        <w:ind w:firstLine="0"/>
      </w:pPr>
    </w:p>
    <w:p w14:paraId="7E036173" w14:textId="77777777" w:rsidR="00DC467E" w:rsidRPr="003839C6" w:rsidRDefault="00DC467E" w:rsidP="00DC467E">
      <w:pPr>
        <w:ind w:firstLine="0"/>
        <w:rPr>
          <w:b/>
          <w:bCs/>
        </w:rPr>
      </w:pPr>
      <w:r w:rsidRPr="003839C6">
        <w:rPr>
          <w:b/>
          <w:bCs/>
        </w:rPr>
        <w:t xml:space="preserve">Amenazas </w:t>
      </w:r>
    </w:p>
    <w:p w14:paraId="5599EDD1" w14:textId="3AE88671" w:rsidR="00DC467E" w:rsidRPr="003839C6" w:rsidRDefault="00DC467E" w:rsidP="00DC467E">
      <w:r w:rsidRPr="003839C6">
        <w:t>El capital es nuestra mayor amenaza ya que no tenemos capital en principio.</w:t>
      </w:r>
    </w:p>
    <w:p w14:paraId="057A6D27" w14:textId="44BA2B50" w:rsidR="00DC467E" w:rsidRPr="003839C6" w:rsidRDefault="00DC467E" w:rsidP="00DC467E"/>
    <w:p w14:paraId="1F9EF3B2" w14:textId="01DD4CF4" w:rsidR="00DC467E" w:rsidRPr="003839C6" w:rsidRDefault="00DC467E" w:rsidP="00DC467E">
      <w:pPr>
        <w:pStyle w:val="Ttulo03"/>
        <w:rPr>
          <w:rFonts w:ascii="Times New Roman" w:hAnsi="Times New Roman" w:cs="Times New Roman"/>
        </w:rPr>
      </w:pPr>
      <w:bookmarkStart w:id="24" w:name="_Toc73815506"/>
      <w:r w:rsidRPr="003839C6">
        <w:rPr>
          <w:rFonts w:ascii="Times New Roman" w:hAnsi="Times New Roman" w:cs="Times New Roman"/>
        </w:rPr>
        <w:t>Análisis C.A.M.E</w:t>
      </w:r>
      <w:bookmarkEnd w:id="24"/>
    </w:p>
    <w:p w14:paraId="351C741B" w14:textId="4A059C5D" w:rsidR="00DC467E" w:rsidRPr="003839C6" w:rsidRDefault="00DC467E" w:rsidP="00DC467E">
      <w:r w:rsidRPr="003839C6">
        <w:t>El análisis CAME es la herramienta que te permite definir el plan estratégico de la empresa, una vez creado la matriz DAFO. Identifica qué factores se pueden corregir, afrontar, mantener y explotar, para hacer que el negocio se desarrolle en la dirección adecuada.</w:t>
      </w:r>
    </w:p>
    <w:p w14:paraId="544C75A0" w14:textId="14494CCD" w:rsidR="00DC467E" w:rsidRPr="003839C6" w:rsidRDefault="00DC467E" w:rsidP="00DC467E"/>
    <w:p w14:paraId="113C6A92" w14:textId="77777777" w:rsidR="00DC467E" w:rsidRPr="003839C6" w:rsidRDefault="00DC467E" w:rsidP="00DC467E">
      <w:pPr>
        <w:ind w:firstLine="0"/>
        <w:rPr>
          <w:b/>
          <w:bCs/>
        </w:rPr>
      </w:pPr>
      <w:r w:rsidRPr="003839C6">
        <w:rPr>
          <w:b/>
          <w:bCs/>
        </w:rPr>
        <w:t>Corregir</w:t>
      </w:r>
    </w:p>
    <w:p w14:paraId="085DD15F" w14:textId="3A0ED9B1" w:rsidR="00DC467E" w:rsidRPr="003839C6" w:rsidRDefault="00DC467E" w:rsidP="00DC467E">
      <w:pPr>
        <w:ind w:firstLine="0"/>
      </w:pPr>
      <w:r w:rsidRPr="003839C6">
        <w:t xml:space="preserve">Aumentar nuestra popularidad en el sector con la publicidad. </w:t>
      </w:r>
    </w:p>
    <w:p w14:paraId="66C21EA9" w14:textId="77777777" w:rsidR="00DC467E" w:rsidRPr="003839C6" w:rsidRDefault="00DC467E" w:rsidP="00DC467E">
      <w:pPr>
        <w:ind w:firstLine="0"/>
      </w:pPr>
    </w:p>
    <w:p w14:paraId="37184B55" w14:textId="77777777" w:rsidR="00DC467E" w:rsidRPr="003839C6" w:rsidRDefault="00DC467E" w:rsidP="00DC467E">
      <w:pPr>
        <w:ind w:firstLine="0"/>
        <w:rPr>
          <w:b/>
          <w:bCs/>
        </w:rPr>
      </w:pPr>
      <w:r w:rsidRPr="003839C6">
        <w:rPr>
          <w:b/>
          <w:bCs/>
        </w:rPr>
        <w:t xml:space="preserve">Mantener </w:t>
      </w:r>
    </w:p>
    <w:p w14:paraId="04E3C2F2" w14:textId="77777777" w:rsidR="00DC467E" w:rsidRPr="003839C6" w:rsidRDefault="00DC467E" w:rsidP="00DC467E">
      <w:pPr>
        <w:ind w:firstLine="0"/>
      </w:pPr>
      <w:r w:rsidRPr="003839C6">
        <w:t xml:space="preserve">Mantener que la empresa siga teniendo los mejores entrenadores y que el producto de la empresa siga siendo el mejor. </w:t>
      </w:r>
    </w:p>
    <w:p w14:paraId="7A46CA63" w14:textId="77777777" w:rsidR="00DC467E" w:rsidRPr="003839C6" w:rsidRDefault="00DC467E" w:rsidP="00DC467E">
      <w:pPr>
        <w:ind w:firstLine="0"/>
      </w:pPr>
    </w:p>
    <w:p w14:paraId="0F5A4A94" w14:textId="77777777" w:rsidR="00DC467E" w:rsidRPr="003839C6" w:rsidRDefault="00DC467E" w:rsidP="00DC467E">
      <w:pPr>
        <w:ind w:firstLine="0"/>
      </w:pPr>
    </w:p>
    <w:p w14:paraId="40229A67" w14:textId="77777777" w:rsidR="00DC467E" w:rsidRPr="003839C6" w:rsidRDefault="00DC467E" w:rsidP="00DC467E">
      <w:pPr>
        <w:ind w:firstLine="0"/>
        <w:rPr>
          <w:b/>
          <w:bCs/>
        </w:rPr>
      </w:pPr>
      <w:r w:rsidRPr="003839C6">
        <w:rPr>
          <w:b/>
          <w:bCs/>
        </w:rPr>
        <w:lastRenderedPageBreak/>
        <w:t xml:space="preserve">Afrontar </w:t>
      </w:r>
    </w:p>
    <w:p w14:paraId="750A3965" w14:textId="77777777" w:rsidR="00DC467E" w:rsidRPr="003839C6" w:rsidRDefault="00DC467E" w:rsidP="00DC467E">
      <w:pPr>
        <w:ind w:firstLine="0"/>
      </w:pPr>
      <w:r w:rsidRPr="003839C6">
        <w:t>Afrontaremos a los gatos de la empresa gracias a los créditos bancarios.</w:t>
      </w:r>
    </w:p>
    <w:p w14:paraId="17813588" w14:textId="77777777" w:rsidR="00DC467E" w:rsidRPr="003839C6" w:rsidRDefault="00DC467E" w:rsidP="00DC467E">
      <w:pPr>
        <w:ind w:firstLine="0"/>
      </w:pPr>
    </w:p>
    <w:p w14:paraId="467605F7" w14:textId="77777777" w:rsidR="00DC467E" w:rsidRPr="003839C6" w:rsidRDefault="00DC467E" w:rsidP="00DC467E">
      <w:pPr>
        <w:ind w:firstLine="0"/>
        <w:rPr>
          <w:b/>
          <w:bCs/>
        </w:rPr>
      </w:pPr>
      <w:r w:rsidRPr="003839C6">
        <w:rPr>
          <w:b/>
          <w:bCs/>
        </w:rPr>
        <w:t xml:space="preserve"> Explotar</w:t>
      </w:r>
    </w:p>
    <w:p w14:paraId="5B14077F" w14:textId="38CFBF21" w:rsidR="00DC467E" w:rsidRPr="003839C6" w:rsidRDefault="00DC467E" w:rsidP="00DC467E">
      <w:pPr>
        <w:ind w:firstLine="0"/>
      </w:pPr>
      <w:r w:rsidRPr="003839C6">
        <w:t xml:space="preserve"> Hay que intentar aprovechar la situación que hay para publicitar la empresa.</w:t>
      </w:r>
    </w:p>
    <w:p w14:paraId="14E42C22" w14:textId="107DD159" w:rsidR="00DC467E" w:rsidRPr="003839C6" w:rsidRDefault="00DC467E" w:rsidP="00DC467E">
      <w:pPr>
        <w:ind w:firstLine="0"/>
      </w:pPr>
    </w:p>
    <w:p w14:paraId="45D4F143" w14:textId="5FE993C5" w:rsidR="00DC467E" w:rsidRPr="003839C6" w:rsidRDefault="00DC467E" w:rsidP="00DC467E">
      <w:pPr>
        <w:pStyle w:val="Ttulo02"/>
        <w:rPr>
          <w:rFonts w:ascii="Times New Roman" w:hAnsi="Times New Roman" w:cs="Times New Roman"/>
        </w:rPr>
      </w:pPr>
      <w:bookmarkStart w:id="25" w:name="_Toc73815507"/>
      <w:r w:rsidRPr="003839C6">
        <w:rPr>
          <w:rFonts w:ascii="Times New Roman" w:hAnsi="Times New Roman" w:cs="Times New Roman"/>
        </w:rPr>
        <w:t>Plan de marketing</w:t>
      </w:r>
      <w:bookmarkEnd w:id="25"/>
    </w:p>
    <w:p w14:paraId="1ED6E919" w14:textId="215432F4" w:rsidR="00DC467E" w:rsidRPr="003839C6" w:rsidRDefault="00DC467E" w:rsidP="00DC467E">
      <w:pPr>
        <w:pStyle w:val="Ttulo03"/>
        <w:rPr>
          <w:rFonts w:ascii="Times New Roman" w:hAnsi="Times New Roman" w:cs="Times New Roman"/>
        </w:rPr>
      </w:pPr>
      <w:bookmarkStart w:id="26" w:name="_Toc73815508"/>
      <w:r w:rsidRPr="003839C6">
        <w:rPr>
          <w:rFonts w:ascii="Times New Roman" w:hAnsi="Times New Roman" w:cs="Times New Roman"/>
        </w:rPr>
        <w:t>Producto</w:t>
      </w:r>
      <w:bookmarkEnd w:id="26"/>
    </w:p>
    <w:p w14:paraId="28D3E4BB" w14:textId="23D26479" w:rsidR="000714CC" w:rsidRPr="003839C6" w:rsidRDefault="000714CC" w:rsidP="000714CC">
      <w:r w:rsidRPr="003839C6">
        <w:t>El producto es todo aquello que se puede ofrecer al mercado porque satisface una necesidad y puede ser tanto un bien como un servicio.</w:t>
      </w:r>
    </w:p>
    <w:p w14:paraId="59654B39" w14:textId="6564CBB3" w:rsidR="000714CC" w:rsidRPr="003839C6" w:rsidRDefault="000714CC" w:rsidP="000714CC">
      <w:r w:rsidRPr="003839C6">
        <w:t>Vamos a fijar los 3 niveles de producto: El producto básico, el producto formal y el producto ampliado. Nuestros clientes se fijarán a la vez en los 3 tipos de productos a la hora de decidirse por su compra.</w:t>
      </w:r>
    </w:p>
    <w:p w14:paraId="66E77575" w14:textId="5891E4C4" w:rsidR="000714CC" w:rsidRPr="003839C6" w:rsidRDefault="000714CC" w:rsidP="000714CC"/>
    <w:p w14:paraId="698C2814" w14:textId="77777777" w:rsidR="000714CC" w:rsidRPr="003839C6" w:rsidRDefault="000714CC" w:rsidP="000714CC">
      <w:pPr>
        <w:ind w:firstLine="0"/>
        <w:rPr>
          <w:b/>
          <w:bCs/>
        </w:rPr>
      </w:pPr>
      <w:r w:rsidRPr="003839C6">
        <w:rPr>
          <w:b/>
          <w:bCs/>
        </w:rPr>
        <w:t xml:space="preserve">Producto básico </w:t>
      </w:r>
    </w:p>
    <w:p w14:paraId="7002162E" w14:textId="31402B8C" w:rsidR="000714CC" w:rsidRPr="003839C6" w:rsidRDefault="000714CC" w:rsidP="000714CC">
      <w:r w:rsidRPr="003839C6">
        <w:t>La necesidad básica que cubre al consumidor. En nuestro caso es que esté limpia y las funcionalidades de los proyectos estén limpias y que al usar la aplicación el cliente se sienta cómodo.</w:t>
      </w:r>
    </w:p>
    <w:p w14:paraId="05D35FD9" w14:textId="1910ADF9" w:rsidR="000714CC" w:rsidRPr="003839C6" w:rsidRDefault="000714CC" w:rsidP="000714CC"/>
    <w:p w14:paraId="48289D6A" w14:textId="77777777" w:rsidR="000714CC" w:rsidRPr="003839C6" w:rsidRDefault="000714CC" w:rsidP="000714CC">
      <w:pPr>
        <w:ind w:firstLine="0"/>
        <w:rPr>
          <w:b/>
          <w:bCs/>
        </w:rPr>
      </w:pPr>
      <w:r w:rsidRPr="003839C6">
        <w:rPr>
          <w:b/>
          <w:bCs/>
        </w:rPr>
        <w:t xml:space="preserve">Producto formal </w:t>
      </w:r>
    </w:p>
    <w:p w14:paraId="2FEEEE64" w14:textId="592BB948" w:rsidR="000714CC" w:rsidRPr="003839C6" w:rsidRDefault="000714CC" w:rsidP="000714CC">
      <w:r w:rsidRPr="003839C6">
        <w:t>Las cantidades de videos que tendrá la aplicación, el diseño que tiene que ser algo simple y limpio y lo más importante la calidad del producto</w:t>
      </w:r>
    </w:p>
    <w:p w14:paraId="7D6FEDD2" w14:textId="4A039C5B" w:rsidR="000714CC" w:rsidRPr="003839C6" w:rsidRDefault="000714CC" w:rsidP="000714CC"/>
    <w:p w14:paraId="13AF127C" w14:textId="77777777" w:rsidR="000714CC" w:rsidRPr="003839C6" w:rsidRDefault="000714CC" w:rsidP="000714CC">
      <w:pPr>
        <w:ind w:firstLine="0"/>
        <w:rPr>
          <w:b/>
          <w:bCs/>
        </w:rPr>
      </w:pPr>
      <w:r w:rsidRPr="003839C6">
        <w:rPr>
          <w:b/>
          <w:bCs/>
        </w:rPr>
        <w:t xml:space="preserve">Producto ampliado </w:t>
      </w:r>
    </w:p>
    <w:p w14:paraId="07922DB2" w14:textId="60DC51B3" w:rsidR="000714CC" w:rsidRPr="003839C6" w:rsidRDefault="000714CC" w:rsidP="000714CC">
      <w:r w:rsidRPr="003839C6">
        <w:t>Se ofrecen suscripciones en la aplicación que son mensuales, trimestrales y semestrales.</w:t>
      </w:r>
    </w:p>
    <w:p w14:paraId="7F372122" w14:textId="00FEFEC8" w:rsidR="0092648B" w:rsidRPr="003839C6" w:rsidRDefault="0092648B" w:rsidP="000714CC"/>
    <w:p w14:paraId="5180E1A6" w14:textId="585D707A" w:rsidR="0092648B" w:rsidRPr="003839C6" w:rsidRDefault="0092648B" w:rsidP="000714CC"/>
    <w:p w14:paraId="13B0CF17" w14:textId="38A3F4AF" w:rsidR="0092648B" w:rsidRPr="00A87D41" w:rsidRDefault="0092648B" w:rsidP="00A87D41">
      <w:pPr>
        <w:rPr>
          <w:b/>
          <w:bCs/>
          <w:sz w:val="40"/>
          <w:szCs w:val="40"/>
        </w:rPr>
      </w:pPr>
      <w:r w:rsidRPr="00A87D41">
        <w:rPr>
          <w:b/>
          <w:bCs/>
          <w:sz w:val="40"/>
          <w:szCs w:val="40"/>
        </w:rPr>
        <w:lastRenderedPageBreak/>
        <w:t>Precio</w:t>
      </w:r>
    </w:p>
    <w:p w14:paraId="04EEB83E" w14:textId="72B097E8" w:rsidR="0092648B" w:rsidRPr="003839C6" w:rsidRDefault="0092648B" w:rsidP="0092648B">
      <w:r w:rsidRPr="003839C6">
        <w:t>En la hora de establecer precio a un producto es algo complicado porque tenemos que tener en cuenta el estatus social, la competencia (en nuestro caso casi no hay). También en la hora de fijar precio tenemos que tener en cuenta los beneficios que puede dar ese precio, hay que preguntarse cómo nos van a ver los clientes con ese precio, si lo estamos haciéndolo caro o barato respecto al producto que vendemos o si es un precio normal etc.…</w:t>
      </w:r>
    </w:p>
    <w:p w14:paraId="7BC09D4F" w14:textId="0C943302" w:rsidR="0092648B" w:rsidRPr="003839C6" w:rsidRDefault="0092648B" w:rsidP="0092648B">
      <w:r w:rsidRPr="003839C6">
        <w:t>En principio los precios de las suscripciones que se han fiado son:</w:t>
      </w:r>
    </w:p>
    <w:p w14:paraId="7C489F3B" w14:textId="7A8DCBC1" w:rsidR="0092648B" w:rsidRPr="003839C6" w:rsidRDefault="0092648B" w:rsidP="0092648B">
      <w:pPr>
        <w:pStyle w:val="ListParagraph"/>
        <w:numPr>
          <w:ilvl w:val="0"/>
          <w:numId w:val="32"/>
        </w:numPr>
      </w:pPr>
      <w:r w:rsidRPr="003839C6">
        <w:t>Un mes: 19.99€</w:t>
      </w:r>
    </w:p>
    <w:p w14:paraId="2CCEB475" w14:textId="4C7B9B30" w:rsidR="0092648B" w:rsidRPr="003839C6" w:rsidRDefault="0092648B" w:rsidP="0092648B">
      <w:pPr>
        <w:pStyle w:val="ListParagraph"/>
        <w:numPr>
          <w:ilvl w:val="0"/>
          <w:numId w:val="32"/>
        </w:numPr>
      </w:pPr>
      <w:r w:rsidRPr="003839C6">
        <w:t>Tres meses: 49.99€</w:t>
      </w:r>
    </w:p>
    <w:p w14:paraId="3CFD6D62" w14:textId="4E62F4D3" w:rsidR="0092648B" w:rsidRPr="003839C6" w:rsidRDefault="0092648B" w:rsidP="0092648B">
      <w:pPr>
        <w:pStyle w:val="ListParagraph"/>
        <w:numPr>
          <w:ilvl w:val="0"/>
          <w:numId w:val="32"/>
        </w:numPr>
      </w:pPr>
      <w:r w:rsidRPr="003839C6">
        <w:t>Seis meses: 64.99€.</w:t>
      </w:r>
    </w:p>
    <w:p w14:paraId="141A0170" w14:textId="44B5EFB7" w:rsidR="0092648B" w:rsidRPr="003839C6" w:rsidRDefault="0092648B" w:rsidP="0092648B">
      <w:pPr>
        <w:ind w:firstLine="0"/>
      </w:pPr>
    </w:p>
    <w:p w14:paraId="12BA2B01" w14:textId="7B069111" w:rsidR="0092648B" w:rsidRPr="003839C6" w:rsidRDefault="0092648B" w:rsidP="0092648B">
      <w:r w:rsidRPr="003839C6">
        <w:t>De esos precios 40% se lleva el entrenador por subir videos y 60% lo lleva la empresa ya que se ofrece esa plataforma al entrenador para subir los videos.</w:t>
      </w:r>
    </w:p>
    <w:p w14:paraId="45F828D2" w14:textId="5C42CCA4" w:rsidR="0092648B" w:rsidRPr="003839C6" w:rsidRDefault="0092648B" w:rsidP="0092648B"/>
    <w:p w14:paraId="09B18CF1" w14:textId="35D39EBA" w:rsidR="0092648B" w:rsidRPr="003839C6" w:rsidRDefault="0092648B" w:rsidP="0092648B">
      <w:r w:rsidRPr="003839C6">
        <w:t>Imaginando si un entrenador tiene 10.000 usuarios que suscriben a su canal mensualmente entonces en total se generan 199.900€ de cuales 79.996€ se llevará el entrenador y 119.0904€ lo llevará la empresa.</w:t>
      </w:r>
    </w:p>
    <w:p w14:paraId="127D2508" w14:textId="04E48AC4" w:rsidR="0092648B" w:rsidRPr="003839C6" w:rsidRDefault="0092648B" w:rsidP="0092648B">
      <w:r w:rsidRPr="003839C6">
        <w:t>Sobre las estrategias se están utilizando:</w:t>
      </w:r>
    </w:p>
    <w:p w14:paraId="4EAC3414" w14:textId="72018A81" w:rsidR="0092648B" w:rsidRPr="003839C6" w:rsidRDefault="0092648B" w:rsidP="0092648B">
      <w:pPr>
        <w:pStyle w:val="ListParagraph"/>
        <w:numPr>
          <w:ilvl w:val="0"/>
          <w:numId w:val="32"/>
        </w:numPr>
      </w:pPr>
      <w:r w:rsidRPr="003839C6">
        <w:t>Precios psicológicos</w:t>
      </w:r>
    </w:p>
    <w:p w14:paraId="402B647C" w14:textId="73734950" w:rsidR="0092648B" w:rsidRPr="003839C6" w:rsidRDefault="0092648B" w:rsidP="0092648B">
      <w:pPr>
        <w:pStyle w:val="ListParagraph"/>
        <w:numPr>
          <w:ilvl w:val="0"/>
          <w:numId w:val="32"/>
        </w:numPr>
      </w:pPr>
      <w:r w:rsidRPr="003839C6">
        <w:t>Precio paquete</w:t>
      </w:r>
    </w:p>
    <w:p w14:paraId="28D0869D" w14:textId="27F90C58" w:rsidR="0092648B" w:rsidRPr="003839C6" w:rsidRDefault="0092648B" w:rsidP="0092648B">
      <w:pPr>
        <w:ind w:firstLine="0"/>
      </w:pPr>
    </w:p>
    <w:p w14:paraId="185B5E9E" w14:textId="21E69E99" w:rsidR="0092648B" w:rsidRPr="003839C6" w:rsidRDefault="0092648B" w:rsidP="0092648B">
      <w:pPr>
        <w:pStyle w:val="Ttulo03"/>
        <w:rPr>
          <w:rFonts w:ascii="Times New Roman" w:hAnsi="Times New Roman" w:cs="Times New Roman"/>
        </w:rPr>
      </w:pPr>
      <w:bookmarkStart w:id="27" w:name="_Toc73815509"/>
      <w:r w:rsidRPr="003839C6">
        <w:rPr>
          <w:rFonts w:ascii="Times New Roman" w:hAnsi="Times New Roman" w:cs="Times New Roman"/>
        </w:rPr>
        <w:t>Promoción</w:t>
      </w:r>
      <w:bookmarkEnd w:id="27"/>
    </w:p>
    <w:p w14:paraId="275F2B1A" w14:textId="5EDD4AA6" w:rsidR="0092648B" w:rsidRPr="003839C6" w:rsidRDefault="0092648B" w:rsidP="0092648B">
      <w:r w:rsidRPr="003839C6">
        <w:t xml:space="preserve">La </w:t>
      </w:r>
      <w:r w:rsidRPr="003839C6">
        <w:rPr>
          <w:b/>
          <w:bCs/>
        </w:rPr>
        <w:t>promoción</w:t>
      </w:r>
      <w:r w:rsidRPr="003839C6">
        <w:t xml:space="preserve"> es una herramienta del marketing que tiene como objetivos específicos el informar, persuadir y recordar a tu público objetivo sobre los productos que maneja tu </w:t>
      </w:r>
      <w:r w:rsidRPr="003839C6">
        <w:rPr>
          <w:b/>
          <w:bCs/>
        </w:rPr>
        <w:t>empresa</w:t>
      </w:r>
      <w:r w:rsidRPr="003839C6">
        <w:t xml:space="preserve">. Estas son las estrategias de promoción que </w:t>
      </w:r>
      <w:proofErr w:type="spellStart"/>
      <w:r w:rsidRPr="003839C6">
        <w:t>Gymooze</w:t>
      </w:r>
      <w:proofErr w:type="spellEnd"/>
      <w:r w:rsidRPr="003839C6">
        <w:t xml:space="preserve"> desea ejecutar:</w:t>
      </w:r>
    </w:p>
    <w:p w14:paraId="435AD229" w14:textId="622867D9" w:rsidR="0092648B" w:rsidRPr="003839C6" w:rsidRDefault="0092648B" w:rsidP="0092648B">
      <w:r w:rsidRPr="003839C6">
        <w:rPr>
          <w:b/>
          <w:bCs/>
        </w:rPr>
        <w:t>La publicidad</w:t>
      </w:r>
      <w:r w:rsidRPr="003839C6">
        <w:t>: Se harán publicidad por los medios digitales que podrían ser por ej. Las redes sociales, la radio, la televisión o por el posicionamiento SEO de google.</w:t>
      </w:r>
    </w:p>
    <w:p w14:paraId="4324EA57" w14:textId="77777777" w:rsidR="0092648B" w:rsidRPr="003839C6" w:rsidRDefault="0092648B" w:rsidP="0092648B"/>
    <w:p w14:paraId="20432458" w14:textId="4AD5FA24" w:rsidR="0092648B" w:rsidRPr="003839C6" w:rsidRDefault="0092648B" w:rsidP="0092648B"/>
    <w:p w14:paraId="0DEA1D6F" w14:textId="5ABA5C3F" w:rsidR="0092648B" w:rsidRPr="003839C6" w:rsidRDefault="0092648B" w:rsidP="0092648B">
      <w:r w:rsidRPr="003839C6">
        <w:rPr>
          <w:b/>
          <w:bCs/>
        </w:rPr>
        <w:t>Promoción de ventas</w:t>
      </w:r>
      <w:r w:rsidRPr="003839C6">
        <w:t>: No se confunda con “promoción” en general. Aquí se refiere a cortas duraciones. Por ej. “Solo por hoy en vez de 19.99€/mes este a 14.99€/mes” o “Si el cliente se suscribe por 6 meses entonces le regalará 1 mes gratuito”.</w:t>
      </w:r>
    </w:p>
    <w:p w14:paraId="3A71D24D" w14:textId="3B9D9FA7" w:rsidR="0092648B" w:rsidRPr="003839C6" w:rsidRDefault="0092648B" w:rsidP="0092648B"/>
    <w:p w14:paraId="29028EAE" w14:textId="12CB89FD" w:rsidR="0092648B" w:rsidRPr="003839C6" w:rsidRDefault="0092648B" w:rsidP="0092648B">
      <w:r w:rsidRPr="003839C6">
        <w:rPr>
          <w:b/>
          <w:bCs/>
        </w:rPr>
        <w:t>Realizaciones públicas</w:t>
      </w:r>
      <w:r w:rsidRPr="003839C6">
        <w:t>: Esa estrategia se usará para crear una imagen positiva antes el exterior. Lo que persigue es que la opinión pública sea favorable a la empresa. Por ej. “Si se dona dinero para algunas ONG entonces se hará una videoconferencia privada con las personas que hayan donado”.</w:t>
      </w:r>
    </w:p>
    <w:p w14:paraId="25796157" w14:textId="3C980373" w:rsidR="0092648B" w:rsidRPr="003839C6" w:rsidRDefault="0092648B" w:rsidP="0092648B"/>
    <w:p w14:paraId="2EC91923" w14:textId="16198847" w:rsidR="0092648B" w:rsidRPr="003839C6" w:rsidRDefault="0092648B" w:rsidP="0092648B">
      <w:pPr>
        <w:pStyle w:val="Ttulo03"/>
        <w:rPr>
          <w:rFonts w:ascii="Times New Roman" w:hAnsi="Times New Roman" w:cs="Times New Roman"/>
        </w:rPr>
      </w:pPr>
      <w:bookmarkStart w:id="28" w:name="_Toc73815510"/>
      <w:r w:rsidRPr="003839C6">
        <w:rPr>
          <w:rFonts w:ascii="Times New Roman" w:hAnsi="Times New Roman" w:cs="Times New Roman"/>
        </w:rPr>
        <w:t>La distribución</w:t>
      </w:r>
      <w:bookmarkEnd w:id="28"/>
    </w:p>
    <w:p w14:paraId="180CB16D" w14:textId="70C36F0A" w:rsidR="0092648B" w:rsidRPr="003839C6" w:rsidRDefault="0092648B" w:rsidP="0092648B">
      <w:r w:rsidRPr="003839C6">
        <w:t>Existen dos canales distintos para distribuir el producto hasta el cliente que son Canal directo y Canal Indirecto.</w:t>
      </w:r>
    </w:p>
    <w:p w14:paraId="1487C38D" w14:textId="7D27F27E" w:rsidR="0092648B" w:rsidRPr="003839C6" w:rsidRDefault="0092648B" w:rsidP="0092648B">
      <w:r w:rsidRPr="003839C6">
        <w:t xml:space="preserve">En el </w:t>
      </w:r>
      <w:r w:rsidRPr="003839C6">
        <w:rPr>
          <w:b/>
          <w:bCs/>
        </w:rPr>
        <w:t>canal directo</w:t>
      </w:r>
      <w:r w:rsidRPr="003839C6">
        <w:t xml:space="preserve"> no existen intermediarios </w:t>
      </w:r>
      <w:r w:rsidR="007A0D0F" w:rsidRPr="003839C6">
        <w:t>ósea</w:t>
      </w:r>
      <w:r w:rsidRPr="003839C6">
        <w:t xml:space="preserve"> es de fabricante a </w:t>
      </w:r>
      <w:r w:rsidR="007A0D0F" w:rsidRPr="003839C6">
        <w:t>consumidor,</w:t>
      </w:r>
      <w:r w:rsidRPr="003839C6">
        <w:t xml:space="preserve"> pero en el </w:t>
      </w:r>
      <w:r w:rsidRPr="003839C6">
        <w:rPr>
          <w:b/>
          <w:bCs/>
        </w:rPr>
        <w:t>canal indirecto</w:t>
      </w:r>
      <w:r w:rsidRPr="003839C6">
        <w:t xml:space="preserve"> </w:t>
      </w:r>
      <w:r w:rsidR="007A0D0F" w:rsidRPr="003839C6">
        <w:t>sí</w:t>
      </w:r>
      <w:r w:rsidRPr="003839C6">
        <w:t xml:space="preserve"> que existen intermediarios por ej. de fabricante a mayorista y luego de mayorista al consumidor.</w:t>
      </w:r>
    </w:p>
    <w:p w14:paraId="008EBC3F" w14:textId="7ED862B9" w:rsidR="007A0D0F" w:rsidRPr="003839C6" w:rsidRDefault="007A0D0F" w:rsidP="0092648B"/>
    <w:p w14:paraId="4E5048FF" w14:textId="1971D944" w:rsidR="007A0D0F" w:rsidRPr="003839C6" w:rsidRDefault="007A0D0F" w:rsidP="0092648B">
      <w:r w:rsidRPr="003839C6">
        <w:t xml:space="preserve">En </w:t>
      </w:r>
      <w:proofErr w:type="spellStart"/>
      <w:r w:rsidRPr="003839C6">
        <w:t>Gymooze</w:t>
      </w:r>
      <w:proofErr w:type="spellEnd"/>
      <w:r w:rsidRPr="003839C6">
        <w:t xml:space="preserve"> va enfocada a canal directo con la estrategia distribución intensiva. Se publicará por todos los medios posibles de lanzamiento nuestro producto para que el producto llegue a mayor número de clientes.</w:t>
      </w:r>
    </w:p>
    <w:p w14:paraId="3FA8C05F" w14:textId="47E8DEF8" w:rsidR="007A0D0F" w:rsidRPr="003839C6" w:rsidRDefault="007A0D0F" w:rsidP="0092648B"/>
    <w:p w14:paraId="4BBE9D7F" w14:textId="30CFD5D6" w:rsidR="007A0D0F" w:rsidRPr="003839C6" w:rsidRDefault="007A0D0F" w:rsidP="007A0D0F">
      <w:pPr>
        <w:pStyle w:val="Ttulo02"/>
        <w:rPr>
          <w:rFonts w:ascii="Times New Roman" w:hAnsi="Times New Roman" w:cs="Times New Roman"/>
        </w:rPr>
      </w:pPr>
      <w:bookmarkStart w:id="29" w:name="_Toc73815511"/>
      <w:r w:rsidRPr="003839C6">
        <w:rPr>
          <w:rFonts w:ascii="Times New Roman" w:hAnsi="Times New Roman" w:cs="Times New Roman"/>
        </w:rPr>
        <w:t>Plan de producción y recursos humanos</w:t>
      </w:r>
      <w:bookmarkEnd w:id="29"/>
    </w:p>
    <w:p w14:paraId="304B3EA5" w14:textId="21BF27C7" w:rsidR="007A0D0F" w:rsidRPr="003839C6" w:rsidRDefault="007A0D0F" w:rsidP="007A0D0F">
      <w:pPr>
        <w:pStyle w:val="Ttulo03"/>
        <w:rPr>
          <w:rFonts w:ascii="Times New Roman" w:hAnsi="Times New Roman" w:cs="Times New Roman"/>
        </w:rPr>
      </w:pPr>
      <w:bookmarkStart w:id="30" w:name="_Toc73815512"/>
      <w:r w:rsidRPr="003839C6">
        <w:rPr>
          <w:rFonts w:ascii="Times New Roman" w:hAnsi="Times New Roman" w:cs="Times New Roman"/>
        </w:rPr>
        <w:t>Inversiones y gastos iniciales</w:t>
      </w:r>
      <w:bookmarkEnd w:id="30"/>
    </w:p>
    <w:p w14:paraId="3D65C9B8" w14:textId="57E691AE" w:rsidR="007A0D0F" w:rsidRPr="003839C6" w:rsidRDefault="007A0D0F" w:rsidP="007A0D0F">
      <w:r w:rsidRPr="003839C6">
        <w:t xml:space="preserve">Como se dijo anteriormente </w:t>
      </w:r>
      <w:proofErr w:type="spellStart"/>
      <w:r w:rsidRPr="003839C6">
        <w:t>Gymooze</w:t>
      </w:r>
      <w:proofErr w:type="spellEnd"/>
      <w:r w:rsidRPr="003839C6">
        <w:t xml:space="preserve"> será llevado por una sola persona en un principio y en un principio todo el trabajo se hará telemáticamente entonces tampoco se invertirá en un local o una instalación.</w:t>
      </w:r>
    </w:p>
    <w:p w14:paraId="436FB579" w14:textId="42C5116B" w:rsidR="007A0D0F" w:rsidRPr="003839C6" w:rsidRDefault="007A0D0F" w:rsidP="007A0D0F">
      <w:r w:rsidRPr="003839C6">
        <w:t>De gastos iniciales tendremos gastos para comprar un ordenador de alta gama, algunas mobiliarias además también tendremos gastos de gestoría, impuestos etc…</w:t>
      </w:r>
    </w:p>
    <w:p w14:paraId="437C4274" w14:textId="77777777" w:rsidR="007A0D0F" w:rsidRPr="003839C6" w:rsidRDefault="007A0D0F" w:rsidP="007A0D0F">
      <w:pPr>
        <w:spacing w:before="0" w:after="0" w:line="240" w:lineRule="auto"/>
        <w:ind w:firstLine="0"/>
        <w:jc w:val="left"/>
      </w:pPr>
    </w:p>
    <w:tbl>
      <w:tblPr>
        <w:tblW w:w="9360" w:type="dxa"/>
        <w:tblCellMar>
          <w:top w:w="15" w:type="dxa"/>
          <w:left w:w="15" w:type="dxa"/>
          <w:bottom w:w="15" w:type="dxa"/>
          <w:right w:w="15" w:type="dxa"/>
        </w:tblCellMar>
        <w:tblLook w:val="04A0" w:firstRow="1" w:lastRow="0" w:firstColumn="1" w:lastColumn="0" w:noHBand="0" w:noVBand="1"/>
      </w:tblPr>
      <w:tblGrid>
        <w:gridCol w:w="7715"/>
        <w:gridCol w:w="1645"/>
      </w:tblGrid>
      <w:tr w:rsidR="007A0D0F" w:rsidRPr="003839C6" w14:paraId="6964CDEA" w14:textId="77777777" w:rsidTr="007A0D0F">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45B39D"/>
            <w:tcMar>
              <w:top w:w="100" w:type="dxa"/>
              <w:left w:w="100" w:type="dxa"/>
              <w:bottom w:w="100" w:type="dxa"/>
              <w:right w:w="100" w:type="dxa"/>
            </w:tcMar>
            <w:hideMark/>
          </w:tcPr>
          <w:p w14:paraId="110E371B" w14:textId="77777777" w:rsidR="007A0D0F" w:rsidRPr="003839C6" w:rsidRDefault="007A0D0F" w:rsidP="007A0D0F">
            <w:pPr>
              <w:spacing w:before="0" w:after="0" w:line="240" w:lineRule="auto"/>
              <w:ind w:firstLine="0"/>
            </w:pPr>
            <w:r w:rsidRPr="003839C6">
              <w:rPr>
                <w:b/>
                <w:bCs/>
                <w:color w:val="000000"/>
                <w:sz w:val="28"/>
                <w:szCs w:val="28"/>
              </w:rPr>
              <w:t>Inversiones iniciales</w:t>
            </w:r>
          </w:p>
        </w:tc>
      </w:tr>
      <w:tr w:rsidR="007A0D0F" w:rsidRPr="003839C6" w14:paraId="6CF2FC26" w14:textId="77777777" w:rsidTr="007A0D0F">
        <w:tc>
          <w:tcPr>
            <w:tcW w:w="0" w:type="auto"/>
            <w:tcBorders>
              <w:top w:val="single" w:sz="8" w:space="0" w:color="000000"/>
              <w:left w:val="single" w:sz="8" w:space="0" w:color="000000"/>
              <w:bottom w:val="single" w:sz="8" w:space="0" w:color="000000"/>
              <w:right w:val="single" w:sz="8" w:space="0" w:color="000000"/>
            </w:tcBorders>
            <w:shd w:val="clear" w:color="auto" w:fill="75EFA9"/>
            <w:tcMar>
              <w:top w:w="100" w:type="dxa"/>
              <w:left w:w="100" w:type="dxa"/>
              <w:bottom w:w="100" w:type="dxa"/>
              <w:right w:w="100" w:type="dxa"/>
            </w:tcMar>
            <w:hideMark/>
          </w:tcPr>
          <w:p w14:paraId="5B3C724F" w14:textId="77777777" w:rsidR="007A0D0F" w:rsidRPr="003839C6" w:rsidRDefault="007A0D0F" w:rsidP="007A0D0F">
            <w:pPr>
              <w:spacing w:before="0" w:after="0" w:line="240" w:lineRule="auto"/>
              <w:ind w:firstLine="0"/>
            </w:pPr>
            <w:r w:rsidRPr="003839C6">
              <w:rPr>
                <w:b/>
                <w:bCs/>
                <w:color w:val="000000"/>
                <w:sz w:val="22"/>
                <w:szCs w:val="22"/>
              </w:rPr>
              <w:t>Concepto</w:t>
            </w:r>
          </w:p>
        </w:tc>
        <w:tc>
          <w:tcPr>
            <w:tcW w:w="0" w:type="auto"/>
            <w:tcBorders>
              <w:top w:val="single" w:sz="8" w:space="0" w:color="000000"/>
              <w:left w:val="single" w:sz="8" w:space="0" w:color="000000"/>
              <w:bottom w:val="single" w:sz="8" w:space="0" w:color="000000"/>
              <w:right w:val="single" w:sz="8" w:space="0" w:color="000000"/>
            </w:tcBorders>
            <w:shd w:val="clear" w:color="auto" w:fill="75EFA9"/>
            <w:tcMar>
              <w:top w:w="100" w:type="dxa"/>
              <w:left w:w="100" w:type="dxa"/>
              <w:bottom w:w="100" w:type="dxa"/>
              <w:right w:w="100" w:type="dxa"/>
            </w:tcMar>
            <w:hideMark/>
          </w:tcPr>
          <w:p w14:paraId="38FA148B" w14:textId="77777777" w:rsidR="007A0D0F" w:rsidRPr="003839C6" w:rsidRDefault="007A0D0F" w:rsidP="007A0D0F">
            <w:pPr>
              <w:spacing w:before="0" w:after="0" w:line="240" w:lineRule="auto"/>
              <w:ind w:firstLine="0"/>
            </w:pPr>
            <w:r w:rsidRPr="003839C6">
              <w:rPr>
                <w:b/>
                <w:bCs/>
                <w:color w:val="000000"/>
                <w:sz w:val="22"/>
                <w:szCs w:val="22"/>
              </w:rPr>
              <w:t>€</w:t>
            </w:r>
          </w:p>
        </w:tc>
      </w:tr>
      <w:tr w:rsidR="007A0D0F" w:rsidRPr="003839C6" w14:paraId="393111B7" w14:textId="77777777" w:rsidTr="007A0D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02DF9" w14:textId="77777777" w:rsidR="007A0D0F" w:rsidRPr="003839C6" w:rsidRDefault="007A0D0F" w:rsidP="007A0D0F">
            <w:pPr>
              <w:spacing w:before="0" w:after="0" w:line="240" w:lineRule="auto"/>
              <w:ind w:firstLine="0"/>
            </w:pPr>
            <w:r w:rsidRPr="003839C6">
              <w:rPr>
                <w:color w:val="000000"/>
                <w:sz w:val="22"/>
                <w:szCs w:val="22"/>
              </w:rPr>
              <w:t>Ordenador alta gama con 2 monitores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08027" w14:textId="77777777" w:rsidR="007A0D0F" w:rsidRPr="003839C6" w:rsidRDefault="007A0D0F" w:rsidP="007A0D0F">
            <w:pPr>
              <w:spacing w:before="0" w:after="0" w:line="240" w:lineRule="auto"/>
              <w:ind w:firstLine="0"/>
            </w:pPr>
            <w:r w:rsidRPr="003839C6">
              <w:rPr>
                <w:color w:val="000000"/>
                <w:sz w:val="22"/>
                <w:szCs w:val="22"/>
              </w:rPr>
              <w:t>2000€</w:t>
            </w:r>
          </w:p>
        </w:tc>
      </w:tr>
      <w:tr w:rsidR="007A0D0F" w:rsidRPr="003839C6" w14:paraId="255FBE40" w14:textId="77777777" w:rsidTr="007A0D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16024" w14:textId="77777777" w:rsidR="007A0D0F" w:rsidRPr="003839C6" w:rsidRDefault="007A0D0F" w:rsidP="007A0D0F">
            <w:pPr>
              <w:spacing w:before="0" w:after="0" w:line="240" w:lineRule="auto"/>
              <w:ind w:firstLine="0"/>
            </w:pPr>
            <w:r w:rsidRPr="003839C6">
              <w:rPr>
                <w:color w:val="000000"/>
                <w:sz w:val="22"/>
                <w:szCs w:val="22"/>
              </w:rPr>
              <w:t>Herramientas para desarrollar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20392" w14:textId="77777777" w:rsidR="007A0D0F" w:rsidRPr="003839C6" w:rsidRDefault="007A0D0F" w:rsidP="007A0D0F">
            <w:pPr>
              <w:spacing w:before="0" w:after="0" w:line="240" w:lineRule="auto"/>
              <w:ind w:firstLine="0"/>
            </w:pPr>
            <w:r w:rsidRPr="003839C6">
              <w:rPr>
                <w:color w:val="000000"/>
                <w:sz w:val="22"/>
                <w:szCs w:val="22"/>
              </w:rPr>
              <w:t>100€</w:t>
            </w:r>
          </w:p>
        </w:tc>
      </w:tr>
      <w:tr w:rsidR="007A0D0F" w:rsidRPr="003839C6" w14:paraId="155D07DF" w14:textId="77777777" w:rsidTr="007A0D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2584B" w14:textId="77777777" w:rsidR="007A0D0F" w:rsidRPr="003839C6" w:rsidRDefault="007A0D0F" w:rsidP="007A0D0F">
            <w:pPr>
              <w:spacing w:before="0" w:after="0" w:line="240" w:lineRule="auto"/>
              <w:ind w:firstLine="0"/>
            </w:pPr>
            <w:r w:rsidRPr="003839C6">
              <w:rPr>
                <w:color w:val="000000"/>
                <w:sz w:val="22"/>
                <w:szCs w:val="22"/>
              </w:rPr>
              <w:t>Mobiliario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2142F" w14:textId="77777777" w:rsidR="007A0D0F" w:rsidRPr="003839C6" w:rsidRDefault="007A0D0F" w:rsidP="007A0D0F">
            <w:pPr>
              <w:spacing w:before="0" w:after="0" w:line="240" w:lineRule="auto"/>
              <w:ind w:firstLine="0"/>
            </w:pPr>
            <w:r w:rsidRPr="003839C6">
              <w:rPr>
                <w:color w:val="000000"/>
                <w:sz w:val="22"/>
                <w:szCs w:val="22"/>
              </w:rPr>
              <w:t>400€</w:t>
            </w:r>
          </w:p>
        </w:tc>
      </w:tr>
      <w:tr w:rsidR="007A0D0F" w:rsidRPr="003839C6" w14:paraId="0B5DAEC1" w14:textId="77777777" w:rsidTr="007A0D0F">
        <w:tc>
          <w:tcPr>
            <w:tcW w:w="0" w:type="auto"/>
            <w:tcBorders>
              <w:top w:val="single" w:sz="8" w:space="0" w:color="000000"/>
              <w:left w:val="single" w:sz="8" w:space="0" w:color="000000"/>
              <w:bottom w:val="single" w:sz="8" w:space="0" w:color="000000"/>
              <w:right w:val="single" w:sz="8" w:space="0" w:color="000000"/>
            </w:tcBorders>
            <w:shd w:val="clear" w:color="auto" w:fill="75EFA9"/>
            <w:tcMar>
              <w:top w:w="100" w:type="dxa"/>
              <w:left w:w="100" w:type="dxa"/>
              <w:bottom w:w="100" w:type="dxa"/>
              <w:right w:w="100" w:type="dxa"/>
            </w:tcMar>
            <w:hideMark/>
          </w:tcPr>
          <w:p w14:paraId="2D03C3B7" w14:textId="77777777" w:rsidR="007A0D0F" w:rsidRPr="003839C6" w:rsidRDefault="007A0D0F" w:rsidP="007A0D0F">
            <w:pPr>
              <w:spacing w:before="0" w:after="0" w:line="240" w:lineRule="auto"/>
              <w:ind w:firstLine="0"/>
            </w:pPr>
            <w:r w:rsidRPr="003839C6">
              <w:rPr>
                <w:color w:val="000000"/>
                <w:sz w:val="22"/>
                <w:szCs w:val="22"/>
              </w:rPr>
              <w:t>Total</w:t>
            </w:r>
          </w:p>
        </w:tc>
        <w:tc>
          <w:tcPr>
            <w:tcW w:w="0" w:type="auto"/>
            <w:tcBorders>
              <w:top w:val="single" w:sz="8" w:space="0" w:color="000000"/>
              <w:left w:val="single" w:sz="8" w:space="0" w:color="000000"/>
              <w:bottom w:val="single" w:sz="8" w:space="0" w:color="000000"/>
              <w:right w:val="single" w:sz="8" w:space="0" w:color="000000"/>
            </w:tcBorders>
            <w:shd w:val="clear" w:color="auto" w:fill="75EFA9"/>
            <w:tcMar>
              <w:top w:w="100" w:type="dxa"/>
              <w:left w:w="100" w:type="dxa"/>
              <w:bottom w:w="100" w:type="dxa"/>
              <w:right w:w="100" w:type="dxa"/>
            </w:tcMar>
            <w:hideMark/>
          </w:tcPr>
          <w:p w14:paraId="047804D2" w14:textId="77777777" w:rsidR="007A0D0F" w:rsidRPr="003839C6" w:rsidRDefault="007A0D0F" w:rsidP="007A0D0F">
            <w:pPr>
              <w:spacing w:before="0" w:after="0" w:line="240" w:lineRule="auto"/>
              <w:ind w:firstLine="0"/>
            </w:pPr>
            <w:r w:rsidRPr="003839C6">
              <w:rPr>
                <w:color w:val="000000"/>
                <w:sz w:val="22"/>
                <w:szCs w:val="22"/>
              </w:rPr>
              <w:t>2500€</w:t>
            </w:r>
          </w:p>
        </w:tc>
      </w:tr>
      <w:tr w:rsidR="007A0D0F" w:rsidRPr="003839C6" w14:paraId="0F896BE6" w14:textId="77777777" w:rsidTr="007A0D0F">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45B39D"/>
            <w:tcMar>
              <w:top w:w="100" w:type="dxa"/>
              <w:left w:w="100" w:type="dxa"/>
              <w:bottom w:w="100" w:type="dxa"/>
              <w:right w:w="100" w:type="dxa"/>
            </w:tcMar>
            <w:hideMark/>
          </w:tcPr>
          <w:p w14:paraId="2405DA03" w14:textId="77777777" w:rsidR="007A0D0F" w:rsidRPr="003839C6" w:rsidRDefault="007A0D0F" w:rsidP="007A0D0F">
            <w:pPr>
              <w:spacing w:before="0" w:after="0" w:line="240" w:lineRule="auto"/>
              <w:ind w:firstLine="0"/>
            </w:pPr>
            <w:r w:rsidRPr="003839C6">
              <w:rPr>
                <w:b/>
                <w:bCs/>
                <w:color w:val="000000"/>
                <w:sz w:val="28"/>
                <w:szCs w:val="28"/>
              </w:rPr>
              <w:t>Gastos(mensualmente)</w:t>
            </w:r>
          </w:p>
        </w:tc>
      </w:tr>
      <w:tr w:rsidR="007A0D0F" w:rsidRPr="003839C6" w14:paraId="0F7912C0" w14:textId="77777777" w:rsidTr="007A0D0F">
        <w:tc>
          <w:tcPr>
            <w:tcW w:w="0" w:type="auto"/>
            <w:tcBorders>
              <w:top w:val="single" w:sz="8" w:space="0" w:color="000000"/>
              <w:left w:val="single" w:sz="8" w:space="0" w:color="000000"/>
              <w:bottom w:val="single" w:sz="8" w:space="0" w:color="000000"/>
              <w:right w:val="single" w:sz="8" w:space="0" w:color="000000"/>
            </w:tcBorders>
            <w:shd w:val="clear" w:color="auto" w:fill="75EFA9"/>
            <w:tcMar>
              <w:top w:w="100" w:type="dxa"/>
              <w:left w:w="100" w:type="dxa"/>
              <w:bottom w:w="100" w:type="dxa"/>
              <w:right w:w="100" w:type="dxa"/>
            </w:tcMar>
            <w:hideMark/>
          </w:tcPr>
          <w:p w14:paraId="25FD22FC" w14:textId="77777777" w:rsidR="007A0D0F" w:rsidRPr="003839C6" w:rsidRDefault="007A0D0F" w:rsidP="007A0D0F">
            <w:pPr>
              <w:spacing w:before="0" w:after="0" w:line="240" w:lineRule="auto"/>
              <w:ind w:firstLine="0"/>
            </w:pPr>
            <w:r w:rsidRPr="003839C6">
              <w:rPr>
                <w:color w:val="000000"/>
                <w:sz w:val="22"/>
                <w:szCs w:val="22"/>
              </w:rPr>
              <w:t>Concepto</w:t>
            </w:r>
          </w:p>
        </w:tc>
        <w:tc>
          <w:tcPr>
            <w:tcW w:w="0" w:type="auto"/>
            <w:tcBorders>
              <w:top w:val="single" w:sz="8" w:space="0" w:color="000000"/>
              <w:left w:val="single" w:sz="8" w:space="0" w:color="000000"/>
              <w:bottom w:val="single" w:sz="8" w:space="0" w:color="000000"/>
              <w:right w:val="single" w:sz="8" w:space="0" w:color="000000"/>
            </w:tcBorders>
            <w:shd w:val="clear" w:color="auto" w:fill="75EFA9"/>
            <w:tcMar>
              <w:top w:w="100" w:type="dxa"/>
              <w:left w:w="100" w:type="dxa"/>
              <w:bottom w:w="100" w:type="dxa"/>
              <w:right w:w="100" w:type="dxa"/>
            </w:tcMar>
            <w:hideMark/>
          </w:tcPr>
          <w:p w14:paraId="7B33DB82" w14:textId="77777777" w:rsidR="007A0D0F" w:rsidRPr="003839C6" w:rsidRDefault="007A0D0F" w:rsidP="007A0D0F">
            <w:pPr>
              <w:spacing w:before="0" w:after="0" w:line="240" w:lineRule="auto"/>
              <w:ind w:firstLine="0"/>
            </w:pPr>
            <w:r w:rsidRPr="003839C6">
              <w:rPr>
                <w:color w:val="000000"/>
                <w:sz w:val="22"/>
                <w:szCs w:val="22"/>
              </w:rPr>
              <w:t>€</w:t>
            </w:r>
          </w:p>
        </w:tc>
      </w:tr>
      <w:tr w:rsidR="007A0D0F" w:rsidRPr="003839C6" w14:paraId="3EFDFA0A" w14:textId="77777777" w:rsidTr="007A0D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1016E" w14:textId="77777777" w:rsidR="007A0D0F" w:rsidRPr="003839C6" w:rsidRDefault="007A0D0F" w:rsidP="007A0D0F">
            <w:pPr>
              <w:spacing w:before="0" w:after="0" w:line="240" w:lineRule="auto"/>
              <w:ind w:firstLine="0"/>
            </w:pPr>
            <w:r w:rsidRPr="003839C6">
              <w:rPr>
                <w:color w:val="000000"/>
                <w:sz w:val="22"/>
                <w:szCs w:val="22"/>
              </w:rPr>
              <w:t>Hosting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09CD9" w14:textId="77777777" w:rsidR="007A0D0F" w:rsidRPr="003839C6" w:rsidRDefault="007A0D0F" w:rsidP="007A0D0F">
            <w:pPr>
              <w:spacing w:before="0" w:after="0" w:line="240" w:lineRule="auto"/>
              <w:ind w:firstLine="0"/>
            </w:pPr>
            <w:r w:rsidRPr="003839C6">
              <w:rPr>
                <w:color w:val="000000"/>
                <w:sz w:val="22"/>
                <w:szCs w:val="22"/>
              </w:rPr>
              <w:t>10€</w:t>
            </w:r>
          </w:p>
        </w:tc>
      </w:tr>
      <w:tr w:rsidR="007A0D0F" w:rsidRPr="003839C6" w14:paraId="091043F3" w14:textId="77777777" w:rsidTr="007A0D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E16DE" w14:textId="77777777" w:rsidR="007A0D0F" w:rsidRPr="003839C6" w:rsidRDefault="007A0D0F" w:rsidP="007A0D0F">
            <w:pPr>
              <w:spacing w:before="0" w:after="0" w:line="240" w:lineRule="auto"/>
              <w:ind w:firstLine="0"/>
            </w:pPr>
            <w:r w:rsidRPr="003839C6">
              <w:rPr>
                <w:color w:val="000000"/>
                <w:sz w:val="22"/>
                <w:szCs w:val="22"/>
              </w:rPr>
              <w:t>Publicidad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01632" w14:textId="77777777" w:rsidR="007A0D0F" w:rsidRPr="003839C6" w:rsidRDefault="007A0D0F" w:rsidP="007A0D0F">
            <w:pPr>
              <w:spacing w:before="0" w:after="0" w:line="240" w:lineRule="auto"/>
              <w:ind w:firstLine="0"/>
            </w:pPr>
            <w:r w:rsidRPr="003839C6">
              <w:rPr>
                <w:color w:val="000000"/>
                <w:sz w:val="22"/>
                <w:szCs w:val="22"/>
              </w:rPr>
              <w:t>200€</w:t>
            </w:r>
          </w:p>
        </w:tc>
      </w:tr>
      <w:tr w:rsidR="007A0D0F" w:rsidRPr="003839C6" w14:paraId="1AAB30C1" w14:textId="77777777" w:rsidTr="007A0D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B7534" w14:textId="7A40A994" w:rsidR="007A0D0F" w:rsidRPr="003839C6" w:rsidRDefault="007A0D0F" w:rsidP="007A0D0F">
            <w:pPr>
              <w:spacing w:before="0" w:after="0" w:line="240" w:lineRule="auto"/>
              <w:ind w:firstLine="0"/>
            </w:pPr>
            <w:r w:rsidRPr="003839C6">
              <w:rPr>
                <w:color w:val="000000"/>
                <w:sz w:val="22"/>
                <w:szCs w:val="22"/>
              </w:rPr>
              <w:t>Suministros (Agua, Luz, Internet)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C2102" w14:textId="77777777" w:rsidR="007A0D0F" w:rsidRPr="003839C6" w:rsidRDefault="007A0D0F" w:rsidP="007A0D0F">
            <w:pPr>
              <w:spacing w:before="0" w:after="0" w:line="240" w:lineRule="auto"/>
              <w:ind w:firstLine="0"/>
            </w:pPr>
            <w:r w:rsidRPr="003839C6">
              <w:rPr>
                <w:color w:val="000000"/>
                <w:sz w:val="22"/>
                <w:szCs w:val="22"/>
              </w:rPr>
              <w:t>300€</w:t>
            </w:r>
          </w:p>
        </w:tc>
      </w:tr>
      <w:tr w:rsidR="007A0D0F" w:rsidRPr="003839C6" w14:paraId="7048591E" w14:textId="77777777" w:rsidTr="007A0D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A2C96" w14:textId="77777777" w:rsidR="007A0D0F" w:rsidRPr="003839C6" w:rsidRDefault="007A0D0F" w:rsidP="007A0D0F">
            <w:pPr>
              <w:spacing w:before="0" w:after="0" w:line="240" w:lineRule="auto"/>
              <w:ind w:firstLine="0"/>
            </w:pPr>
            <w:r w:rsidRPr="003839C6">
              <w:rPr>
                <w:color w:val="000000"/>
                <w:sz w:val="22"/>
                <w:szCs w:val="22"/>
              </w:rPr>
              <w:t>Seguro del autónomo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D537A" w14:textId="77777777" w:rsidR="007A0D0F" w:rsidRPr="003839C6" w:rsidRDefault="007A0D0F" w:rsidP="007A0D0F">
            <w:pPr>
              <w:spacing w:before="0" w:after="0" w:line="240" w:lineRule="auto"/>
              <w:ind w:firstLine="0"/>
            </w:pPr>
            <w:r w:rsidRPr="003839C6">
              <w:rPr>
                <w:color w:val="000000"/>
                <w:sz w:val="22"/>
                <w:szCs w:val="22"/>
              </w:rPr>
              <w:t>250€</w:t>
            </w:r>
          </w:p>
        </w:tc>
      </w:tr>
      <w:tr w:rsidR="007A0D0F" w:rsidRPr="003839C6" w14:paraId="780B4C75" w14:textId="77777777" w:rsidTr="007A0D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FC006" w14:textId="3BB8EEFA" w:rsidR="007A0D0F" w:rsidRPr="003839C6" w:rsidRDefault="007A0D0F" w:rsidP="007A0D0F">
            <w:pPr>
              <w:spacing w:before="0" w:after="0" w:line="240" w:lineRule="auto"/>
              <w:ind w:firstLine="0"/>
            </w:pPr>
            <w:r w:rsidRPr="003839C6">
              <w:rPr>
                <w:color w:val="000000"/>
                <w:sz w:val="22"/>
                <w:szCs w:val="22"/>
              </w:rPr>
              <w:t>Gestoría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65DD9" w14:textId="77777777" w:rsidR="007A0D0F" w:rsidRPr="003839C6" w:rsidRDefault="007A0D0F" w:rsidP="007A0D0F">
            <w:pPr>
              <w:spacing w:before="0" w:after="0" w:line="240" w:lineRule="auto"/>
              <w:ind w:firstLine="0"/>
            </w:pPr>
            <w:r w:rsidRPr="003839C6">
              <w:rPr>
                <w:color w:val="000000"/>
                <w:sz w:val="22"/>
                <w:szCs w:val="22"/>
              </w:rPr>
              <w:t>150€</w:t>
            </w:r>
          </w:p>
        </w:tc>
      </w:tr>
      <w:tr w:rsidR="007A0D0F" w:rsidRPr="003839C6" w14:paraId="5814E92B" w14:textId="77777777" w:rsidTr="007A0D0F">
        <w:tc>
          <w:tcPr>
            <w:tcW w:w="0" w:type="auto"/>
            <w:tcBorders>
              <w:top w:val="single" w:sz="8" w:space="0" w:color="000000"/>
              <w:left w:val="single" w:sz="8" w:space="0" w:color="000000"/>
              <w:bottom w:val="single" w:sz="8" w:space="0" w:color="000000"/>
              <w:right w:val="single" w:sz="8" w:space="0" w:color="000000"/>
            </w:tcBorders>
            <w:shd w:val="clear" w:color="auto" w:fill="75EFA9"/>
            <w:tcMar>
              <w:top w:w="100" w:type="dxa"/>
              <w:left w:w="100" w:type="dxa"/>
              <w:bottom w:w="100" w:type="dxa"/>
              <w:right w:w="100" w:type="dxa"/>
            </w:tcMar>
            <w:hideMark/>
          </w:tcPr>
          <w:p w14:paraId="648123CE" w14:textId="77777777" w:rsidR="007A0D0F" w:rsidRPr="003839C6" w:rsidRDefault="007A0D0F" w:rsidP="007A0D0F">
            <w:pPr>
              <w:spacing w:before="0" w:after="0" w:line="240" w:lineRule="auto"/>
              <w:ind w:firstLine="0"/>
            </w:pPr>
            <w:r w:rsidRPr="003839C6">
              <w:rPr>
                <w:color w:val="000000"/>
                <w:sz w:val="22"/>
                <w:szCs w:val="22"/>
              </w:rPr>
              <w:t>Total</w:t>
            </w:r>
          </w:p>
        </w:tc>
        <w:tc>
          <w:tcPr>
            <w:tcW w:w="0" w:type="auto"/>
            <w:tcBorders>
              <w:top w:val="single" w:sz="8" w:space="0" w:color="000000"/>
              <w:left w:val="single" w:sz="8" w:space="0" w:color="000000"/>
              <w:bottom w:val="single" w:sz="8" w:space="0" w:color="000000"/>
              <w:right w:val="single" w:sz="8" w:space="0" w:color="000000"/>
            </w:tcBorders>
            <w:shd w:val="clear" w:color="auto" w:fill="75EFA9"/>
            <w:tcMar>
              <w:top w:w="100" w:type="dxa"/>
              <w:left w:w="100" w:type="dxa"/>
              <w:bottom w:w="100" w:type="dxa"/>
              <w:right w:w="100" w:type="dxa"/>
            </w:tcMar>
            <w:hideMark/>
          </w:tcPr>
          <w:p w14:paraId="4947870D" w14:textId="77777777" w:rsidR="007A0D0F" w:rsidRPr="003839C6" w:rsidRDefault="007A0D0F" w:rsidP="007A0D0F">
            <w:pPr>
              <w:spacing w:before="0" w:after="0" w:line="240" w:lineRule="auto"/>
              <w:ind w:firstLine="0"/>
            </w:pPr>
            <w:r w:rsidRPr="003839C6">
              <w:rPr>
                <w:color w:val="000000"/>
                <w:sz w:val="22"/>
                <w:szCs w:val="22"/>
              </w:rPr>
              <w:t>910€</w:t>
            </w:r>
          </w:p>
        </w:tc>
      </w:tr>
    </w:tbl>
    <w:p w14:paraId="1D3A005A" w14:textId="1DB6833C" w:rsidR="007A0D0F" w:rsidRPr="003839C6" w:rsidRDefault="007A0D0F" w:rsidP="007A0D0F"/>
    <w:p w14:paraId="7DD560FF" w14:textId="5F64D419" w:rsidR="007A0D0F" w:rsidRPr="003839C6" w:rsidRDefault="007A0D0F" w:rsidP="007A0D0F">
      <w:pPr>
        <w:rPr>
          <w:b/>
          <w:bCs/>
        </w:rPr>
      </w:pPr>
      <w:r w:rsidRPr="003839C6">
        <w:rPr>
          <w:b/>
          <w:bCs/>
        </w:rPr>
        <w:t>La inversión total sería: 2500 + 910 = 3410€/mes</w:t>
      </w:r>
    </w:p>
    <w:p w14:paraId="3A29A1DE" w14:textId="6D9F24AA" w:rsidR="007A0D0F" w:rsidRPr="003839C6" w:rsidRDefault="007A0D0F" w:rsidP="007A0D0F">
      <w:pPr>
        <w:pStyle w:val="Ttulo03"/>
        <w:rPr>
          <w:rFonts w:ascii="Times New Roman" w:hAnsi="Times New Roman" w:cs="Times New Roman"/>
        </w:rPr>
      </w:pPr>
      <w:bookmarkStart w:id="31" w:name="_Toc73815513"/>
      <w:r w:rsidRPr="003839C6">
        <w:rPr>
          <w:rFonts w:ascii="Times New Roman" w:hAnsi="Times New Roman" w:cs="Times New Roman"/>
        </w:rPr>
        <w:t>Origen de la financiación</w:t>
      </w:r>
      <w:bookmarkEnd w:id="31"/>
    </w:p>
    <w:p w14:paraId="77FE655F" w14:textId="5D0C50B9" w:rsidR="007A0D0F" w:rsidRPr="003839C6" w:rsidRDefault="007A0D0F" w:rsidP="007A0D0F">
      <w:pPr>
        <w:ind w:firstLine="0"/>
        <w:rPr>
          <w:b/>
          <w:bCs/>
        </w:rPr>
      </w:pPr>
      <w:r w:rsidRPr="003839C6">
        <w:rPr>
          <w:b/>
          <w:bCs/>
        </w:rPr>
        <w:t>Fuentes de financiación propias y ajenas</w:t>
      </w:r>
    </w:p>
    <w:p w14:paraId="3C81B63A" w14:textId="520C9054" w:rsidR="007A0D0F" w:rsidRPr="003839C6" w:rsidRDefault="007A0D0F" w:rsidP="007A0D0F">
      <w:r w:rsidRPr="003839C6">
        <w:t>La fuente de financiación propia en un principio dispongo de 2000€ de ahorros y resto que son 1410€ que se pedirá un préstamo de 1500€. En principio está previsto devolver esa cantidad al banco en aproximadamente 1 año.</w:t>
      </w:r>
    </w:p>
    <w:p w14:paraId="4709D94E" w14:textId="5FE269AA" w:rsidR="007A0D0F" w:rsidRPr="003839C6" w:rsidRDefault="007A0D0F" w:rsidP="007A0D0F"/>
    <w:p w14:paraId="0BFC80EB" w14:textId="607C8029" w:rsidR="007A0D0F" w:rsidRPr="003839C6" w:rsidRDefault="007A0D0F" w:rsidP="007A0D0F">
      <w:pPr>
        <w:ind w:firstLine="0"/>
        <w:rPr>
          <w:b/>
          <w:bCs/>
        </w:rPr>
      </w:pPr>
      <w:r w:rsidRPr="003839C6">
        <w:rPr>
          <w:b/>
          <w:bCs/>
        </w:rPr>
        <w:t>Ayudas y subvenciones</w:t>
      </w:r>
    </w:p>
    <w:p w14:paraId="234D8DA5" w14:textId="0348A9EA" w:rsidR="007A0D0F" w:rsidRPr="003839C6" w:rsidRDefault="007A0D0F" w:rsidP="007A0D0F">
      <w:r w:rsidRPr="003839C6">
        <w:t>Se solicitará una subvención que ayudará a la reducción de la inversión de los gastos pagados como un capital inicial para que se pueda implementar a la empresa.</w:t>
      </w:r>
    </w:p>
    <w:p w14:paraId="15AB2271" w14:textId="615517E0" w:rsidR="007A0D0F" w:rsidRPr="003839C6" w:rsidRDefault="007A0D0F" w:rsidP="007A0D0F"/>
    <w:p w14:paraId="1881E084" w14:textId="498EF042" w:rsidR="007A0D0F" w:rsidRPr="003839C6" w:rsidRDefault="007A0D0F" w:rsidP="007A0D0F"/>
    <w:p w14:paraId="0BA3F8AF" w14:textId="2C8809D9" w:rsidR="007A0D0F" w:rsidRPr="003839C6" w:rsidRDefault="007A0D0F" w:rsidP="007A0D0F"/>
    <w:p w14:paraId="79EE8D1D" w14:textId="07E2E9D1" w:rsidR="007A0D0F" w:rsidRPr="003839C6" w:rsidRDefault="007A0D0F" w:rsidP="007A0D0F">
      <w:pPr>
        <w:pStyle w:val="Ttulo03"/>
        <w:rPr>
          <w:rFonts w:ascii="Times New Roman" w:hAnsi="Times New Roman" w:cs="Times New Roman"/>
        </w:rPr>
      </w:pPr>
      <w:bookmarkStart w:id="32" w:name="_Toc73815514"/>
      <w:r w:rsidRPr="003839C6">
        <w:rPr>
          <w:rFonts w:ascii="Times New Roman" w:hAnsi="Times New Roman" w:cs="Times New Roman"/>
        </w:rPr>
        <w:t>Contratación del personal</w:t>
      </w:r>
      <w:bookmarkEnd w:id="32"/>
    </w:p>
    <w:p w14:paraId="27309A5E" w14:textId="7438624B" w:rsidR="007A0D0F" w:rsidRPr="003839C6" w:rsidRDefault="007A0D0F" w:rsidP="007A0D0F">
      <w:pPr>
        <w:rPr>
          <w:b/>
          <w:bCs/>
        </w:rPr>
      </w:pPr>
      <w:r w:rsidRPr="003839C6">
        <w:t>En principio la empresa no tendrá nadie contratado ya que es un proyecto que llevará a cabo de forma individual por mí. Pero, si en el futuro la empresa crece entonces se contratará a programadores para aumentar la productividad de la empresa.</w:t>
      </w:r>
    </w:p>
    <w:p w14:paraId="36088930" w14:textId="0083D6E0" w:rsidR="007A0D0F" w:rsidRPr="003839C6" w:rsidRDefault="007A0D0F" w:rsidP="007A0D0F">
      <w:pPr>
        <w:rPr>
          <w:b/>
          <w:bCs/>
        </w:rPr>
      </w:pPr>
    </w:p>
    <w:p w14:paraId="5CD6FA15" w14:textId="5BC64EF5" w:rsidR="007A0D0F" w:rsidRPr="003839C6" w:rsidRDefault="007A0D0F" w:rsidP="007A0D0F">
      <w:pPr>
        <w:pStyle w:val="Ttulo03"/>
        <w:rPr>
          <w:rFonts w:ascii="Times New Roman" w:hAnsi="Times New Roman" w:cs="Times New Roman"/>
        </w:rPr>
      </w:pPr>
      <w:bookmarkStart w:id="33" w:name="_Toc73815515"/>
      <w:r w:rsidRPr="003839C6">
        <w:rPr>
          <w:rFonts w:ascii="Times New Roman" w:hAnsi="Times New Roman" w:cs="Times New Roman"/>
        </w:rPr>
        <w:t>Distribución de costes: fijos y variables</w:t>
      </w:r>
      <w:bookmarkEnd w:id="33"/>
    </w:p>
    <w:p w14:paraId="61CFFB85" w14:textId="02F11A73" w:rsidR="007A0D0F" w:rsidRPr="003839C6" w:rsidRDefault="007A0D0F" w:rsidP="007A0D0F"/>
    <w:p w14:paraId="76906E4A" w14:textId="3B2DA2CC" w:rsidR="007A0D0F" w:rsidRPr="003839C6" w:rsidRDefault="007A0D0F" w:rsidP="007A0D0F">
      <w:r w:rsidRPr="003839C6">
        <w:t>Hay que clasificar varios costes que puedan incurrir en la empresa, pero la que es más útil es la distribución entre costes fijos y variables.</w:t>
      </w:r>
    </w:p>
    <w:p w14:paraId="60CB402E" w14:textId="1CB92C86" w:rsidR="007A0D0F" w:rsidRPr="003839C6" w:rsidRDefault="007A0D0F" w:rsidP="007A0D0F"/>
    <w:p w14:paraId="06EDCDFA" w14:textId="1BC66958" w:rsidR="007A0D0F" w:rsidRPr="003839C6" w:rsidRDefault="007A0D0F" w:rsidP="007A0D0F">
      <w:r w:rsidRPr="003839C6">
        <w:t xml:space="preserve">Los </w:t>
      </w:r>
      <w:r w:rsidRPr="003839C6">
        <w:rPr>
          <w:b/>
          <w:bCs/>
        </w:rPr>
        <w:t>costes fijos</w:t>
      </w:r>
      <w:r w:rsidRPr="003839C6">
        <w:t xml:space="preserve"> son aquellos que no dependen del nivel de actividad de la empresa, sino que son una cantidad fija independiente de la producción.</w:t>
      </w:r>
    </w:p>
    <w:p w14:paraId="25C410B0" w14:textId="6DC100DC" w:rsidR="007A0D0F" w:rsidRPr="003839C6" w:rsidRDefault="007A0D0F" w:rsidP="007A0D0F"/>
    <w:p w14:paraId="204AD85B" w14:textId="44D92BAE" w:rsidR="007A0D0F" w:rsidRPr="003839C6" w:rsidRDefault="007A0D0F" w:rsidP="007A0D0F">
      <w:r w:rsidRPr="003839C6">
        <w:t xml:space="preserve">Los </w:t>
      </w:r>
      <w:r w:rsidRPr="003839C6">
        <w:rPr>
          <w:b/>
          <w:bCs/>
        </w:rPr>
        <w:t>costes variables</w:t>
      </w:r>
      <w:r w:rsidRPr="003839C6">
        <w:t xml:space="preserve"> son aquellos que van en paralelo con el volumen de la actividad, cuanto más se fabrica o se vende más costes variables existen.</w:t>
      </w:r>
    </w:p>
    <w:p w14:paraId="5A6D860F" w14:textId="36BCC1BF" w:rsidR="007A0D0F" w:rsidRPr="003839C6" w:rsidRDefault="007A0D0F" w:rsidP="007A0D0F"/>
    <w:p w14:paraId="02617D21" w14:textId="34C5915E" w:rsidR="007A0D0F" w:rsidRPr="003839C6" w:rsidRDefault="007A0D0F" w:rsidP="007A0D0F">
      <w:r w:rsidRPr="003839C6">
        <w:t>Los costes fijos de la empresa son:</w:t>
      </w:r>
    </w:p>
    <w:p w14:paraId="1A668CE1" w14:textId="7FD26DFA" w:rsidR="007A0D0F" w:rsidRPr="003839C6" w:rsidRDefault="007A0D0F" w:rsidP="007A0D0F">
      <w:pPr>
        <w:pStyle w:val="ListParagraph"/>
        <w:numPr>
          <w:ilvl w:val="0"/>
          <w:numId w:val="32"/>
        </w:numPr>
      </w:pPr>
      <w:r w:rsidRPr="003839C6">
        <w:t>Hosting (10€)</w:t>
      </w:r>
    </w:p>
    <w:p w14:paraId="46D2120C" w14:textId="278811AA" w:rsidR="007A0D0F" w:rsidRPr="003839C6" w:rsidRDefault="007A0D0F" w:rsidP="007A0D0F">
      <w:pPr>
        <w:pStyle w:val="ListParagraph"/>
        <w:numPr>
          <w:ilvl w:val="0"/>
          <w:numId w:val="32"/>
        </w:numPr>
      </w:pPr>
      <w:r w:rsidRPr="003839C6">
        <w:t>Publicidad (200€)</w:t>
      </w:r>
    </w:p>
    <w:p w14:paraId="38BF9E41" w14:textId="5398EDC4" w:rsidR="007A0D0F" w:rsidRPr="003839C6" w:rsidRDefault="007A0D0F" w:rsidP="007A0D0F">
      <w:pPr>
        <w:pStyle w:val="ListParagraph"/>
        <w:numPr>
          <w:ilvl w:val="0"/>
          <w:numId w:val="32"/>
        </w:numPr>
      </w:pPr>
      <w:r w:rsidRPr="003839C6">
        <w:t>Suministros (300€)</w:t>
      </w:r>
    </w:p>
    <w:p w14:paraId="769B02EC" w14:textId="0A2D00F8" w:rsidR="007A0D0F" w:rsidRPr="003839C6" w:rsidRDefault="007A0D0F" w:rsidP="007A0D0F">
      <w:pPr>
        <w:pStyle w:val="ListParagraph"/>
        <w:numPr>
          <w:ilvl w:val="0"/>
          <w:numId w:val="32"/>
        </w:numPr>
      </w:pPr>
      <w:r w:rsidRPr="003839C6">
        <w:t>Seguro del autónomo (250€)</w:t>
      </w:r>
    </w:p>
    <w:p w14:paraId="7B8ACFA1" w14:textId="2CE64827" w:rsidR="007A0D0F" w:rsidRPr="003839C6" w:rsidRDefault="007A0D0F" w:rsidP="007A0D0F">
      <w:pPr>
        <w:pStyle w:val="ListParagraph"/>
        <w:numPr>
          <w:ilvl w:val="0"/>
          <w:numId w:val="32"/>
        </w:numPr>
      </w:pPr>
      <w:r w:rsidRPr="003839C6">
        <w:t>Gestoría (150€)</w:t>
      </w:r>
    </w:p>
    <w:p w14:paraId="196AD2BE" w14:textId="30912376" w:rsidR="007A0D0F" w:rsidRPr="003839C6" w:rsidRDefault="007A0D0F" w:rsidP="007A0D0F"/>
    <w:p w14:paraId="4B0A2807" w14:textId="4BB5B767" w:rsidR="007A0D0F" w:rsidRPr="003839C6" w:rsidRDefault="007A0D0F" w:rsidP="007A0D0F">
      <w:pPr>
        <w:rPr>
          <w:b/>
          <w:bCs/>
        </w:rPr>
      </w:pPr>
      <w:r w:rsidRPr="003839C6">
        <w:rPr>
          <w:b/>
          <w:bCs/>
        </w:rPr>
        <w:t>Total: 910€</w:t>
      </w:r>
    </w:p>
    <w:p w14:paraId="1549C47C" w14:textId="4A038943" w:rsidR="007A0D0F" w:rsidRPr="003839C6" w:rsidRDefault="007A0D0F" w:rsidP="007A0D0F">
      <w:pPr>
        <w:rPr>
          <w:b/>
          <w:bCs/>
        </w:rPr>
      </w:pPr>
    </w:p>
    <w:p w14:paraId="04B59C5F" w14:textId="00A6895A" w:rsidR="007A0D0F" w:rsidRPr="003839C6" w:rsidRDefault="007A0D0F" w:rsidP="007A0D0F">
      <w:r w:rsidRPr="003839C6">
        <w:lastRenderedPageBreak/>
        <w:t>Ya que los costes variables no son algo fijo entonces en principio solo está previsto que haya gastos de oficina. Por ej. si se rompe algún disco duro o si se incorpora un nuevo mobiliario etc...</w:t>
      </w:r>
    </w:p>
    <w:p w14:paraId="0FEFF519" w14:textId="039A8ACA" w:rsidR="007A0D0F" w:rsidRPr="003839C6" w:rsidRDefault="007A0D0F" w:rsidP="007A0D0F"/>
    <w:p w14:paraId="5ACB2A08" w14:textId="2F8689B4" w:rsidR="007A0D0F" w:rsidRPr="003839C6" w:rsidRDefault="007A0D0F" w:rsidP="007A0D0F">
      <w:pPr>
        <w:pStyle w:val="Ttulo03"/>
        <w:rPr>
          <w:rFonts w:ascii="Times New Roman" w:hAnsi="Times New Roman" w:cs="Times New Roman"/>
        </w:rPr>
      </w:pPr>
      <w:bookmarkStart w:id="34" w:name="_Toc73815516"/>
      <w:r w:rsidRPr="003839C6">
        <w:rPr>
          <w:rFonts w:ascii="Times New Roman" w:hAnsi="Times New Roman" w:cs="Times New Roman"/>
        </w:rPr>
        <w:t>Umbral de rentabilidad o punto muerto</w:t>
      </w:r>
      <w:bookmarkEnd w:id="34"/>
    </w:p>
    <w:p w14:paraId="575D9695" w14:textId="293C4933" w:rsidR="007A0D0F" w:rsidRPr="003839C6" w:rsidRDefault="007A0D0F" w:rsidP="007A0D0F">
      <w:r w:rsidRPr="003839C6">
        <w:t>Este concepto hace referencia a la cantidad unidades que hay que vender para comenzar a obtener beneficios o, dicho de otra manera, las ventas que hay que realizar para cubrir los gatos y no tener ni beneficios ni pérdidas.</w:t>
      </w:r>
    </w:p>
    <w:p w14:paraId="18C607E7" w14:textId="0029D940" w:rsidR="007A0D0F" w:rsidRPr="003839C6" w:rsidRDefault="007A0D0F" w:rsidP="007A0D0F"/>
    <w:p w14:paraId="608025CB" w14:textId="0F421638" w:rsidR="007A0D0F" w:rsidRPr="003839C6" w:rsidRDefault="007A0D0F" w:rsidP="007A0D0F">
      <w:r w:rsidRPr="003839C6">
        <w:t>Estos son los datos de nuestro umbral.</w:t>
      </w:r>
    </w:p>
    <w:p w14:paraId="755B1451" w14:textId="08D0FF2D" w:rsidR="007A0D0F" w:rsidRPr="003839C6" w:rsidRDefault="007A0D0F" w:rsidP="007A0D0F">
      <w:r w:rsidRPr="003839C6">
        <w:t>Los primeros datos son los costes fijos de precio de la unidad y el coste variable por unidad para calcular cuántas suscripciones tenemos que vender al mes para empezar a conseguir beneficios.</w:t>
      </w:r>
    </w:p>
    <w:p w14:paraId="54DA1D11" w14:textId="4E99E619" w:rsidR="007A0D0F" w:rsidRPr="003839C6" w:rsidRDefault="007A0D0F" w:rsidP="007A0D0F"/>
    <w:tbl>
      <w:tblPr>
        <w:tblW w:w="3929" w:type="dxa"/>
        <w:jc w:val="center"/>
        <w:tblCellMar>
          <w:left w:w="0" w:type="dxa"/>
          <w:right w:w="0" w:type="dxa"/>
        </w:tblCellMar>
        <w:tblLook w:val="04A0" w:firstRow="1" w:lastRow="0" w:firstColumn="1" w:lastColumn="0" w:noHBand="0" w:noVBand="1"/>
      </w:tblPr>
      <w:tblGrid>
        <w:gridCol w:w="2162"/>
        <w:gridCol w:w="427"/>
        <w:gridCol w:w="1340"/>
      </w:tblGrid>
      <w:tr w:rsidR="007A0D0F" w:rsidRPr="003839C6" w14:paraId="52BB196C" w14:textId="77777777" w:rsidTr="007A0D0F">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0C3FF81C" w14:textId="77777777" w:rsidR="007A0D0F" w:rsidRPr="003839C6" w:rsidRDefault="007A0D0F" w:rsidP="007A0D0F">
            <w:pPr>
              <w:spacing w:before="0" w:after="0" w:line="240" w:lineRule="auto"/>
              <w:ind w:firstLine="0"/>
              <w:jc w:val="left"/>
              <w:rPr>
                <w:sz w:val="20"/>
                <w:szCs w:val="20"/>
              </w:rPr>
            </w:pPr>
            <w:r w:rsidRPr="003839C6">
              <w:rPr>
                <w:sz w:val="20"/>
                <w:szCs w:val="20"/>
              </w:rPr>
              <w:t>Costes fijos</w:t>
            </w:r>
          </w:p>
        </w:tc>
        <w:tc>
          <w:tcPr>
            <w:tcW w:w="0" w:type="auto"/>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1DFE8D" w14:textId="77777777" w:rsidR="007A0D0F" w:rsidRPr="003839C6" w:rsidRDefault="007A0D0F" w:rsidP="007A0D0F">
            <w:pPr>
              <w:spacing w:before="0" w:after="0" w:line="240" w:lineRule="auto"/>
              <w:ind w:firstLine="0"/>
              <w:jc w:val="right"/>
              <w:rPr>
                <w:sz w:val="20"/>
                <w:szCs w:val="20"/>
              </w:rPr>
            </w:pPr>
            <w:r w:rsidRPr="003839C6">
              <w:rPr>
                <w:sz w:val="20"/>
                <w:szCs w:val="20"/>
              </w:rPr>
              <w:t>910,00 €</w:t>
            </w:r>
          </w:p>
        </w:tc>
      </w:tr>
      <w:tr w:rsidR="007A0D0F" w:rsidRPr="003839C6" w14:paraId="4E2845A6" w14:textId="77777777" w:rsidTr="007A0D0F">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6ECB38E5" w14:textId="3B60B082" w:rsidR="007A0D0F" w:rsidRPr="003839C6" w:rsidRDefault="007A0D0F" w:rsidP="007A0D0F">
            <w:pPr>
              <w:spacing w:before="0" w:after="0" w:line="240" w:lineRule="auto"/>
              <w:ind w:firstLine="0"/>
              <w:jc w:val="left"/>
              <w:rPr>
                <w:sz w:val="20"/>
                <w:szCs w:val="20"/>
              </w:rPr>
            </w:pPr>
            <w:r w:rsidRPr="003839C6">
              <w:rPr>
                <w:sz w:val="20"/>
                <w:szCs w:val="20"/>
              </w:rPr>
              <w:t>Precio de venta Ud.</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52A248" w14:textId="77777777" w:rsidR="007A0D0F" w:rsidRPr="003839C6" w:rsidRDefault="007A0D0F" w:rsidP="007A0D0F">
            <w:pPr>
              <w:spacing w:before="0" w:after="0" w:line="240" w:lineRule="auto"/>
              <w:ind w:firstLine="0"/>
              <w:jc w:val="right"/>
              <w:rPr>
                <w:sz w:val="20"/>
                <w:szCs w:val="20"/>
              </w:rPr>
            </w:pPr>
            <w:r w:rsidRPr="003839C6">
              <w:rPr>
                <w:sz w:val="20"/>
                <w:szCs w:val="20"/>
              </w:rPr>
              <w:t>11,99 €</w:t>
            </w:r>
          </w:p>
        </w:tc>
      </w:tr>
      <w:tr w:rsidR="007A0D0F" w:rsidRPr="003839C6" w14:paraId="1C68512D" w14:textId="77777777" w:rsidTr="007A0D0F">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7A04D28F" w14:textId="15CC006A" w:rsidR="007A0D0F" w:rsidRPr="003839C6" w:rsidRDefault="007A0D0F" w:rsidP="007A0D0F">
            <w:pPr>
              <w:spacing w:before="0" w:after="0" w:line="240" w:lineRule="auto"/>
              <w:ind w:firstLine="0"/>
              <w:jc w:val="left"/>
              <w:rPr>
                <w:sz w:val="20"/>
                <w:szCs w:val="20"/>
              </w:rPr>
            </w:pPr>
            <w:r w:rsidRPr="003839C6">
              <w:rPr>
                <w:sz w:val="20"/>
                <w:szCs w:val="20"/>
              </w:rPr>
              <w:t>Coste variable Ud.</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0EAF50" w14:textId="77777777" w:rsidR="007A0D0F" w:rsidRPr="003839C6" w:rsidRDefault="007A0D0F" w:rsidP="007A0D0F">
            <w:pPr>
              <w:spacing w:before="0" w:after="0" w:line="240" w:lineRule="auto"/>
              <w:ind w:firstLine="0"/>
              <w:jc w:val="right"/>
              <w:rPr>
                <w:sz w:val="20"/>
                <w:szCs w:val="20"/>
              </w:rPr>
            </w:pPr>
            <w:r w:rsidRPr="003839C6">
              <w:rPr>
                <w:sz w:val="20"/>
                <w:szCs w:val="20"/>
              </w:rPr>
              <w:t>5,00 €</w:t>
            </w:r>
          </w:p>
        </w:tc>
      </w:tr>
      <w:tr w:rsidR="007A0D0F" w:rsidRPr="003839C6" w14:paraId="1993BE54" w14:textId="77777777" w:rsidTr="007A0D0F">
        <w:trPr>
          <w:trHeight w:val="315"/>
          <w:jc w:val="center"/>
        </w:trPr>
        <w:tc>
          <w:tcPr>
            <w:tcW w:w="0" w:type="auto"/>
            <w:gridSpan w:val="3"/>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8FEFF44" w14:textId="77777777" w:rsidR="007A0D0F" w:rsidRPr="003839C6" w:rsidRDefault="007A0D0F" w:rsidP="007A0D0F">
            <w:pPr>
              <w:spacing w:before="0" w:after="0" w:line="240" w:lineRule="auto"/>
              <w:ind w:firstLine="0"/>
              <w:jc w:val="right"/>
              <w:rPr>
                <w:sz w:val="20"/>
                <w:szCs w:val="20"/>
              </w:rPr>
            </w:pPr>
          </w:p>
        </w:tc>
      </w:tr>
      <w:tr w:rsidR="007A0D0F" w:rsidRPr="003839C6" w14:paraId="38545CD6" w14:textId="77777777" w:rsidTr="007A0D0F">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53F96233" w14:textId="77777777" w:rsidR="007A0D0F" w:rsidRPr="003839C6" w:rsidRDefault="007A0D0F" w:rsidP="007A0D0F">
            <w:pPr>
              <w:spacing w:before="0" w:after="0" w:line="240" w:lineRule="auto"/>
              <w:ind w:firstLine="0"/>
              <w:jc w:val="left"/>
              <w:rPr>
                <w:color w:val="FFFFFF"/>
                <w:sz w:val="20"/>
                <w:szCs w:val="20"/>
              </w:rPr>
            </w:pPr>
            <w:r w:rsidRPr="003839C6">
              <w:rPr>
                <w:color w:val="FFFFFF"/>
                <w:sz w:val="20"/>
                <w:szCs w:val="20"/>
              </w:rPr>
              <w:t>Umbral o punto muerto</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1391585" w14:textId="77777777" w:rsidR="007A0D0F" w:rsidRPr="003839C6" w:rsidRDefault="007A0D0F" w:rsidP="007A0D0F">
            <w:pPr>
              <w:spacing w:before="0" w:after="0" w:line="240" w:lineRule="auto"/>
              <w:ind w:firstLine="0"/>
              <w:jc w:val="right"/>
              <w:rPr>
                <w:sz w:val="20"/>
                <w:szCs w:val="20"/>
              </w:rPr>
            </w:pPr>
            <w:r w:rsidRPr="003839C6">
              <w:rPr>
                <w:sz w:val="20"/>
                <w:szCs w:val="20"/>
              </w:rPr>
              <w:t>130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FB64BD" w14:textId="77777777" w:rsidR="007A0D0F" w:rsidRPr="003839C6" w:rsidRDefault="007A0D0F" w:rsidP="007A0D0F">
            <w:pPr>
              <w:spacing w:before="0" w:after="0" w:line="240" w:lineRule="auto"/>
              <w:ind w:firstLine="0"/>
              <w:jc w:val="center"/>
              <w:rPr>
                <w:sz w:val="20"/>
                <w:szCs w:val="20"/>
              </w:rPr>
            </w:pPr>
            <w:r w:rsidRPr="003839C6">
              <w:rPr>
                <w:sz w:val="20"/>
                <w:szCs w:val="20"/>
              </w:rPr>
              <w:t>Unidades/mes</w:t>
            </w:r>
          </w:p>
        </w:tc>
      </w:tr>
    </w:tbl>
    <w:p w14:paraId="011D2D85" w14:textId="10E71C9E" w:rsidR="007A0D0F" w:rsidRPr="003839C6" w:rsidRDefault="007A0D0F" w:rsidP="007A0D0F">
      <w:pPr>
        <w:rPr>
          <w:b/>
          <w:bCs/>
        </w:rPr>
      </w:pPr>
    </w:p>
    <w:p w14:paraId="0D419A24" w14:textId="28C30828" w:rsidR="001140B5" w:rsidRPr="003839C6" w:rsidRDefault="001140B5" w:rsidP="007A0D0F">
      <w:pPr>
        <w:rPr>
          <w:b/>
          <w:bCs/>
        </w:rPr>
      </w:pPr>
    </w:p>
    <w:p w14:paraId="5D1CBF65" w14:textId="32E76FDE" w:rsidR="001140B5" w:rsidRPr="003839C6" w:rsidRDefault="001140B5" w:rsidP="007A0D0F">
      <w:pPr>
        <w:rPr>
          <w:b/>
          <w:bCs/>
        </w:rPr>
      </w:pPr>
    </w:p>
    <w:p w14:paraId="73BB59E2" w14:textId="757422D1" w:rsidR="001140B5" w:rsidRPr="003839C6" w:rsidRDefault="001140B5" w:rsidP="007A0D0F">
      <w:pPr>
        <w:rPr>
          <w:b/>
          <w:bCs/>
        </w:rPr>
      </w:pPr>
    </w:p>
    <w:p w14:paraId="0368A58A" w14:textId="60A34B1D" w:rsidR="001140B5" w:rsidRPr="003839C6" w:rsidRDefault="001140B5" w:rsidP="007A0D0F">
      <w:pPr>
        <w:rPr>
          <w:b/>
          <w:bCs/>
        </w:rPr>
      </w:pPr>
    </w:p>
    <w:p w14:paraId="73858946" w14:textId="64F0384A" w:rsidR="001140B5" w:rsidRPr="003839C6" w:rsidRDefault="001140B5" w:rsidP="007A0D0F">
      <w:pPr>
        <w:rPr>
          <w:b/>
          <w:bCs/>
        </w:rPr>
      </w:pPr>
    </w:p>
    <w:p w14:paraId="6EAC6471" w14:textId="66964307" w:rsidR="001140B5" w:rsidRPr="003839C6" w:rsidRDefault="001140B5" w:rsidP="007A0D0F">
      <w:pPr>
        <w:rPr>
          <w:b/>
          <w:bCs/>
        </w:rPr>
      </w:pPr>
    </w:p>
    <w:p w14:paraId="2D9646AD" w14:textId="79221A3C" w:rsidR="001140B5" w:rsidRPr="003839C6" w:rsidRDefault="001140B5" w:rsidP="007A0D0F">
      <w:pPr>
        <w:rPr>
          <w:b/>
          <w:bCs/>
        </w:rPr>
      </w:pPr>
    </w:p>
    <w:p w14:paraId="2C556343" w14:textId="62CDD7BB" w:rsidR="001140B5" w:rsidRPr="003839C6" w:rsidRDefault="001140B5" w:rsidP="007A0D0F">
      <w:pPr>
        <w:rPr>
          <w:b/>
          <w:bCs/>
        </w:rPr>
      </w:pPr>
    </w:p>
    <w:p w14:paraId="0DDA0B56" w14:textId="77777777" w:rsidR="001140B5" w:rsidRPr="003839C6" w:rsidRDefault="001140B5" w:rsidP="007A0D0F">
      <w:pPr>
        <w:rPr>
          <w:b/>
          <w:bCs/>
        </w:rPr>
      </w:pPr>
    </w:p>
    <w:tbl>
      <w:tblPr>
        <w:tblW w:w="6510" w:type="dxa"/>
        <w:jc w:val="center"/>
        <w:tblCellMar>
          <w:left w:w="0" w:type="dxa"/>
          <w:right w:w="0" w:type="dxa"/>
        </w:tblCellMar>
        <w:tblLook w:val="04A0" w:firstRow="1" w:lastRow="0" w:firstColumn="1" w:lastColumn="0" w:noHBand="0" w:noVBand="1"/>
      </w:tblPr>
      <w:tblGrid>
        <w:gridCol w:w="754"/>
        <w:gridCol w:w="1193"/>
        <w:gridCol w:w="1599"/>
        <w:gridCol w:w="1402"/>
        <w:gridCol w:w="1562"/>
      </w:tblGrid>
      <w:tr w:rsidR="007A0D0F" w:rsidRPr="003839C6" w14:paraId="234F6694" w14:textId="77777777" w:rsidTr="001140B5">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6D6A3D1B" w14:textId="77777777" w:rsidR="007A0D0F" w:rsidRPr="003839C6" w:rsidRDefault="007A0D0F" w:rsidP="007A0D0F">
            <w:pPr>
              <w:spacing w:before="0" w:after="0" w:line="240" w:lineRule="auto"/>
              <w:ind w:firstLine="0"/>
              <w:jc w:val="center"/>
              <w:rPr>
                <w:sz w:val="20"/>
                <w:szCs w:val="20"/>
              </w:rPr>
            </w:pPr>
            <w:r w:rsidRPr="003839C6">
              <w:rPr>
                <w:sz w:val="20"/>
                <w:szCs w:val="20"/>
              </w:rPr>
              <w:t>Unidad</w:t>
            </w:r>
          </w:p>
        </w:tc>
        <w:tc>
          <w:tcPr>
            <w:tcW w:w="0" w:type="auto"/>
            <w:tcBorders>
              <w:top w:val="single" w:sz="6" w:space="0" w:color="000000"/>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1FB7238E" w14:textId="77777777" w:rsidR="007A0D0F" w:rsidRPr="003839C6" w:rsidRDefault="007A0D0F" w:rsidP="007A0D0F">
            <w:pPr>
              <w:spacing w:before="0" w:after="0" w:line="240" w:lineRule="auto"/>
              <w:ind w:firstLine="0"/>
              <w:jc w:val="center"/>
              <w:rPr>
                <w:sz w:val="20"/>
                <w:szCs w:val="20"/>
              </w:rPr>
            </w:pPr>
            <w:r w:rsidRPr="003839C6">
              <w:rPr>
                <w:sz w:val="20"/>
                <w:szCs w:val="20"/>
              </w:rPr>
              <w:t>Costes Fijos</w:t>
            </w:r>
          </w:p>
        </w:tc>
        <w:tc>
          <w:tcPr>
            <w:tcW w:w="0" w:type="auto"/>
            <w:tcBorders>
              <w:top w:val="single" w:sz="6" w:space="0" w:color="000000"/>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4FDBC40B" w14:textId="77777777" w:rsidR="007A0D0F" w:rsidRPr="003839C6" w:rsidRDefault="007A0D0F" w:rsidP="007A0D0F">
            <w:pPr>
              <w:spacing w:before="0" w:after="0" w:line="240" w:lineRule="auto"/>
              <w:ind w:firstLine="0"/>
              <w:jc w:val="center"/>
              <w:rPr>
                <w:sz w:val="20"/>
                <w:szCs w:val="20"/>
              </w:rPr>
            </w:pPr>
            <w:r w:rsidRPr="003839C6">
              <w:rPr>
                <w:sz w:val="20"/>
                <w:szCs w:val="20"/>
              </w:rPr>
              <w:t>Costes Variables</w:t>
            </w:r>
          </w:p>
        </w:tc>
        <w:tc>
          <w:tcPr>
            <w:tcW w:w="0" w:type="auto"/>
            <w:tcBorders>
              <w:top w:val="single" w:sz="6" w:space="0" w:color="000000"/>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3CFCC272" w14:textId="77777777" w:rsidR="007A0D0F" w:rsidRPr="003839C6" w:rsidRDefault="007A0D0F" w:rsidP="007A0D0F">
            <w:pPr>
              <w:spacing w:before="0" w:after="0" w:line="240" w:lineRule="auto"/>
              <w:ind w:firstLine="0"/>
              <w:jc w:val="center"/>
              <w:rPr>
                <w:sz w:val="20"/>
                <w:szCs w:val="20"/>
              </w:rPr>
            </w:pPr>
            <w:r w:rsidRPr="003839C6">
              <w:rPr>
                <w:sz w:val="20"/>
                <w:szCs w:val="20"/>
              </w:rPr>
              <w:t>Costes Totales</w:t>
            </w:r>
          </w:p>
        </w:tc>
        <w:tc>
          <w:tcPr>
            <w:tcW w:w="0" w:type="auto"/>
            <w:tcBorders>
              <w:top w:val="single" w:sz="6" w:space="0" w:color="000000"/>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47BC7132" w14:textId="77777777" w:rsidR="007A0D0F" w:rsidRPr="003839C6" w:rsidRDefault="007A0D0F" w:rsidP="007A0D0F">
            <w:pPr>
              <w:spacing w:before="0" w:after="0" w:line="240" w:lineRule="auto"/>
              <w:ind w:firstLine="0"/>
              <w:jc w:val="center"/>
              <w:rPr>
                <w:sz w:val="20"/>
                <w:szCs w:val="20"/>
              </w:rPr>
            </w:pPr>
            <w:r w:rsidRPr="003839C6">
              <w:rPr>
                <w:sz w:val="20"/>
                <w:szCs w:val="20"/>
              </w:rPr>
              <w:t>Ingresos Totales</w:t>
            </w:r>
          </w:p>
        </w:tc>
      </w:tr>
      <w:tr w:rsidR="007A0D0F" w:rsidRPr="003839C6" w14:paraId="7EDD7895" w14:textId="77777777" w:rsidTr="001140B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1F0652" w14:textId="77777777" w:rsidR="007A0D0F" w:rsidRPr="003839C6" w:rsidRDefault="007A0D0F" w:rsidP="007A0D0F">
            <w:pPr>
              <w:spacing w:before="0" w:after="0" w:line="240" w:lineRule="auto"/>
              <w:ind w:firstLine="0"/>
              <w:jc w:val="right"/>
              <w:rPr>
                <w:sz w:val="20"/>
                <w:szCs w:val="20"/>
              </w:rPr>
            </w:pPr>
            <w:r w:rsidRPr="003839C6">
              <w:rPr>
                <w:sz w:val="20"/>
                <w:szCs w:val="20"/>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42475E" w14:textId="77777777" w:rsidR="007A0D0F" w:rsidRPr="003839C6" w:rsidRDefault="007A0D0F" w:rsidP="007A0D0F">
            <w:pPr>
              <w:spacing w:before="0" w:after="0" w:line="240" w:lineRule="auto"/>
              <w:ind w:firstLine="0"/>
              <w:jc w:val="right"/>
              <w:rPr>
                <w:sz w:val="20"/>
                <w:szCs w:val="20"/>
              </w:rPr>
            </w:pPr>
            <w:r w:rsidRPr="003839C6">
              <w:rPr>
                <w:sz w:val="20"/>
                <w:szCs w:val="20"/>
              </w:rPr>
              <w:t>910,00 €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B890E1" w14:textId="77777777" w:rsidR="007A0D0F" w:rsidRPr="003839C6" w:rsidRDefault="007A0D0F" w:rsidP="007A0D0F">
            <w:pPr>
              <w:spacing w:before="0" w:after="0" w:line="240" w:lineRule="auto"/>
              <w:ind w:firstLine="0"/>
              <w:jc w:val="right"/>
              <w:rPr>
                <w:sz w:val="20"/>
                <w:szCs w:val="20"/>
              </w:rPr>
            </w:pPr>
            <w:r w:rsidRPr="003839C6">
              <w:rPr>
                <w:sz w:val="20"/>
                <w:szCs w:val="20"/>
              </w:rPr>
              <w:t>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9AD644" w14:textId="77777777" w:rsidR="007A0D0F" w:rsidRPr="003839C6" w:rsidRDefault="007A0D0F" w:rsidP="007A0D0F">
            <w:pPr>
              <w:spacing w:before="0" w:after="0" w:line="240" w:lineRule="auto"/>
              <w:ind w:firstLine="0"/>
              <w:jc w:val="right"/>
              <w:rPr>
                <w:sz w:val="20"/>
                <w:szCs w:val="20"/>
              </w:rPr>
            </w:pPr>
            <w:r w:rsidRPr="003839C6">
              <w:rPr>
                <w:sz w:val="20"/>
                <w:szCs w:val="20"/>
              </w:rPr>
              <w:t>910,00 €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1AAFF7" w14:textId="77777777" w:rsidR="007A0D0F" w:rsidRPr="003839C6" w:rsidRDefault="007A0D0F" w:rsidP="007A0D0F">
            <w:pPr>
              <w:spacing w:before="0" w:after="0" w:line="240" w:lineRule="auto"/>
              <w:ind w:firstLine="0"/>
              <w:jc w:val="right"/>
              <w:rPr>
                <w:sz w:val="20"/>
                <w:szCs w:val="20"/>
              </w:rPr>
            </w:pPr>
            <w:r w:rsidRPr="003839C6">
              <w:rPr>
                <w:sz w:val="20"/>
                <w:szCs w:val="20"/>
              </w:rPr>
              <w:t>0,00 €</w:t>
            </w:r>
          </w:p>
        </w:tc>
      </w:tr>
      <w:tr w:rsidR="007A0D0F" w:rsidRPr="003839C6" w14:paraId="4710CE66" w14:textId="77777777" w:rsidTr="001140B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167F4E0" w14:textId="77777777" w:rsidR="007A0D0F" w:rsidRPr="003839C6" w:rsidRDefault="007A0D0F" w:rsidP="007A0D0F">
            <w:pPr>
              <w:spacing w:before="0" w:after="0" w:line="240" w:lineRule="auto"/>
              <w:ind w:firstLine="0"/>
              <w:jc w:val="right"/>
              <w:rPr>
                <w:sz w:val="20"/>
                <w:szCs w:val="20"/>
              </w:rPr>
            </w:pPr>
            <w:r w:rsidRPr="003839C6">
              <w:rPr>
                <w:sz w:val="20"/>
                <w:szCs w:val="20"/>
              </w:rPr>
              <w:t>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29FBE2" w14:textId="77777777" w:rsidR="007A0D0F" w:rsidRPr="003839C6" w:rsidRDefault="007A0D0F" w:rsidP="007A0D0F">
            <w:pPr>
              <w:spacing w:before="0" w:after="0" w:line="240" w:lineRule="auto"/>
              <w:ind w:firstLine="0"/>
              <w:jc w:val="right"/>
              <w:rPr>
                <w:sz w:val="20"/>
                <w:szCs w:val="20"/>
              </w:rPr>
            </w:pPr>
            <w:r w:rsidRPr="003839C6">
              <w:rPr>
                <w:sz w:val="20"/>
                <w:szCs w:val="20"/>
              </w:rPr>
              <w:t>910,00 €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B0E405" w14:textId="77777777" w:rsidR="007A0D0F" w:rsidRPr="003839C6" w:rsidRDefault="007A0D0F" w:rsidP="007A0D0F">
            <w:pPr>
              <w:spacing w:before="0" w:after="0" w:line="240" w:lineRule="auto"/>
              <w:ind w:firstLine="0"/>
              <w:jc w:val="right"/>
              <w:rPr>
                <w:sz w:val="20"/>
                <w:szCs w:val="20"/>
              </w:rPr>
            </w:pPr>
            <w:r w:rsidRPr="003839C6">
              <w:rPr>
                <w:sz w:val="20"/>
                <w:szCs w:val="20"/>
              </w:rPr>
              <w:t>100,00 €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286245" w14:textId="77777777" w:rsidR="007A0D0F" w:rsidRPr="003839C6" w:rsidRDefault="007A0D0F" w:rsidP="007A0D0F">
            <w:pPr>
              <w:spacing w:before="0" w:after="0" w:line="240" w:lineRule="auto"/>
              <w:ind w:firstLine="0"/>
              <w:jc w:val="right"/>
              <w:rPr>
                <w:sz w:val="20"/>
                <w:szCs w:val="20"/>
              </w:rPr>
            </w:pPr>
            <w:r w:rsidRPr="003839C6">
              <w:rPr>
                <w:sz w:val="20"/>
                <w:szCs w:val="20"/>
              </w:rPr>
              <w:t>1.010,00 €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4EAB5C" w14:textId="77777777" w:rsidR="007A0D0F" w:rsidRPr="003839C6" w:rsidRDefault="007A0D0F" w:rsidP="007A0D0F">
            <w:pPr>
              <w:spacing w:before="0" w:after="0" w:line="240" w:lineRule="auto"/>
              <w:ind w:firstLine="0"/>
              <w:jc w:val="right"/>
              <w:rPr>
                <w:sz w:val="20"/>
                <w:szCs w:val="20"/>
              </w:rPr>
            </w:pPr>
            <w:r w:rsidRPr="003839C6">
              <w:rPr>
                <w:sz w:val="20"/>
                <w:szCs w:val="20"/>
              </w:rPr>
              <w:t>239,88 €</w:t>
            </w:r>
          </w:p>
        </w:tc>
      </w:tr>
      <w:tr w:rsidR="007A0D0F" w:rsidRPr="003839C6" w14:paraId="71895A03" w14:textId="77777777" w:rsidTr="001140B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ACB010F" w14:textId="77777777" w:rsidR="007A0D0F" w:rsidRPr="003839C6" w:rsidRDefault="007A0D0F" w:rsidP="007A0D0F">
            <w:pPr>
              <w:spacing w:before="0" w:after="0" w:line="240" w:lineRule="auto"/>
              <w:ind w:firstLine="0"/>
              <w:jc w:val="right"/>
              <w:rPr>
                <w:sz w:val="20"/>
                <w:szCs w:val="20"/>
              </w:rPr>
            </w:pPr>
            <w:r w:rsidRPr="003839C6">
              <w:rPr>
                <w:sz w:val="20"/>
                <w:szCs w:val="20"/>
              </w:rPr>
              <w:t>40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8F48CC5" w14:textId="77777777" w:rsidR="007A0D0F" w:rsidRPr="003839C6" w:rsidRDefault="007A0D0F" w:rsidP="007A0D0F">
            <w:pPr>
              <w:spacing w:before="0" w:after="0" w:line="240" w:lineRule="auto"/>
              <w:ind w:firstLine="0"/>
              <w:jc w:val="right"/>
              <w:rPr>
                <w:color w:val="000000"/>
                <w:sz w:val="20"/>
                <w:szCs w:val="20"/>
              </w:rPr>
            </w:pPr>
            <w:r w:rsidRPr="003839C6">
              <w:rPr>
                <w:color w:val="000000"/>
                <w:sz w:val="20"/>
                <w:szCs w:val="20"/>
              </w:rPr>
              <w:t>910,00 €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8C91FD5" w14:textId="77777777" w:rsidR="007A0D0F" w:rsidRPr="003839C6" w:rsidRDefault="007A0D0F" w:rsidP="007A0D0F">
            <w:pPr>
              <w:spacing w:before="0" w:after="0" w:line="240" w:lineRule="auto"/>
              <w:ind w:firstLine="0"/>
              <w:jc w:val="right"/>
              <w:rPr>
                <w:color w:val="000000"/>
                <w:sz w:val="20"/>
                <w:szCs w:val="20"/>
              </w:rPr>
            </w:pPr>
            <w:r w:rsidRPr="003839C6">
              <w:rPr>
                <w:color w:val="000000"/>
                <w:sz w:val="20"/>
                <w:szCs w:val="20"/>
              </w:rPr>
              <w:t>200,00 €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6D7060B" w14:textId="77777777" w:rsidR="007A0D0F" w:rsidRPr="003839C6" w:rsidRDefault="007A0D0F" w:rsidP="007A0D0F">
            <w:pPr>
              <w:spacing w:before="0" w:after="0" w:line="240" w:lineRule="auto"/>
              <w:ind w:firstLine="0"/>
              <w:jc w:val="right"/>
              <w:rPr>
                <w:color w:val="000000"/>
                <w:sz w:val="20"/>
                <w:szCs w:val="20"/>
              </w:rPr>
            </w:pPr>
            <w:r w:rsidRPr="003839C6">
              <w:rPr>
                <w:color w:val="000000"/>
                <w:sz w:val="20"/>
                <w:szCs w:val="20"/>
              </w:rPr>
              <w:t>1.110,00 €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20FC1C4" w14:textId="77777777" w:rsidR="007A0D0F" w:rsidRPr="003839C6" w:rsidRDefault="007A0D0F" w:rsidP="007A0D0F">
            <w:pPr>
              <w:spacing w:before="0" w:after="0" w:line="240" w:lineRule="auto"/>
              <w:ind w:firstLine="0"/>
              <w:jc w:val="right"/>
              <w:rPr>
                <w:color w:val="000000"/>
                <w:sz w:val="20"/>
                <w:szCs w:val="20"/>
              </w:rPr>
            </w:pPr>
            <w:r w:rsidRPr="003839C6">
              <w:rPr>
                <w:color w:val="000000"/>
                <w:sz w:val="20"/>
                <w:szCs w:val="20"/>
              </w:rPr>
              <w:t>479,76 €</w:t>
            </w:r>
          </w:p>
        </w:tc>
      </w:tr>
      <w:tr w:rsidR="007A0D0F" w:rsidRPr="003839C6" w14:paraId="51CBDEBF" w14:textId="77777777" w:rsidTr="001140B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D4F0ED0" w14:textId="77777777" w:rsidR="007A0D0F" w:rsidRPr="003839C6" w:rsidRDefault="007A0D0F" w:rsidP="007A0D0F">
            <w:pPr>
              <w:spacing w:before="0" w:after="0" w:line="240" w:lineRule="auto"/>
              <w:ind w:firstLine="0"/>
              <w:jc w:val="right"/>
              <w:rPr>
                <w:sz w:val="20"/>
                <w:szCs w:val="20"/>
              </w:rPr>
            </w:pPr>
            <w:r w:rsidRPr="003839C6">
              <w:rPr>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F826CB" w14:textId="77777777" w:rsidR="007A0D0F" w:rsidRPr="003839C6" w:rsidRDefault="007A0D0F" w:rsidP="007A0D0F">
            <w:pPr>
              <w:spacing w:before="0" w:after="0" w:line="240" w:lineRule="auto"/>
              <w:ind w:firstLine="0"/>
              <w:jc w:val="right"/>
              <w:rPr>
                <w:sz w:val="20"/>
                <w:szCs w:val="20"/>
              </w:rPr>
            </w:pPr>
            <w:r w:rsidRPr="003839C6">
              <w:rPr>
                <w:sz w:val="20"/>
                <w:szCs w:val="20"/>
              </w:rPr>
              <w:t>910,00 €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F4FC6E" w14:textId="77777777" w:rsidR="007A0D0F" w:rsidRPr="003839C6" w:rsidRDefault="007A0D0F" w:rsidP="007A0D0F">
            <w:pPr>
              <w:spacing w:before="0" w:after="0" w:line="240" w:lineRule="auto"/>
              <w:ind w:firstLine="0"/>
              <w:jc w:val="right"/>
              <w:rPr>
                <w:sz w:val="20"/>
                <w:szCs w:val="20"/>
              </w:rPr>
            </w:pPr>
            <w:r w:rsidRPr="003839C6">
              <w:rPr>
                <w:sz w:val="20"/>
                <w:szCs w:val="20"/>
              </w:rPr>
              <w:t>300,00 €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84FB21" w14:textId="77777777" w:rsidR="007A0D0F" w:rsidRPr="003839C6" w:rsidRDefault="007A0D0F" w:rsidP="007A0D0F">
            <w:pPr>
              <w:spacing w:before="0" w:after="0" w:line="240" w:lineRule="auto"/>
              <w:ind w:firstLine="0"/>
              <w:jc w:val="right"/>
              <w:rPr>
                <w:sz w:val="20"/>
                <w:szCs w:val="20"/>
              </w:rPr>
            </w:pPr>
            <w:r w:rsidRPr="003839C6">
              <w:rPr>
                <w:sz w:val="20"/>
                <w:szCs w:val="20"/>
              </w:rPr>
              <w:t>1.210,00 €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A2DB83" w14:textId="77777777" w:rsidR="007A0D0F" w:rsidRPr="003839C6" w:rsidRDefault="007A0D0F" w:rsidP="007A0D0F">
            <w:pPr>
              <w:spacing w:before="0" w:after="0" w:line="240" w:lineRule="auto"/>
              <w:ind w:firstLine="0"/>
              <w:jc w:val="right"/>
              <w:rPr>
                <w:sz w:val="20"/>
                <w:szCs w:val="20"/>
              </w:rPr>
            </w:pPr>
            <w:r w:rsidRPr="003839C6">
              <w:rPr>
                <w:sz w:val="20"/>
                <w:szCs w:val="20"/>
              </w:rPr>
              <w:t>719,64 €</w:t>
            </w:r>
          </w:p>
        </w:tc>
      </w:tr>
      <w:tr w:rsidR="007A0D0F" w:rsidRPr="003839C6" w14:paraId="26643CD5" w14:textId="77777777" w:rsidTr="001140B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52D1B08" w14:textId="77777777" w:rsidR="007A0D0F" w:rsidRPr="003839C6" w:rsidRDefault="007A0D0F" w:rsidP="007A0D0F">
            <w:pPr>
              <w:spacing w:before="0" w:after="0" w:line="240" w:lineRule="auto"/>
              <w:ind w:firstLine="0"/>
              <w:jc w:val="right"/>
              <w:rPr>
                <w:sz w:val="20"/>
                <w:szCs w:val="20"/>
              </w:rPr>
            </w:pPr>
            <w:r w:rsidRPr="003839C6">
              <w:rPr>
                <w:sz w:val="20"/>
                <w:szCs w:val="20"/>
              </w:rPr>
              <w:t>80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E72CCFB" w14:textId="77777777" w:rsidR="007A0D0F" w:rsidRPr="003839C6" w:rsidRDefault="007A0D0F" w:rsidP="007A0D0F">
            <w:pPr>
              <w:spacing w:before="0" w:after="0" w:line="240" w:lineRule="auto"/>
              <w:ind w:firstLine="0"/>
              <w:jc w:val="right"/>
              <w:rPr>
                <w:color w:val="000000"/>
                <w:sz w:val="20"/>
                <w:szCs w:val="20"/>
              </w:rPr>
            </w:pPr>
            <w:r w:rsidRPr="003839C6">
              <w:rPr>
                <w:color w:val="000000"/>
                <w:sz w:val="20"/>
                <w:szCs w:val="20"/>
              </w:rPr>
              <w:t>910,00 €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52EB98A" w14:textId="77777777" w:rsidR="007A0D0F" w:rsidRPr="003839C6" w:rsidRDefault="007A0D0F" w:rsidP="007A0D0F">
            <w:pPr>
              <w:spacing w:before="0" w:after="0" w:line="240" w:lineRule="auto"/>
              <w:ind w:firstLine="0"/>
              <w:jc w:val="right"/>
              <w:rPr>
                <w:color w:val="000000"/>
                <w:sz w:val="20"/>
                <w:szCs w:val="20"/>
              </w:rPr>
            </w:pPr>
            <w:r w:rsidRPr="003839C6">
              <w:rPr>
                <w:color w:val="000000"/>
                <w:sz w:val="20"/>
                <w:szCs w:val="20"/>
              </w:rPr>
              <w:t>400,00 €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C909C74" w14:textId="77777777" w:rsidR="007A0D0F" w:rsidRPr="003839C6" w:rsidRDefault="007A0D0F" w:rsidP="007A0D0F">
            <w:pPr>
              <w:spacing w:before="0" w:after="0" w:line="240" w:lineRule="auto"/>
              <w:ind w:firstLine="0"/>
              <w:jc w:val="right"/>
              <w:rPr>
                <w:color w:val="000000"/>
                <w:sz w:val="20"/>
                <w:szCs w:val="20"/>
              </w:rPr>
            </w:pPr>
            <w:r w:rsidRPr="003839C6">
              <w:rPr>
                <w:color w:val="000000"/>
                <w:sz w:val="20"/>
                <w:szCs w:val="20"/>
              </w:rPr>
              <w:t>1.310,00 €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2CEE642" w14:textId="77777777" w:rsidR="007A0D0F" w:rsidRPr="003839C6" w:rsidRDefault="007A0D0F" w:rsidP="007A0D0F">
            <w:pPr>
              <w:spacing w:before="0" w:after="0" w:line="240" w:lineRule="auto"/>
              <w:ind w:firstLine="0"/>
              <w:jc w:val="right"/>
              <w:rPr>
                <w:color w:val="000000"/>
                <w:sz w:val="20"/>
                <w:szCs w:val="20"/>
              </w:rPr>
            </w:pPr>
            <w:r w:rsidRPr="003839C6">
              <w:rPr>
                <w:color w:val="000000"/>
                <w:sz w:val="20"/>
                <w:szCs w:val="20"/>
              </w:rPr>
              <w:t>959,52 €</w:t>
            </w:r>
          </w:p>
        </w:tc>
      </w:tr>
      <w:tr w:rsidR="007A0D0F" w:rsidRPr="003839C6" w14:paraId="33E370F8" w14:textId="77777777" w:rsidTr="001140B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E7E7C76" w14:textId="77777777" w:rsidR="007A0D0F" w:rsidRPr="003839C6" w:rsidRDefault="007A0D0F" w:rsidP="007A0D0F">
            <w:pPr>
              <w:spacing w:before="0" w:after="0" w:line="240" w:lineRule="auto"/>
              <w:ind w:firstLine="0"/>
              <w:jc w:val="right"/>
              <w:rPr>
                <w:sz w:val="20"/>
                <w:szCs w:val="20"/>
              </w:rPr>
            </w:pPr>
            <w:r w:rsidRPr="003839C6">
              <w:rPr>
                <w:sz w:val="20"/>
                <w:szCs w:val="20"/>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79A6D8" w14:textId="77777777" w:rsidR="007A0D0F" w:rsidRPr="003839C6" w:rsidRDefault="007A0D0F" w:rsidP="007A0D0F">
            <w:pPr>
              <w:spacing w:before="0" w:after="0" w:line="240" w:lineRule="auto"/>
              <w:ind w:firstLine="0"/>
              <w:jc w:val="right"/>
              <w:rPr>
                <w:sz w:val="20"/>
                <w:szCs w:val="20"/>
              </w:rPr>
            </w:pPr>
            <w:r w:rsidRPr="003839C6">
              <w:rPr>
                <w:sz w:val="20"/>
                <w:szCs w:val="20"/>
              </w:rPr>
              <w:t>910,00 €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025635" w14:textId="77777777" w:rsidR="007A0D0F" w:rsidRPr="003839C6" w:rsidRDefault="007A0D0F" w:rsidP="007A0D0F">
            <w:pPr>
              <w:spacing w:before="0" w:after="0" w:line="240" w:lineRule="auto"/>
              <w:ind w:firstLine="0"/>
              <w:jc w:val="right"/>
              <w:rPr>
                <w:sz w:val="20"/>
                <w:szCs w:val="20"/>
              </w:rPr>
            </w:pPr>
            <w:r w:rsidRPr="003839C6">
              <w:rPr>
                <w:sz w:val="20"/>
                <w:szCs w:val="20"/>
              </w:rPr>
              <w:t>500,00 €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B1E967" w14:textId="77777777" w:rsidR="007A0D0F" w:rsidRPr="003839C6" w:rsidRDefault="007A0D0F" w:rsidP="007A0D0F">
            <w:pPr>
              <w:spacing w:before="0" w:after="0" w:line="240" w:lineRule="auto"/>
              <w:ind w:firstLine="0"/>
              <w:jc w:val="right"/>
              <w:rPr>
                <w:sz w:val="20"/>
                <w:szCs w:val="20"/>
              </w:rPr>
            </w:pPr>
            <w:r w:rsidRPr="003839C6">
              <w:rPr>
                <w:sz w:val="20"/>
                <w:szCs w:val="20"/>
              </w:rPr>
              <w:t>1.410,00 €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53C619" w14:textId="77777777" w:rsidR="007A0D0F" w:rsidRPr="003839C6" w:rsidRDefault="007A0D0F" w:rsidP="007A0D0F">
            <w:pPr>
              <w:spacing w:before="0" w:after="0" w:line="240" w:lineRule="auto"/>
              <w:ind w:firstLine="0"/>
              <w:jc w:val="right"/>
              <w:rPr>
                <w:sz w:val="20"/>
                <w:szCs w:val="20"/>
              </w:rPr>
            </w:pPr>
            <w:r w:rsidRPr="003839C6">
              <w:rPr>
                <w:sz w:val="20"/>
                <w:szCs w:val="20"/>
              </w:rPr>
              <w:t>1.199,40 €</w:t>
            </w:r>
          </w:p>
        </w:tc>
      </w:tr>
      <w:tr w:rsidR="007A0D0F" w:rsidRPr="003839C6" w14:paraId="64870809" w14:textId="77777777" w:rsidTr="001140B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771A34D" w14:textId="77777777" w:rsidR="007A0D0F" w:rsidRPr="003839C6" w:rsidRDefault="007A0D0F" w:rsidP="007A0D0F">
            <w:pPr>
              <w:spacing w:before="0" w:after="0" w:line="240" w:lineRule="auto"/>
              <w:ind w:firstLine="0"/>
              <w:jc w:val="right"/>
              <w:rPr>
                <w:sz w:val="20"/>
                <w:szCs w:val="20"/>
              </w:rPr>
            </w:pPr>
            <w:r w:rsidRPr="003839C6">
              <w:rPr>
                <w:sz w:val="20"/>
                <w:szCs w:val="20"/>
              </w:rPr>
              <w:t>120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928635" w14:textId="77777777" w:rsidR="007A0D0F" w:rsidRPr="003839C6" w:rsidRDefault="007A0D0F" w:rsidP="007A0D0F">
            <w:pPr>
              <w:spacing w:before="0" w:after="0" w:line="240" w:lineRule="auto"/>
              <w:ind w:firstLine="0"/>
              <w:jc w:val="right"/>
              <w:rPr>
                <w:sz w:val="20"/>
                <w:szCs w:val="20"/>
              </w:rPr>
            </w:pPr>
            <w:r w:rsidRPr="003839C6">
              <w:rPr>
                <w:sz w:val="20"/>
                <w:szCs w:val="20"/>
              </w:rPr>
              <w:t>910,00 €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3372CD" w14:textId="77777777" w:rsidR="007A0D0F" w:rsidRPr="003839C6" w:rsidRDefault="007A0D0F" w:rsidP="007A0D0F">
            <w:pPr>
              <w:spacing w:before="0" w:after="0" w:line="240" w:lineRule="auto"/>
              <w:ind w:firstLine="0"/>
              <w:jc w:val="right"/>
              <w:rPr>
                <w:sz w:val="20"/>
                <w:szCs w:val="20"/>
              </w:rPr>
            </w:pPr>
            <w:r w:rsidRPr="003839C6">
              <w:rPr>
                <w:sz w:val="20"/>
                <w:szCs w:val="20"/>
              </w:rPr>
              <w:t>600,00 €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C7EA41" w14:textId="77777777" w:rsidR="007A0D0F" w:rsidRPr="003839C6" w:rsidRDefault="007A0D0F" w:rsidP="007A0D0F">
            <w:pPr>
              <w:spacing w:before="0" w:after="0" w:line="240" w:lineRule="auto"/>
              <w:ind w:firstLine="0"/>
              <w:jc w:val="right"/>
              <w:rPr>
                <w:sz w:val="20"/>
                <w:szCs w:val="20"/>
              </w:rPr>
            </w:pPr>
            <w:r w:rsidRPr="003839C6">
              <w:rPr>
                <w:sz w:val="20"/>
                <w:szCs w:val="20"/>
              </w:rPr>
              <w:t>1.510,00 €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7299E7" w14:textId="77777777" w:rsidR="007A0D0F" w:rsidRPr="003839C6" w:rsidRDefault="007A0D0F" w:rsidP="007A0D0F">
            <w:pPr>
              <w:spacing w:before="0" w:after="0" w:line="240" w:lineRule="auto"/>
              <w:ind w:firstLine="0"/>
              <w:jc w:val="right"/>
              <w:rPr>
                <w:sz w:val="20"/>
                <w:szCs w:val="20"/>
              </w:rPr>
            </w:pPr>
            <w:r w:rsidRPr="003839C6">
              <w:rPr>
                <w:sz w:val="20"/>
                <w:szCs w:val="20"/>
              </w:rPr>
              <w:t>1.439,28 €</w:t>
            </w:r>
          </w:p>
        </w:tc>
      </w:tr>
      <w:tr w:rsidR="007A0D0F" w:rsidRPr="003839C6" w14:paraId="260F9D76" w14:textId="77777777" w:rsidTr="001140B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4C284C" w14:textId="77777777" w:rsidR="007A0D0F" w:rsidRPr="003839C6" w:rsidRDefault="007A0D0F" w:rsidP="007A0D0F">
            <w:pPr>
              <w:spacing w:before="0" w:after="0" w:line="240" w:lineRule="auto"/>
              <w:ind w:firstLine="0"/>
              <w:jc w:val="right"/>
              <w:rPr>
                <w:sz w:val="20"/>
                <w:szCs w:val="20"/>
              </w:rPr>
            </w:pPr>
            <w:r w:rsidRPr="003839C6">
              <w:rPr>
                <w:sz w:val="20"/>
                <w:szCs w:val="20"/>
              </w:rPr>
              <w:t>140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B2BC16" w14:textId="77777777" w:rsidR="007A0D0F" w:rsidRPr="003839C6" w:rsidRDefault="007A0D0F" w:rsidP="007A0D0F">
            <w:pPr>
              <w:spacing w:before="0" w:after="0" w:line="240" w:lineRule="auto"/>
              <w:ind w:firstLine="0"/>
              <w:jc w:val="right"/>
              <w:rPr>
                <w:sz w:val="20"/>
                <w:szCs w:val="20"/>
              </w:rPr>
            </w:pPr>
            <w:r w:rsidRPr="003839C6">
              <w:rPr>
                <w:sz w:val="20"/>
                <w:szCs w:val="20"/>
              </w:rPr>
              <w:t>910,00 €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E64E9E" w14:textId="77777777" w:rsidR="007A0D0F" w:rsidRPr="003839C6" w:rsidRDefault="007A0D0F" w:rsidP="007A0D0F">
            <w:pPr>
              <w:spacing w:before="0" w:after="0" w:line="240" w:lineRule="auto"/>
              <w:ind w:firstLine="0"/>
              <w:jc w:val="right"/>
              <w:rPr>
                <w:sz w:val="20"/>
                <w:szCs w:val="20"/>
              </w:rPr>
            </w:pPr>
            <w:r w:rsidRPr="003839C6">
              <w:rPr>
                <w:sz w:val="20"/>
                <w:szCs w:val="20"/>
              </w:rPr>
              <w:t>700,00 €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62C6D6" w14:textId="77777777" w:rsidR="007A0D0F" w:rsidRPr="003839C6" w:rsidRDefault="007A0D0F" w:rsidP="007A0D0F">
            <w:pPr>
              <w:spacing w:before="0" w:after="0" w:line="240" w:lineRule="auto"/>
              <w:ind w:firstLine="0"/>
              <w:jc w:val="right"/>
              <w:rPr>
                <w:sz w:val="20"/>
                <w:szCs w:val="20"/>
              </w:rPr>
            </w:pPr>
            <w:r w:rsidRPr="003839C6">
              <w:rPr>
                <w:sz w:val="20"/>
                <w:szCs w:val="20"/>
              </w:rPr>
              <w:t>1.610,00 €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72C580" w14:textId="77777777" w:rsidR="007A0D0F" w:rsidRPr="003839C6" w:rsidRDefault="007A0D0F" w:rsidP="007A0D0F">
            <w:pPr>
              <w:spacing w:before="0" w:after="0" w:line="240" w:lineRule="auto"/>
              <w:ind w:firstLine="0"/>
              <w:jc w:val="right"/>
              <w:rPr>
                <w:sz w:val="20"/>
                <w:szCs w:val="20"/>
              </w:rPr>
            </w:pPr>
            <w:r w:rsidRPr="003839C6">
              <w:rPr>
                <w:sz w:val="20"/>
                <w:szCs w:val="20"/>
              </w:rPr>
              <w:t>1.679,16 €</w:t>
            </w:r>
          </w:p>
        </w:tc>
      </w:tr>
      <w:tr w:rsidR="007A0D0F" w:rsidRPr="003839C6" w14:paraId="7F9DB9F9" w14:textId="77777777" w:rsidTr="001140B5">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4018892A" w14:textId="77777777" w:rsidR="007A0D0F" w:rsidRPr="003839C6" w:rsidRDefault="007A0D0F" w:rsidP="007A0D0F">
            <w:pPr>
              <w:spacing w:before="0" w:after="0" w:line="240" w:lineRule="auto"/>
              <w:ind w:firstLine="0"/>
              <w:jc w:val="right"/>
              <w:rPr>
                <w:b/>
                <w:bCs/>
                <w:color w:val="FFFFFF"/>
                <w:sz w:val="20"/>
                <w:szCs w:val="20"/>
              </w:rPr>
            </w:pPr>
            <w:r w:rsidRPr="003839C6">
              <w:rPr>
                <w:b/>
                <w:bCs/>
                <w:color w:val="FFFFFF"/>
                <w:sz w:val="20"/>
                <w:szCs w:val="20"/>
              </w:rPr>
              <w:t>130</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0852ED2C" w14:textId="77777777" w:rsidR="007A0D0F" w:rsidRPr="003839C6" w:rsidRDefault="007A0D0F" w:rsidP="007A0D0F">
            <w:pPr>
              <w:spacing w:before="0" w:after="0" w:line="240" w:lineRule="auto"/>
              <w:ind w:firstLine="0"/>
              <w:jc w:val="right"/>
              <w:rPr>
                <w:b/>
                <w:bCs/>
                <w:color w:val="FFFFFF"/>
                <w:sz w:val="20"/>
                <w:szCs w:val="20"/>
              </w:rPr>
            </w:pPr>
            <w:r w:rsidRPr="003839C6">
              <w:rPr>
                <w:b/>
                <w:bCs/>
                <w:color w:val="FFFFFF"/>
                <w:sz w:val="20"/>
                <w:szCs w:val="20"/>
              </w:rPr>
              <w:t>910,00 €</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70616D73" w14:textId="77777777" w:rsidR="007A0D0F" w:rsidRPr="003839C6" w:rsidRDefault="007A0D0F" w:rsidP="007A0D0F">
            <w:pPr>
              <w:spacing w:before="0" w:after="0" w:line="240" w:lineRule="auto"/>
              <w:ind w:firstLine="0"/>
              <w:jc w:val="right"/>
              <w:rPr>
                <w:b/>
                <w:bCs/>
                <w:color w:val="FFFFFF"/>
                <w:sz w:val="20"/>
                <w:szCs w:val="20"/>
              </w:rPr>
            </w:pPr>
            <w:r w:rsidRPr="003839C6">
              <w:rPr>
                <w:b/>
                <w:bCs/>
                <w:color w:val="FFFFFF"/>
                <w:sz w:val="20"/>
                <w:szCs w:val="20"/>
              </w:rPr>
              <w:t>650,00 €</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64B0C505" w14:textId="77777777" w:rsidR="007A0D0F" w:rsidRPr="003839C6" w:rsidRDefault="007A0D0F" w:rsidP="007A0D0F">
            <w:pPr>
              <w:spacing w:before="0" w:after="0" w:line="240" w:lineRule="auto"/>
              <w:ind w:firstLine="0"/>
              <w:jc w:val="right"/>
              <w:rPr>
                <w:b/>
                <w:bCs/>
                <w:color w:val="FFFFFF"/>
                <w:sz w:val="20"/>
                <w:szCs w:val="20"/>
              </w:rPr>
            </w:pPr>
            <w:r w:rsidRPr="003839C6">
              <w:rPr>
                <w:b/>
                <w:bCs/>
                <w:color w:val="FFFFFF"/>
                <w:sz w:val="20"/>
                <w:szCs w:val="20"/>
              </w:rPr>
              <w:t>1.560,00 €</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6C832E8D" w14:textId="77777777" w:rsidR="007A0D0F" w:rsidRPr="003839C6" w:rsidRDefault="007A0D0F" w:rsidP="007A0D0F">
            <w:pPr>
              <w:spacing w:before="0" w:after="0" w:line="240" w:lineRule="auto"/>
              <w:ind w:firstLine="0"/>
              <w:jc w:val="right"/>
              <w:rPr>
                <w:b/>
                <w:bCs/>
                <w:color w:val="FFFFFF"/>
                <w:sz w:val="20"/>
                <w:szCs w:val="20"/>
              </w:rPr>
            </w:pPr>
            <w:r w:rsidRPr="003839C6">
              <w:rPr>
                <w:b/>
                <w:bCs/>
                <w:color w:val="FFFFFF"/>
                <w:sz w:val="20"/>
                <w:szCs w:val="20"/>
              </w:rPr>
              <w:t>1.559,22 €</w:t>
            </w:r>
          </w:p>
        </w:tc>
      </w:tr>
      <w:tr w:rsidR="007A0D0F" w:rsidRPr="003839C6" w14:paraId="4D79025F" w14:textId="77777777" w:rsidTr="001140B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0F4953E" w14:textId="77777777" w:rsidR="007A0D0F" w:rsidRPr="003839C6" w:rsidRDefault="007A0D0F" w:rsidP="007A0D0F">
            <w:pPr>
              <w:spacing w:before="0" w:after="0" w:line="240" w:lineRule="auto"/>
              <w:ind w:firstLine="0"/>
              <w:jc w:val="right"/>
              <w:rPr>
                <w:sz w:val="20"/>
                <w:szCs w:val="20"/>
              </w:rPr>
            </w:pPr>
            <w:r w:rsidRPr="003839C6">
              <w:rPr>
                <w:sz w:val="20"/>
                <w:szCs w:val="20"/>
              </w:rPr>
              <w:t>160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0E5B3E" w14:textId="77777777" w:rsidR="007A0D0F" w:rsidRPr="003839C6" w:rsidRDefault="007A0D0F" w:rsidP="007A0D0F">
            <w:pPr>
              <w:spacing w:before="0" w:after="0" w:line="240" w:lineRule="auto"/>
              <w:ind w:firstLine="0"/>
              <w:jc w:val="right"/>
              <w:rPr>
                <w:sz w:val="20"/>
                <w:szCs w:val="20"/>
              </w:rPr>
            </w:pPr>
            <w:r w:rsidRPr="003839C6">
              <w:rPr>
                <w:sz w:val="20"/>
                <w:szCs w:val="20"/>
              </w:rPr>
              <w:t>910,00 €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CF2CB2" w14:textId="77777777" w:rsidR="007A0D0F" w:rsidRPr="003839C6" w:rsidRDefault="007A0D0F" w:rsidP="007A0D0F">
            <w:pPr>
              <w:spacing w:before="0" w:after="0" w:line="240" w:lineRule="auto"/>
              <w:ind w:firstLine="0"/>
              <w:jc w:val="right"/>
              <w:rPr>
                <w:sz w:val="20"/>
                <w:szCs w:val="20"/>
              </w:rPr>
            </w:pPr>
            <w:r w:rsidRPr="003839C6">
              <w:rPr>
                <w:sz w:val="20"/>
                <w:szCs w:val="20"/>
              </w:rPr>
              <w:t>800,00 €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F273F7" w14:textId="77777777" w:rsidR="007A0D0F" w:rsidRPr="003839C6" w:rsidRDefault="007A0D0F" w:rsidP="007A0D0F">
            <w:pPr>
              <w:spacing w:before="0" w:after="0" w:line="240" w:lineRule="auto"/>
              <w:ind w:firstLine="0"/>
              <w:jc w:val="right"/>
              <w:rPr>
                <w:sz w:val="20"/>
                <w:szCs w:val="20"/>
              </w:rPr>
            </w:pPr>
            <w:r w:rsidRPr="003839C6">
              <w:rPr>
                <w:sz w:val="20"/>
                <w:szCs w:val="20"/>
              </w:rPr>
              <w:t>1.710,00 €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57B99F" w14:textId="77777777" w:rsidR="007A0D0F" w:rsidRPr="003839C6" w:rsidRDefault="007A0D0F" w:rsidP="007A0D0F">
            <w:pPr>
              <w:spacing w:before="0" w:after="0" w:line="240" w:lineRule="auto"/>
              <w:ind w:firstLine="0"/>
              <w:jc w:val="right"/>
              <w:rPr>
                <w:sz w:val="20"/>
                <w:szCs w:val="20"/>
              </w:rPr>
            </w:pPr>
            <w:r w:rsidRPr="003839C6">
              <w:rPr>
                <w:sz w:val="20"/>
                <w:szCs w:val="20"/>
              </w:rPr>
              <w:t>1.919,04 €</w:t>
            </w:r>
          </w:p>
        </w:tc>
      </w:tr>
      <w:tr w:rsidR="007A0D0F" w:rsidRPr="003839C6" w14:paraId="0984CDAF" w14:textId="77777777" w:rsidTr="001140B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65CC8DC" w14:textId="77777777" w:rsidR="007A0D0F" w:rsidRPr="003839C6" w:rsidRDefault="007A0D0F" w:rsidP="007A0D0F">
            <w:pPr>
              <w:spacing w:before="0" w:after="0" w:line="240" w:lineRule="auto"/>
              <w:ind w:firstLine="0"/>
              <w:jc w:val="right"/>
              <w:rPr>
                <w:sz w:val="20"/>
                <w:szCs w:val="20"/>
              </w:rPr>
            </w:pPr>
            <w:r w:rsidRPr="003839C6">
              <w:rPr>
                <w:sz w:val="20"/>
                <w:szCs w:val="20"/>
              </w:rPr>
              <w:t>180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0926B4D" w14:textId="77777777" w:rsidR="007A0D0F" w:rsidRPr="003839C6" w:rsidRDefault="007A0D0F" w:rsidP="007A0D0F">
            <w:pPr>
              <w:spacing w:before="0" w:after="0" w:line="240" w:lineRule="auto"/>
              <w:ind w:firstLine="0"/>
              <w:jc w:val="right"/>
              <w:rPr>
                <w:color w:val="000000"/>
                <w:sz w:val="20"/>
                <w:szCs w:val="20"/>
              </w:rPr>
            </w:pPr>
            <w:r w:rsidRPr="003839C6">
              <w:rPr>
                <w:color w:val="000000"/>
                <w:sz w:val="20"/>
                <w:szCs w:val="20"/>
              </w:rPr>
              <w:t>910,00 €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C2B3879" w14:textId="77777777" w:rsidR="007A0D0F" w:rsidRPr="003839C6" w:rsidRDefault="007A0D0F" w:rsidP="007A0D0F">
            <w:pPr>
              <w:spacing w:before="0" w:after="0" w:line="240" w:lineRule="auto"/>
              <w:ind w:firstLine="0"/>
              <w:jc w:val="right"/>
              <w:rPr>
                <w:color w:val="000000"/>
                <w:sz w:val="20"/>
                <w:szCs w:val="20"/>
              </w:rPr>
            </w:pPr>
            <w:r w:rsidRPr="003839C6">
              <w:rPr>
                <w:color w:val="000000"/>
                <w:sz w:val="20"/>
                <w:szCs w:val="20"/>
              </w:rPr>
              <w:t>900,00 €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1224916" w14:textId="77777777" w:rsidR="007A0D0F" w:rsidRPr="003839C6" w:rsidRDefault="007A0D0F" w:rsidP="007A0D0F">
            <w:pPr>
              <w:spacing w:before="0" w:after="0" w:line="240" w:lineRule="auto"/>
              <w:ind w:firstLine="0"/>
              <w:jc w:val="right"/>
              <w:rPr>
                <w:color w:val="000000"/>
                <w:sz w:val="20"/>
                <w:szCs w:val="20"/>
              </w:rPr>
            </w:pPr>
            <w:r w:rsidRPr="003839C6">
              <w:rPr>
                <w:color w:val="000000"/>
                <w:sz w:val="20"/>
                <w:szCs w:val="20"/>
              </w:rPr>
              <w:t>1.810,00 €</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B5A7D46" w14:textId="77777777" w:rsidR="007A0D0F" w:rsidRPr="003839C6" w:rsidRDefault="007A0D0F" w:rsidP="007A0D0F">
            <w:pPr>
              <w:spacing w:before="0" w:after="0" w:line="240" w:lineRule="auto"/>
              <w:ind w:firstLine="0"/>
              <w:jc w:val="right"/>
              <w:rPr>
                <w:color w:val="000000"/>
                <w:sz w:val="20"/>
                <w:szCs w:val="20"/>
              </w:rPr>
            </w:pPr>
            <w:r w:rsidRPr="003839C6">
              <w:rPr>
                <w:color w:val="000000"/>
                <w:sz w:val="20"/>
                <w:szCs w:val="20"/>
              </w:rPr>
              <w:t>2.158,92 €</w:t>
            </w:r>
          </w:p>
        </w:tc>
      </w:tr>
      <w:tr w:rsidR="007A0D0F" w:rsidRPr="003839C6" w14:paraId="7629C071" w14:textId="77777777" w:rsidTr="001140B5">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6D371BD" w14:textId="77777777" w:rsidR="007A0D0F" w:rsidRPr="003839C6" w:rsidRDefault="007A0D0F" w:rsidP="007A0D0F">
            <w:pPr>
              <w:spacing w:before="0" w:after="0" w:line="240" w:lineRule="auto"/>
              <w:ind w:firstLine="0"/>
              <w:jc w:val="right"/>
              <w:rPr>
                <w:sz w:val="20"/>
                <w:szCs w:val="20"/>
              </w:rPr>
            </w:pPr>
            <w:r w:rsidRPr="003839C6">
              <w:rPr>
                <w:sz w:val="20"/>
                <w:szCs w:val="20"/>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BF3E38" w14:textId="77777777" w:rsidR="007A0D0F" w:rsidRPr="003839C6" w:rsidRDefault="007A0D0F" w:rsidP="007A0D0F">
            <w:pPr>
              <w:spacing w:before="0" w:after="0" w:line="240" w:lineRule="auto"/>
              <w:ind w:firstLine="0"/>
              <w:jc w:val="right"/>
              <w:rPr>
                <w:sz w:val="20"/>
                <w:szCs w:val="20"/>
              </w:rPr>
            </w:pPr>
            <w:r w:rsidRPr="003839C6">
              <w:rPr>
                <w:sz w:val="20"/>
                <w:szCs w:val="20"/>
              </w:rPr>
              <w:t>910,00 €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C2CD07" w14:textId="77777777" w:rsidR="007A0D0F" w:rsidRPr="003839C6" w:rsidRDefault="007A0D0F" w:rsidP="007A0D0F">
            <w:pPr>
              <w:spacing w:before="0" w:after="0" w:line="240" w:lineRule="auto"/>
              <w:ind w:firstLine="0"/>
              <w:jc w:val="right"/>
              <w:rPr>
                <w:sz w:val="20"/>
                <w:szCs w:val="20"/>
              </w:rPr>
            </w:pPr>
            <w:r w:rsidRPr="003839C6">
              <w:rPr>
                <w:sz w:val="20"/>
                <w:szCs w:val="20"/>
              </w:rPr>
              <w:t>1.000,00 €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40417D" w14:textId="77777777" w:rsidR="007A0D0F" w:rsidRPr="003839C6" w:rsidRDefault="007A0D0F" w:rsidP="007A0D0F">
            <w:pPr>
              <w:spacing w:before="0" w:after="0" w:line="240" w:lineRule="auto"/>
              <w:ind w:firstLine="0"/>
              <w:jc w:val="right"/>
              <w:rPr>
                <w:sz w:val="20"/>
                <w:szCs w:val="20"/>
              </w:rPr>
            </w:pPr>
            <w:r w:rsidRPr="003839C6">
              <w:rPr>
                <w:sz w:val="20"/>
                <w:szCs w:val="20"/>
              </w:rPr>
              <w:t>1.910,00 €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1D17E1" w14:textId="77777777" w:rsidR="007A0D0F" w:rsidRPr="003839C6" w:rsidRDefault="007A0D0F" w:rsidP="007A0D0F">
            <w:pPr>
              <w:spacing w:before="0" w:after="0" w:line="240" w:lineRule="auto"/>
              <w:ind w:firstLine="0"/>
              <w:jc w:val="right"/>
              <w:rPr>
                <w:sz w:val="20"/>
                <w:szCs w:val="20"/>
              </w:rPr>
            </w:pPr>
            <w:r w:rsidRPr="003839C6">
              <w:rPr>
                <w:sz w:val="20"/>
                <w:szCs w:val="20"/>
              </w:rPr>
              <w:t>2.398,80 €</w:t>
            </w:r>
          </w:p>
        </w:tc>
      </w:tr>
    </w:tbl>
    <w:p w14:paraId="19F4438F" w14:textId="00F19306" w:rsidR="007A0D0F" w:rsidRPr="003839C6" w:rsidRDefault="007A0D0F" w:rsidP="007A0D0F">
      <w:pPr>
        <w:rPr>
          <w:b/>
          <w:bCs/>
        </w:rPr>
      </w:pPr>
    </w:p>
    <w:p w14:paraId="4EA20A2C" w14:textId="216E956F" w:rsidR="001140B5" w:rsidRPr="003839C6" w:rsidRDefault="001140B5" w:rsidP="007A0D0F">
      <w:r w:rsidRPr="003839C6">
        <w:t>El precio de producto es 19.99€ pero, en el precio de venta unidad se han puesto 11.99€ porque como se comentó anteriormente el entrenador se lleva 40% dinero de la suscripción mientras que el resto que son 60% se lo lleva la empresa por eso el precio unitario serían 19.99*0.6 = 11.99€.</w:t>
      </w:r>
    </w:p>
    <w:p w14:paraId="2A679333" w14:textId="6286D721" w:rsidR="00595BC5" w:rsidRPr="003839C6" w:rsidRDefault="00595BC5" w:rsidP="007A0D0F"/>
    <w:p w14:paraId="69F7F164" w14:textId="549439A8" w:rsidR="00595BC5" w:rsidRPr="003839C6" w:rsidRDefault="00595BC5" w:rsidP="007A0D0F">
      <w:r w:rsidRPr="003839C6">
        <w:t>El precio de producto es 19.99€ pero, en el precio de venta unidad se han puesto 11.99€ porque como se comentó anteriormente el entrenador se lleva 40% dinero de la suscripción mientras que el resto que son 60% se lo lleva la empresa por eso el precio unitario serían 19.99*0.6 = 11.99€.</w:t>
      </w:r>
    </w:p>
    <w:p w14:paraId="5574B5BA" w14:textId="4A46E10C" w:rsidR="00595BC5" w:rsidRPr="003839C6" w:rsidRDefault="00595BC5" w:rsidP="007A0D0F">
      <w:r w:rsidRPr="003839C6">
        <w:t>Aquí está una gráfica de nuestro umbral:</w:t>
      </w:r>
    </w:p>
    <w:p w14:paraId="1C345304" w14:textId="1E618923" w:rsidR="00595BC5" w:rsidRPr="003839C6" w:rsidRDefault="00595BC5" w:rsidP="007A0D0F"/>
    <w:p w14:paraId="1ED6BE89" w14:textId="72433038" w:rsidR="00595BC5" w:rsidRPr="003839C6" w:rsidRDefault="00595BC5" w:rsidP="007A0D0F">
      <w:r w:rsidRPr="003839C6">
        <w:rPr>
          <w:noProof/>
        </w:rPr>
        <w:lastRenderedPageBreak/>
        <w:drawing>
          <wp:inline distT="0" distB="0" distL="0" distR="0" wp14:anchorId="7D7FF92A" wp14:editId="024027CA">
            <wp:extent cx="5579745" cy="3441700"/>
            <wp:effectExtent l="0" t="0" r="190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79745" cy="3441700"/>
                    </a:xfrm>
                    <a:prstGeom prst="rect">
                      <a:avLst/>
                    </a:prstGeom>
                    <a:noFill/>
                    <a:ln>
                      <a:noFill/>
                    </a:ln>
                  </pic:spPr>
                </pic:pic>
              </a:graphicData>
            </a:graphic>
          </wp:inline>
        </w:drawing>
      </w:r>
    </w:p>
    <w:p w14:paraId="169DCB43" w14:textId="4DCF057D" w:rsidR="00595BC5" w:rsidRPr="003839C6" w:rsidRDefault="00595BC5" w:rsidP="007A0D0F"/>
    <w:p w14:paraId="1A1268A6" w14:textId="61ABFB27" w:rsidR="00595BC5" w:rsidRPr="003839C6" w:rsidRDefault="00595BC5" w:rsidP="007A0D0F">
      <w:r w:rsidRPr="003839C6">
        <w:t>Aquí se puede observar que nuestros beneficios empiezan a partir de las 130 suscripciones venidas con un total de ingresos de 1.559,22€.</w:t>
      </w:r>
    </w:p>
    <w:p w14:paraId="1DCEEEA5" w14:textId="26A603DD" w:rsidR="00595BC5" w:rsidRPr="003839C6" w:rsidRDefault="00595BC5" w:rsidP="007A0D0F"/>
    <w:p w14:paraId="49EEF98B" w14:textId="515F725C" w:rsidR="00595BC5" w:rsidRPr="003839C6" w:rsidRDefault="00595BC5" w:rsidP="00595BC5">
      <w:pPr>
        <w:pStyle w:val="Ttulo02"/>
        <w:rPr>
          <w:rFonts w:ascii="Times New Roman" w:hAnsi="Times New Roman" w:cs="Times New Roman"/>
        </w:rPr>
      </w:pPr>
      <w:bookmarkStart w:id="35" w:name="_Toc73815517"/>
      <w:r w:rsidRPr="003839C6">
        <w:rPr>
          <w:rFonts w:ascii="Times New Roman" w:hAnsi="Times New Roman" w:cs="Times New Roman"/>
        </w:rPr>
        <w:t>Plan económico-financiero</w:t>
      </w:r>
      <w:bookmarkEnd w:id="35"/>
    </w:p>
    <w:p w14:paraId="55B31235" w14:textId="63A61C48" w:rsidR="00595BC5" w:rsidRPr="003839C6" w:rsidRDefault="00595BC5" w:rsidP="00595BC5">
      <w:pPr>
        <w:pStyle w:val="Ttulo03"/>
        <w:rPr>
          <w:rFonts w:ascii="Times New Roman" w:hAnsi="Times New Roman" w:cs="Times New Roman"/>
        </w:rPr>
      </w:pPr>
      <w:bookmarkStart w:id="36" w:name="_Toc73815518"/>
      <w:r w:rsidRPr="003839C6">
        <w:rPr>
          <w:rFonts w:ascii="Times New Roman" w:hAnsi="Times New Roman" w:cs="Times New Roman"/>
        </w:rPr>
        <w:t>Plan de teoría</w:t>
      </w:r>
      <w:bookmarkEnd w:id="36"/>
    </w:p>
    <w:p w14:paraId="71BE1598" w14:textId="58AEECF8" w:rsidR="00595BC5" w:rsidRPr="003839C6" w:rsidRDefault="00595BC5" w:rsidP="00595BC5">
      <w:r w:rsidRPr="003839C6">
        <w:t>Nuestro plan de tesorería es una herramienta muy útil para prevenir que la empresa se quede sin fondos para hacer frente a los pagos.</w:t>
      </w:r>
    </w:p>
    <w:p w14:paraId="49C5D7D6" w14:textId="77777777" w:rsidR="00595BC5" w:rsidRPr="003839C6" w:rsidRDefault="00595BC5" w:rsidP="00595BC5"/>
    <w:p w14:paraId="2F1C172F" w14:textId="45F5FC3E" w:rsidR="00595BC5" w:rsidRPr="003839C6" w:rsidRDefault="00595BC5" w:rsidP="00595BC5">
      <w:r w:rsidRPr="003839C6">
        <w:t>Se pedirá un préstamo bancario de 1500€ y se pagará a un año con un 2% de interés que son 30€. Al mes tendrá que pagar 127.5€.</w:t>
      </w:r>
    </w:p>
    <w:p w14:paraId="08DAA5A7" w14:textId="77777777" w:rsidR="00595BC5" w:rsidRPr="003839C6" w:rsidRDefault="00595BC5" w:rsidP="00595BC5"/>
    <w:p w14:paraId="0C076918" w14:textId="4711A3F3" w:rsidR="00595BC5" w:rsidRPr="003839C6" w:rsidRDefault="00595BC5" w:rsidP="00595BC5">
      <w:r w:rsidRPr="003839C6">
        <w:t>Se comprará un equipo informático en el mes de enero por valor de 2000€ y lo pagarán al contado. Se amortizará en un periodo de 10 años.</w:t>
      </w:r>
    </w:p>
    <w:p w14:paraId="0ACB8888" w14:textId="77777777" w:rsidR="00595BC5" w:rsidRPr="003839C6" w:rsidRDefault="00595BC5" w:rsidP="00595BC5"/>
    <w:p w14:paraId="23410898" w14:textId="3D41886C" w:rsidR="00595BC5" w:rsidRPr="003839C6" w:rsidRDefault="00595BC5" w:rsidP="00595BC5">
      <w:r w:rsidRPr="003839C6">
        <w:lastRenderedPageBreak/>
        <w:t>También se comprará el mobiliario por 400€ junto con las herramientas para desarrollar por 100€.</w:t>
      </w:r>
    </w:p>
    <w:p w14:paraId="161B67DC" w14:textId="77777777" w:rsidR="00595BC5" w:rsidRPr="003839C6" w:rsidRDefault="00595BC5" w:rsidP="00595BC5"/>
    <w:p w14:paraId="7F872C41" w14:textId="346C277B" w:rsidR="00595BC5" w:rsidRPr="003839C6" w:rsidRDefault="00595BC5" w:rsidP="00595BC5">
      <w:r w:rsidRPr="003839C6">
        <w:t>Se prevén las siguientes ventas: enero, 1000€; febrero, 2000€; marzo, 4000€; abril, 6000€; mayo, 5000€; junio, 7000€; julio, 10000€; agosto, 7000€; septiembre, 8000€; octubre, 10000€; noviembre, 12500€; diciembre, 16000€. Total 92000€.</w:t>
      </w:r>
    </w:p>
    <w:p w14:paraId="34337B3E" w14:textId="77777777" w:rsidR="00595BC5" w:rsidRPr="003839C6" w:rsidRDefault="00595BC5" w:rsidP="00595BC5"/>
    <w:p w14:paraId="04A10284" w14:textId="360BC008" w:rsidR="00595BC5" w:rsidRPr="003839C6" w:rsidRDefault="00595BC5" w:rsidP="00595BC5">
      <w:r w:rsidRPr="003839C6">
        <w:t>Se gastará 200€ en publicidad al mes. También se paga 300€ de suministros, 150€ de gestoría y 250€ para el seguro de autónomos al mes.</w:t>
      </w:r>
    </w:p>
    <w:p w14:paraId="7BD2C9D2" w14:textId="6095721A" w:rsidR="00595BC5" w:rsidRPr="003839C6" w:rsidRDefault="00595BC5" w:rsidP="00595BC5"/>
    <w:tbl>
      <w:tblPr>
        <w:tblW w:w="0" w:type="dxa"/>
        <w:jc w:val="center"/>
        <w:tblCellMar>
          <w:left w:w="0" w:type="dxa"/>
          <w:right w:w="0" w:type="dxa"/>
        </w:tblCellMar>
        <w:tblLook w:val="04A0" w:firstRow="1" w:lastRow="0" w:firstColumn="1" w:lastColumn="0" w:noHBand="0" w:noVBand="1"/>
      </w:tblPr>
      <w:tblGrid>
        <w:gridCol w:w="1022"/>
        <w:gridCol w:w="565"/>
        <w:gridCol w:w="566"/>
        <w:gridCol w:w="566"/>
        <w:gridCol w:w="566"/>
        <w:gridCol w:w="653"/>
        <w:gridCol w:w="566"/>
        <w:gridCol w:w="653"/>
        <w:gridCol w:w="566"/>
        <w:gridCol w:w="653"/>
        <w:gridCol w:w="566"/>
        <w:gridCol w:w="653"/>
        <w:gridCol w:w="653"/>
        <w:gridCol w:w="523"/>
      </w:tblGrid>
      <w:tr w:rsidR="00595BC5" w:rsidRPr="003839C6" w14:paraId="7921F751" w14:textId="77777777" w:rsidTr="00CF768C">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1F50F4FD" w14:textId="77777777" w:rsidR="00595BC5" w:rsidRPr="003839C6" w:rsidRDefault="00595BC5" w:rsidP="00595BC5">
            <w:pPr>
              <w:spacing w:before="0" w:after="0" w:line="240" w:lineRule="auto"/>
              <w:ind w:firstLine="0"/>
              <w:jc w:val="left"/>
              <w:rPr>
                <w:color w:val="FFFFFF"/>
                <w:sz w:val="20"/>
                <w:szCs w:val="20"/>
              </w:rPr>
            </w:pPr>
            <w:r w:rsidRPr="003839C6">
              <w:rPr>
                <w:color w:val="FFFFFF"/>
                <w:sz w:val="20"/>
                <w:szCs w:val="20"/>
              </w:rPr>
              <w:t xml:space="preserve">Entradas </w:t>
            </w:r>
          </w:p>
        </w:tc>
        <w:tc>
          <w:tcPr>
            <w:tcW w:w="0" w:type="auto"/>
            <w:tcBorders>
              <w:top w:val="single" w:sz="6" w:space="0" w:color="000000"/>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7FD36233" w14:textId="77777777" w:rsidR="00595BC5" w:rsidRPr="003839C6" w:rsidRDefault="00595BC5" w:rsidP="00595BC5">
            <w:pPr>
              <w:spacing w:before="0" w:after="0" w:line="240" w:lineRule="auto"/>
              <w:ind w:firstLine="0"/>
              <w:jc w:val="left"/>
              <w:rPr>
                <w:color w:val="FFFFFF"/>
                <w:sz w:val="20"/>
                <w:szCs w:val="20"/>
              </w:rPr>
            </w:pPr>
            <w:r w:rsidRPr="003839C6">
              <w:rPr>
                <w:color w:val="FFFFFF"/>
                <w:sz w:val="20"/>
                <w:szCs w:val="20"/>
              </w:rPr>
              <w:t>Ene.</w:t>
            </w:r>
          </w:p>
        </w:tc>
        <w:tc>
          <w:tcPr>
            <w:tcW w:w="0" w:type="auto"/>
            <w:tcBorders>
              <w:top w:val="single" w:sz="6" w:space="0" w:color="000000"/>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6B6B4BFD" w14:textId="77777777" w:rsidR="00595BC5" w:rsidRPr="003839C6" w:rsidRDefault="00595BC5" w:rsidP="00595BC5">
            <w:pPr>
              <w:spacing w:before="0" w:after="0" w:line="240" w:lineRule="auto"/>
              <w:ind w:firstLine="0"/>
              <w:jc w:val="left"/>
              <w:rPr>
                <w:color w:val="FFFFFF"/>
                <w:sz w:val="20"/>
                <w:szCs w:val="20"/>
              </w:rPr>
            </w:pPr>
            <w:r w:rsidRPr="003839C6">
              <w:rPr>
                <w:color w:val="FFFFFF"/>
                <w:sz w:val="20"/>
                <w:szCs w:val="20"/>
              </w:rPr>
              <w:t>Feb.</w:t>
            </w:r>
          </w:p>
        </w:tc>
        <w:tc>
          <w:tcPr>
            <w:tcW w:w="0" w:type="auto"/>
            <w:tcBorders>
              <w:top w:val="single" w:sz="6" w:space="0" w:color="000000"/>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0E4F26B8" w14:textId="77777777" w:rsidR="00595BC5" w:rsidRPr="003839C6" w:rsidRDefault="00595BC5" w:rsidP="00595BC5">
            <w:pPr>
              <w:spacing w:before="0" w:after="0" w:line="240" w:lineRule="auto"/>
              <w:ind w:firstLine="0"/>
              <w:jc w:val="left"/>
              <w:rPr>
                <w:color w:val="FFFFFF"/>
                <w:sz w:val="20"/>
                <w:szCs w:val="20"/>
              </w:rPr>
            </w:pPr>
            <w:r w:rsidRPr="003839C6">
              <w:rPr>
                <w:color w:val="FFFFFF"/>
                <w:sz w:val="20"/>
                <w:szCs w:val="20"/>
              </w:rPr>
              <w:t>Mar.</w:t>
            </w:r>
          </w:p>
        </w:tc>
        <w:tc>
          <w:tcPr>
            <w:tcW w:w="0" w:type="auto"/>
            <w:tcBorders>
              <w:top w:val="single" w:sz="6" w:space="0" w:color="000000"/>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0D8D136C" w14:textId="77777777" w:rsidR="00595BC5" w:rsidRPr="003839C6" w:rsidRDefault="00595BC5" w:rsidP="00595BC5">
            <w:pPr>
              <w:spacing w:before="0" w:after="0" w:line="240" w:lineRule="auto"/>
              <w:ind w:firstLine="0"/>
              <w:jc w:val="left"/>
              <w:rPr>
                <w:color w:val="FFFFFF"/>
                <w:sz w:val="20"/>
                <w:szCs w:val="20"/>
              </w:rPr>
            </w:pPr>
            <w:r w:rsidRPr="003839C6">
              <w:rPr>
                <w:color w:val="FFFFFF"/>
                <w:sz w:val="20"/>
                <w:szCs w:val="20"/>
              </w:rPr>
              <w:t>Abr.</w:t>
            </w:r>
          </w:p>
        </w:tc>
        <w:tc>
          <w:tcPr>
            <w:tcW w:w="0" w:type="auto"/>
            <w:tcBorders>
              <w:top w:val="single" w:sz="6" w:space="0" w:color="000000"/>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782EE102" w14:textId="77777777" w:rsidR="00595BC5" w:rsidRPr="003839C6" w:rsidRDefault="00595BC5" w:rsidP="00595BC5">
            <w:pPr>
              <w:spacing w:before="0" w:after="0" w:line="240" w:lineRule="auto"/>
              <w:ind w:firstLine="0"/>
              <w:jc w:val="left"/>
              <w:rPr>
                <w:color w:val="FFFFFF"/>
                <w:sz w:val="20"/>
                <w:szCs w:val="20"/>
              </w:rPr>
            </w:pPr>
            <w:r w:rsidRPr="003839C6">
              <w:rPr>
                <w:color w:val="FFFFFF"/>
                <w:sz w:val="20"/>
                <w:szCs w:val="20"/>
              </w:rPr>
              <w:t>May.</w:t>
            </w:r>
          </w:p>
        </w:tc>
        <w:tc>
          <w:tcPr>
            <w:tcW w:w="0" w:type="auto"/>
            <w:tcBorders>
              <w:top w:val="single" w:sz="6" w:space="0" w:color="000000"/>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397B1492" w14:textId="77777777" w:rsidR="00595BC5" w:rsidRPr="003839C6" w:rsidRDefault="00595BC5" w:rsidP="00595BC5">
            <w:pPr>
              <w:spacing w:before="0" w:after="0" w:line="240" w:lineRule="auto"/>
              <w:ind w:firstLine="0"/>
              <w:jc w:val="left"/>
              <w:rPr>
                <w:color w:val="FFFFFF"/>
                <w:sz w:val="20"/>
                <w:szCs w:val="20"/>
              </w:rPr>
            </w:pPr>
            <w:r w:rsidRPr="003839C6">
              <w:rPr>
                <w:color w:val="FFFFFF"/>
                <w:sz w:val="20"/>
                <w:szCs w:val="20"/>
              </w:rPr>
              <w:t>Jun.</w:t>
            </w:r>
          </w:p>
        </w:tc>
        <w:tc>
          <w:tcPr>
            <w:tcW w:w="0" w:type="auto"/>
            <w:tcBorders>
              <w:top w:val="single" w:sz="6" w:space="0" w:color="000000"/>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41D0EED8" w14:textId="77777777" w:rsidR="00595BC5" w:rsidRPr="003839C6" w:rsidRDefault="00595BC5" w:rsidP="00595BC5">
            <w:pPr>
              <w:spacing w:before="0" w:after="0" w:line="240" w:lineRule="auto"/>
              <w:ind w:firstLine="0"/>
              <w:jc w:val="left"/>
              <w:rPr>
                <w:color w:val="FFFFFF"/>
                <w:sz w:val="20"/>
                <w:szCs w:val="20"/>
              </w:rPr>
            </w:pPr>
            <w:r w:rsidRPr="003839C6">
              <w:rPr>
                <w:color w:val="FFFFFF"/>
                <w:sz w:val="20"/>
                <w:szCs w:val="20"/>
              </w:rPr>
              <w:t>Jul.</w:t>
            </w:r>
          </w:p>
        </w:tc>
        <w:tc>
          <w:tcPr>
            <w:tcW w:w="0" w:type="auto"/>
            <w:tcBorders>
              <w:top w:val="single" w:sz="6" w:space="0" w:color="000000"/>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0767AB17" w14:textId="77777777" w:rsidR="00595BC5" w:rsidRPr="003839C6" w:rsidRDefault="00595BC5" w:rsidP="00595BC5">
            <w:pPr>
              <w:spacing w:before="0" w:after="0" w:line="240" w:lineRule="auto"/>
              <w:ind w:firstLine="0"/>
              <w:jc w:val="left"/>
              <w:rPr>
                <w:color w:val="FFFFFF"/>
                <w:sz w:val="20"/>
                <w:szCs w:val="20"/>
              </w:rPr>
            </w:pPr>
            <w:r w:rsidRPr="003839C6">
              <w:rPr>
                <w:color w:val="FFFFFF"/>
                <w:sz w:val="20"/>
                <w:szCs w:val="20"/>
              </w:rPr>
              <w:t>Ago.</w:t>
            </w:r>
          </w:p>
        </w:tc>
        <w:tc>
          <w:tcPr>
            <w:tcW w:w="0" w:type="auto"/>
            <w:tcBorders>
              <w:top w:val="single" w:sz="6" w:space="0" w:color="000000"/>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2F1B43EF" w14:textId="77777777" w:rsidR="00595BC5" w:rsidRPr="003839C6" w:rsidRDefault="00595BC5" w:rsidP="00595BC5">
            <w:pPr>
              <w:spacing w:before="0" w:after="0" w:line="240" w:lineRule="auto"/>
              <w:ind w:firstLine="0"/>
              <w:jc w:val="left"/>
              <w:rPr>
                <w:color w:val="FFFFFF"/>
                <w:sz w:val="20"/>
                <w:szCs w:val="20"/>
              </w:rPr>
            </w:pPr>
            <w:r w:rsidRPr="003839C6">
              <w:rPr>
                <w:color w:val="FFFFFF"/>
                <w:sz w:val="20"/>
                <w:szCs w:val="20"/>
              </w:rPr>
              <w:t>Sep.</w:t>
            </w:r>
          </w:p>
        </w:tc>
        <w:tc>
          <w:tcPr>
            <w:tcW w:w="0" w:type="auto"/>
            <w:tcBorders>
              <w:top w:val="single" w:sz="6" w:space="0" w:color="000000"/>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4409F29A" w14:textId="77777777" w:rsidR="00595BC5" w:rsidRPr="003839C6" w:rsidRDefault="00595BC5" w:rsidP="00595BC5">
            <w:pPr>
              <w:spacing w:before="0" w:after="0" w:line="240" w:lineRule="auto"/>
              <w:ind w:firstLine="0"/>
              <w:jc w:val="left"/>
              <w:rPr>
                <w:color w:val="FFFFFF"/>
                <w:sz w:val="20"/>
                <w:szCs w:val="20"/>
              </w:rPr>
            </w:pPr>
            <w:r w:rsidRPr="003839C6">
              <w:rPr>
                <w:color w:val="FFFFFF"/>
                <w:sz w:val="20"/>
                <w:szCs w:val="20"/>
              </w:rPr>
              <w:t>Oct.</w:t>
            </w:r>
          </w:p>
        </w:tc>
        <w:tc>
          <w:tcPr>
            <w:tcW w:w="0" w:type="auto"/>
            <w:tcBorders>
              <w:top w:val="single" w:sz="6" w:space="0" w:color="000000"/>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4CACE26C" w14:textId="77777777" w:rsidR="00595BC5" w:rsidRPr="003839C6" w:rsidRDefault="00595BC5" w:rsidP="00595BC5">
            <w:pPr>
              <w:spacing w:before="0" w:after="0" w:line="240" w:lineRule="auto"/>
              <w:ind w:firstLine="0"/>
              <w:jc w:val="left"/>
              <w:rPr>
                <w:color w:val="FFFFFF"/>
                <w:sz w:val="20"/>
                <w:szCs w:val="20"/>
              </w:rPr>
            </w:pPr>
            <w:r w:rsidRPr="003839C6">
              <w:rPr>
                <w:color w:val="FFFFFF"/>
                <w:sz w:val="20"/>
                <w:szCs w:val="20"/>
              </w:rPr>
              <w:t>Nov.</w:t>
            </w:r>
          </w:p>
        </w:tc>
        <w:tc>
          <w:tcPr>
            <w:tcW w:w="0" w:type="auto"/>
            <w:tcBorders>
              <w:top w:val="single" w:sz="6" w:space="0" w:color="000000"/>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1F773954" w14:textId="77777777" w:rsidR="00595BC5" w:rsidRPr="003839C6" w:rsidRDefault="00595BC5" w:rsidP="00595BC5">
            <w:pPr>
              <w:spacing w:before="0" w:after="0" w:line="240" w:lineRule="auto"/>
              <w:ind w:firstLine="0"/>
              <w:jc w:val="left"/>
              <w:rPr>
                <w:color w:val="FFFFFF"/>
                <w:sz w:val="20"/>
                <w:szCs w:val="20"/>
              </w:rPr>
            </w:pPr>
            <w:r w:rsidRPr="003839C6">
              <w:rPr>
                <w:color w:val="FFFFFF"/>
                <w:sz w:val="20"/>
                <w:szCs w:val="20"/>
              </w:rPr>
              <w:t>Dic.</w:t>
            </w:r>
          </w:p>
        </w:tc>
        <w:tc>
          <w:tcPr>
            <w:tcW w:w="0" w:type="auto"/>
            <w:tcBorders>
              <w:top w:val="single" w:sz="6" w:space="0" w:color="000000"/>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3BDF1B2A" w14:textId="77777777" w:rsidR="00595BC5" w:rsidRPr="003839C6" w:rsidRDefault="00595BC5" w:rsidP="00595BC5">
            <w:pPr>
              <w:spacing w:before="0" w:after="0" w:line="240" w:lineRule="auto"/>
              <w:ind w:firstLine="0"/>
              <w:jc w:val="left"/>
              <w:rPr>
                <w:color w:val="FFFFFF"/>
                <w:sz w:val="20"/>
                <w:szCs w:val="20"/>
              </w:rPr>
            </w:pPr>
            <w:r w:rsidRPr="003839C6">
              <w:rPr>
                <w:color w:val="FFFFFF"/>
                <w:sz w:val="20"/>
                <w:szCs w:val="20"/>
              </w:rPr>
              <w:t>Total</w:t>
            </w:r>
          </w:p>
        </w:tc>
      </w:tr>
      <w:tr w:rsidR="00595BC5" w:rsidRPr="003839C6" w14:paraId="3FA65838"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719CF32" w14:textId="0C05BA10" w:rsidR="00595BC5" w:rsidRPr="003839C6" w:rsidRDefault="00595BC5" w:rsidP="00595BC5">
            <w:pPr>
              <w:spacing w:before="0" w:after="0" w:line="240" w:lineRule="auto"/>
              <w:ind w:firstLine="0"/>
              <w:jc w:val="left"/>
              <w:rPr>
                <w:sz w:val="20"/>
                <w:szCs w:val="20"/>
              </w:rPr>
            </w:pPr>
            <w:r w:rsidRPr="003839C6">
              <w:rPr>
                <w:sz w:val="20"/>
                <w:szCs w:val="20"/>
              </w:rPr>
              <w:t>Créditos Bancario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2E72E1" w14:textId="77777777" w:rsidR="00595BC5" w:rsidRPr="003839C6" w:rsidRDefault="00595BC5" w:rsidP="00595BC5">
            <w:pPr>
              <w:spacing w:before="0" w:after="0" w:line="240" w:lineRule="auto"/>
              <w:ind w:firstLine="0"/>
              <w:jc w:val="right"/>
              <w:rPr>
                <w:sz w:val="20"/>
                <w:szCs w:val="20"/>
              </w:rPr>
            </w:pPr>
            <w:r w:rsidRPr="003839C6">
              <w:rPr>
                <w:sz w:val="20"/>
                <w:szCs w:val="20"/>
              </w:rPr>
              <w:t>1500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F9E0AE" w14:textId="77777777" w:rsidR="00595BC5" w:rsidRPr="003839C6" w:rsidRDefault="00595BC5" w:rsidP="00595BC5">
            <w:pPr>
              <w:spacing w:before="0" w:after="0" w:line="240" w:lineRule="auto"/>
              <w:ind w:firstLine="0"/>
              <w:jc w:val="righ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2D3CDE"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84D954"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924CB4"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95390F"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BAB99C"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6F623F"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18FD27"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B49B28"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B12D24"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1D8F39"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0C730B" w14:textId="77777777" w:rsidR="00595BC5" w:rsidRPr="003839C6" w:rsidRDefault="00595BC5" w:rsidP="00595BC5">
            <w:pPr>
              <w:spacing w:before="0" w:after="0" w:line="240" w:lineRule="auto"/>
              <w:ind w:firstLine="0"/>
              <w:jc w:val="right"/>
              <w:rPr>
                <w:sz w:val="20"/>
                <w:szCs w:val="20"/>
              </w:rPr>
            </w:pPr>
            <w:r w:rsidRPr="003839C6">
              <w:rPr>
                <w:sz w:val="20"/>
                <w:szCs w:val="20"/>
              </w:rPr>
              <w:t>1500</w:t>
            </w:r>
          </w:p>
        </w:tc>
      </w:tr>
      <w:tr w:rsidR="00595BC5" w:rsidRPr="003839C6" w14:paraId="789801B3"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B93337C" w14:textId="77777777" w:rsidR="00595BC5" w:rsidRPr="003839C6" w:rsidRDefault="00595BC5" w:rsidP="00595BC5">
            <w:pPr>
              <w:spacing w:before="0" w:after="0" w:line="240" w:lineRule="auto"/>
              <w:ind w:firstLine="0"/>
              <w:jc w:val="left"/>
              <w:rPr>
                <w:sz w:val="20"/>
                <w:szCs w:val="20"/>
              </w:rPr>
            </w:pPr>
            <w:r w:rsidRPr="003839C6">
              <w:rPr>
                <w:sz w:val="20"/>
                <w:szCs w:val="20"/>
              </w:rPr>
              <w:t>Ahorros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2AFF68" w14:textId="77777777" w:rsidR="00595BC5" w:rsidRPr="003839C6" w:rsidRDefault="00595BC5" w:rsidP="00595BC5">
            <w:pPr>
              <w:spacing w:before="0" w:after="0" w:line="240" w:lineRule="auto"/>
              <w:ind w:firstLine="0"/>
              <w:jc w:val="right"/>
              <w:rPr>
                <w:sz w:val="20"/>
                <w:szCs w:val="20"/>
              </w:rPr>
            </w:pPr>
            <w:r w:rsidRPr="003839C6">
              <w:rPr>
                <w:sz w:val="20"/>
                <w:szCs w:val="20"/>
              </w:rPr>
              <w:t>2000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94E6DD" w14:textId="77777777" w:rsidR="00595BC5" w:rsidRPr="003839C6" w:rsidRDefault="00595BC5" w:rsidP="00595BC5">
            <w:pPr>
              <w:spacing w:before="0" w:after="0" w:line="240" w:lineRule="auto"/>
              <w:ind w:firstLine="0"/>
              <w:jc w:val="righ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697AF5"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9EFE91"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98DA4B"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FB2C04"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D454D8"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C7AF92"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A74A5C"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DC687D"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A15EAC"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B9CF78"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58E00B" w14:textId="77777777" w:rsidR="00595BC5" w:rsidRPr="003839C6" w:rsidRDefault="00595BC5" w:rsidP="00595BC5">
            <w:pPr>
              <w:spacing w:before="0" w:after="0" w:line="240" w:lineRule="auto"/>
              <w:ind w:firstLine="0"/>
              <w:jc w:val="right"/>
              <w:rPr>
                <w:sz w:val="20"/>
                <w:szCs w:val="20"/>
              </w:rPr>
            </w:pPr>
            <w:r w:rsidRPr="003839C6">
              <w:rPr>
                <w:sz w:val="20"/>
                <w:szCs w:val="20"/>
              </w:rPr>
              <w:t>2000</w:t>
            </w:r>
          </w:p>
        </w:tc>
      </w:tr>
      <w:tr w:rsidR="00595BC5" w:rsidRPr="003839C6" w14:paraId="0F03C5B6"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A862C08" w14:textId="77777777" w:rsidR="00595BC5" w:rsidRPr="003839C6" w:rsidRDefault="00595BC5" w:rsidP="00595BC5">
            <w:pPr>
              <w:spacing w:before="0" w:after="0" w:line="240" w:lineRule="auto"/>
              <w:ind w:firstLine="0"/>
              <w:jc w:val="left"/>
              <w:rPr>
                <w:sz w:val="20"/>
                <w:szCs w:val="20"/>
              </w:rPr>
            </w:pPr>
            <w:r w:rsidRPr="003839C6">
              <w:rPr>
                <w:sz w:val="20"/>
                <w:szCs w:val="20"/>
              </w:rPr>
              <w:t>Ventas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54206D" w14:textId="77777777" w:rsidR="00595BC5" w:rsidRPr="003839C6" w:rsidRDefault="00595BC5" w:rsidP="00595BC5">
            <w:pPr>
              <w:spacing w:before="0" w:after="0" w:line="240" w:lineRule="auto"/>
              <w:ind w:firstLine="0"/>
              <w:jc w:val="right"/>
              <w:rPr>
                <w:sz w:val="20"/>
                <w:szCs w:val="20"/>
              </w:rPr>
            </w:pPr>
            <w:r w:rsidRPr="003839C6">
              <w:rPr>
                <w:sz w:val="20"/>
                <w:szCs w:val="20"/>
              </w:rPr>
              <w:t>1000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6CB045" w14:textId="77777777" w:rsidR="00595BC5" w:rsidRPr="003839C6" w:rsidRDefault="00595BC5" w:rsidP="00595BC5">
            <w:pPr>
              <w:spacing w:before="0" w:after="0" w:line="240" w:lineRule="auto"/>
              <w:ind w:firstLine="0"/>
              <w:jc w:val="right"/>
              <w:rPr>
                <w:sz w:val="20"/>
                <w:szCs w:val="20"/>
              </w:rPr>
            </w:pPr>
            <w:r w:rsidRPr="003839C6">
              <w:rPr>
                <w:sz w:val="20"/>
                <w:szCs w:val="20"/>
              </w:rPr>
              <w:t>2000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B30329" w14:textId="77777777" w:rsidR="00595BC5" w:rsidRPr="003839C6" w:rsidRDefault="00595BC5" w:rsidP="00595BC5">
            <w:pPr>
              <w:spacing w:before="0" w:after="0" w:line="240" w:lineRule="auto"/>
              <w:ind w:firstLine="0"/>
              <w:jc w:val="right"/>
              <w:rPr>
                <w:sz w:val="20"/>
                <w:szCs w:val="20"/>
              </w:rPr>
            </w:pPr>
            <w:r w:rsidRPr="003839C6">
              <w:rPr>
                <w:sz w:val="20"/>
                <w:szCs w:val="20"/>
              </w:rPr>
              <w:t>3000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8D094B" w14:textId="77777777" w:rsidR="00595BC5" w:rsidRPr="003839C6" w:rsidRDefault="00595BC5" w:rsidP="00595BC5">
            <w:pPr>
              <w:spacing w:before="0" w:after="0" w:line="240" w:lineRule="auto"/>
              <w:ind w:firstLine="0"/>
              <w:jc w:val="right"/>
              <w:rPr>
                <w:sz w:val="20"/>
                <w:szCs w:val="20"/>
              </w:rPr>
            </w:pPr>
            <w:r w:rsidRPr="003839C6">
              <w:rPr>
                <w:sz w:val="20"/>
                <w:szCs w:val="20"/>
              </w:rPr>
              <w:t>4000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AA7470" w14:textId="77777777" w:rsidR="00595BC5" w:rsidRPr="003839C6" w:rsidRDefault="00595BC5" w:rsidP="00595BC5">
            <w:pPr>
              <w:spacing w:before="0" w:after="0" w:line="240" w:lineRule="auto"/>
              <w:ind w:firstLine="0"/>
              <w:jc w:val="right"/>
              <w:rPr>
                <w:sz w:val="20"/>
                <w:szCs w:val="20"/>
              </w:rPr>
            </w:pPr>
            <w:r w:rsidRPr="003839C6">
              <w:rPr>
                <w:sz w:val="20"/>
                <w:szCs w:val="20"/>
              </w:rPr>
              <w:t>5000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41BFA3" w14:textId="77777777" w:rsidR="00595BC5" w:rsidRPr="003839C6" w:rsidRDefault="00595BC5" w:rsidP="00595BC5">
            <w:pPr>
              <w:spacing w:before="0" w:after="0" w:line="240" w:lineRule="auto"/>
              <w:ind w:firstLine="0"/>
              <w:jc w:val="right"/>
              <w:rPr>
                <w:sz w:val="20"/>
                <w:szCs w:val="20"/>
              </w:rPr>
            </w:pPr>
            <w:r w:rsidRPr="003839C6">
              <w:rPr>
                <w:sz w:val="20"/>
                <w:szCs w:val="20"/>
              </w:rPr>
              <w:t>7000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61869D" w14:textId="77777777" w:rsidR="00595BC5" w:rsidRPr="003839C6" w:rsidRDefault="00595BC5" w:rsidP="00595BC5">
            <w:pPr>
              <w:spacing w:before="0" w:after="0" w:line="240" w:lineRule="auto"/>
              <w:ind w:firstLine="0"/>
              <w:jc w:val="right"/>
              <w:rPr>
                <w:sz w:val="20"/>
                <w:szCs w:val="20"/>
              </w:rPr>
            </w:pPr>
            <w:r w:rsidRPr="003839C6">
              <w:rPr>
                <w:sz w:val="20"/>
                <w:szCs w:val="20"/>
              </w:rPr>
              <w:t>10000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7609EF" w14:textId="77777777" w:rsidR="00595BC5" w:rsidRPr="003839C6" w:rsidRDefault="00595BC5" w:rsidP="00595BC5">
            <w:pPr>
              <w:spacing w:before="0" w:after="0" w:line="240" w:lineRule="auto"/>
              <w:ind w:firstLine="0"/>
              <w:jc w:val="right"/>
              <w:rPr>
                <w:sz w:val="20"/>
                <w:szCs w:val="20"/>
              </w:rPr>
            </w:pPr>
            <w:r w:rsidRPr="003839C6">
              <w:rPr>
                <w:sz w:val="20"/>
                <w:szCs w:val="20"/>
              </w:rPr>
              <w:t>7000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67C196" w14:textId="77777777" w:rsidR="00595BC5" w:rsidRPr="003839C6" w:rsidRDefault="00595BC5" w:rsidP="00595BC5">
            <w:pPr>
              <w:spacing w:before="0" w:after="0" w:line="240" w:lineRule="auto"/>
              <w:ind w:firstLine="0"/>
              <w:jc w:val="right"/>
              <w:rPr>
                <w:sz w:val="20"/>
                <w:szCs w:val="20"/>
              </w:rPr>
            </w:pPr>
            <w:r w:rsidRPr="003839C6">
              <w:rPr>
                <w:sz w:val="20"/>
                <w:szCs w:val="20"/>
              </w:rPr>
              <w:t>8000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7A4DF6" w14:textId="77777777" w:rsidR="00595BC5" w:rsidRPr="003839C6" w:rsidRDefault="00595BC5" w:rsidP="00595BC5">
            <w:pPr>
              <w:spacing w:before="0" w:after="0" w:line="240" w:lineRule="auto"/>
              <w:ind w:firstLine="0"/>
              <w:jc w:val="right"/>
              <w:rPr>
                <w:sz w:val="20"/>
                <w:szCs w:val="20"/>
              </w:rPr>
            </w:pPr>
            <w:r w:rsidRPr="003839C6">
              <w:rPr>
                <w:sz w:val="20"/>
                <w:szCs w:val="20"/>
              </w:rPr>
              <w:t>10000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0DD898" w14:textId="77777777" w:rsidR="00595BC5" w:rsidRPr="003839C6" w:rsidRDefault="00595BC5" w:rsidP="00595BC5">
            <w:pPr>
              <w:spacing w:before="0" w:after="0" w:line="240" w:lineRule="auto"/>
              <w:ind w:firstLine="0"/>
              <w:jc w:val="right"/>
              <w:rPr>
                <w:sz w:val="20"/>
                <w:szCs w:val="20"/>
              </w:rPr>
            </w:pPr>
            <w:r w:rsidRPr="003839C6">
              <w:rPr>
                <w:sz w:val="20"/>
                <w:szCs w:val="20"/>
              </w:rPr>
              <w:t>12500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3B0D5F" w14:textId="77777777" w:rsidR="00595BC5" w:rsidRPr="003839C6" w:rsidRDefault="00595BC5" w:rsidP="00595BC5">
            <w:pPr>
              <w:spacing w:before="0" w:after="0" w:line="240" w:lineRule="auto"/>
              <w:ind w:firstLine="0"/>
              <w:jc w:val="right"/>
              <w:rPr>
                <w:sz w:val="20"/>
                <w:szCs w:val="20"/>
              </w:rPr>
            </w:pPr>
            <w:r w:rsidRPr="003839C6">
              <w:rPr>
                <w:sz w:val="20"/>
                <w:szCs w:val="20"/>
              </w:rPr>
              <w:t>16000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7CBA4C" w14:textId="77777777" w:rsidR="00595BC5" w:rsidRPr="003839C6" w:rsidRDefault="00595BC5" w:rsidP="00595BC5">
            <w:pPr>
              <w:spacing w:before="0" w:after="0" w:line="240" w:lineRule="auto"/>
              <w:ind w:firstLine="0"/>
              <w:jc w:val="right"/>
              <w:rPr>
                <w:sz w:val="20"/>
                <w:szCs w:val="20"/>
              </w:rPr>
            </w:pPr>
            <w:r w:rsidRPr="003839C6">
              <w:rPr>
                <w:sz w:val="20"/>
                <w:szCs w:val="20"/>
              </w:rPr>
              <w:t>85500</w:t>
            </w:r>
          </w:p>
        </w:tc>
      </w:tr>
      <w:tr w:rsidR="00595BC5" w:rsidRPr="003839C6" w14:paraId="124C380C"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75EFA9"/>
            <w:tcMar>
              <w:top w:w="30" w:type="dxa"/>
              <w:left w:w="45" w:type="dxa"/>
              <w:bottom w:w="30" w:type="dxa"/>
              <w:right w:w="45" w:type="dxa"/>
            </w:tcMar>
            <w:vAlign w:val="center"/>
            <w:hideMark/>
          </w:tcPr>
          <w:p w14:paraId="1EC49144" w14:textId="31AF1269" w:rsidR="00595BC5" w:rsidRPr="003839C6" w:rsidRDefault="00595BC5" w:rsidP="00595BC5">
            <w:pPr>
              <w:spacing w:before="0" w:after="0" w:line="240" w:lineRule="auto"/>
              <w:ind w:firstLine="0"/>
              <w:jc w:val="left"/>
              <w:rPr>
                <w:sz w:val="20"/>
                <w:szCs w:val="20"/>
              </w:rPr>
            </w:pPr>
            <w:r w:rsidRPr="003839C6">
              <w:rPr>
                <w:sz w:val="20"/>
                <w:szCs w:val="20"/>
              </w:rPr>
              <w:t>Total, entradas</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76058F61" w14:textId="77777777" w:rsidR="00595BC5" w:rsidRPr="003839C6" w:rsidRDefault="00595BC5" w:rsidP="00595BC5">
            <w:pPr>
              <w:spacing w:before="0" w:after="0" w:line="240" w:lineRule="auto"/>
              <w:ind w:firstLine="0"/>
              <w:jc w:val="right"/>
              <w:rPr>
                <w:sz w:val="20"/>
                <w:szCs w:val="20"/>
              </w:rPr>
            </w:pPr>
            <w:r w:rsidRPr="003839C6">
              <w:rPr>
                <w:sz w:val="20"/>
                <w:szCs w:val="20"/>
              </w:rPr>
              <w:t>4500</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4E5A667C" w14:textId="77777777" w:rsidR="00595BC5" w:rsidRPr="003839C6" w:rsidRDefault="00595BC5" w:rsidP="00595BC5">
            <w:pPr>
              <w:spacing w:before="0" w:after="0" w:line="240" w:lineRule="auto"/>
              <w:ind w:firstLine="0"/>
              <w:jc w:val="right"/>
              <w:rPr>
                <w:sz w:val="20"/>
                <w:szCs w:val="20"/>
              </w:rPr>
            </w:pPr>
            <w:r w:rsidRPr="003839C6">
              <w:rPr>
                <w:sz w:val="20"/>
                <w:szCs w:val="20"/>
              </w:rPr>
              <w:t>2000</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7D1A92C3" w14:textId="77777777" w:rsidR="00595BC5" w:rsidRPr="003839C6" w:rsidRDefault="00595BC5" w:rsidP="00595BC5">
            <w:pPr>
              <w:spacing w:before="0" w:after="0" w:line="240" w:lineRule="auto"/>
              <w:ind w:firstLine="0"/>
              <w:jc w:val="right"/>
              <w:rPr>
                <w:sz w:val="20"/>
                <w:szCs w:val="20"/>
              </w:rPr>
            </w:pPr>
            <w:r w:rsidRPr="003839C6">
              <w:rPr>
                <w:sz w:val="20"/>
                <w:szCs w:val="20"/>
              </w:rPr>
              <w:t>3000</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7F7D3C5F" w14:textId="77777777" w:rsidR="00595BC5" w:rsidRPr="003839C6" w:rsidRDefault="00595BC5" w:rsidP="00595BC5">
            <w:pPr>
              <w:spacing w:before="0" w:after="0" w:line="240" w:lineRule="auto"/>
              <w:ind w:firstLine="0"/>
              <w:jc w:val="right"/>
              <w:rPr>
                <w:sz w:val="20"/>
                <w:szCs w:val="20"/>
              </w:rPr>
            </w:pPr>
            <w:r w:rsidRPr="003839C6">
              <w:rPr>
                <w:sz w:val="20"/>
                <w:szCs w:val="20"/>
              </w:rPr>
              <w:t>4000</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0281FA55" w14:textId="77777777" w:rsidR="00595BC5" w:rsidRPr="003839C6" w:rsidRDefault="00595BC5" w:rsidP="00595BC5">
            <w:pPr>
              <w:spacing w:before="0" w:after="0" w:line="240" w:lineRule="auto"/>
              <w:ind w:firstLine="0"/>
              <w:jc w:val="right"/>
              <w:rPr>
                <w:sz w:val="20"/>
                <w:szCs w:val="20"/>
              </w:rPr>
            </w:pPr>
            <w:r w:rsidRPr="003839C6">
              <w:rPr>
                <w:sz w:val="20"/>
                <w:szCs w:val="20"/>
              </w:rPr>
              <w:t>5000</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4F6D3F0F" w14:textId="77777777" w:rsidR="00595BC5" w:rsidRPr="003839C6" w:rsidRDefault="00595BC5" w:rsidP="00595BC5">
            <w:pPr>
              <w:spacing w:before="0" w:after="0" w:line="240" w:lineRule="auto"/>
              <w:ind w:firstLine="0"/>
              <w:jc w:val="right"/>
              <w:rPr>
                <w:sz w:val="20"/>
                <w:szCs w:val="20"/>
              </w:rPr>
            </w:pPr>
            <w:r w:rsidRPr="003839C6">
              <w:rPr>
                <w:sz w:val="20"/>
                <w:szCs w:val="20"/>
              </w:rPr>
              <w:t>7000</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2D18F46D" w14:textId="77777777" w:rsidR="00595BC5" w:rsidRPr="003839C6" w:rsidRDefault="00595BC5" w:rsidP="00595BC5">
            <w:pPr>
              <w:spacing w:before="0" w:after="0" w:line="240" w:lineRule="auto"/>
              <w:ind w:firstLine="0"/>
              <w:jc w:val="right"/>
              <w:rPr>
                <w:sz w:val="20"/>
                <w:szCs w:val="20"/>
              </w:rPr>
            </w:pPr>
            <w:r w:rsidRPr="003839C6">
              <w:rPr>
                <w:sz w:val="20"/>
                <w:szCs w:val="20"/>
              </w:rPr>
              <w:t>10000</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3165B923" w14:textId="77777777" w:rsidR="00595BC5" w:rsidRPr="003839C6" w:rsidRDefault="00595BC5" w:rsidP="00595BC5">
            <w:pPr>
              <w:spacing w:before="0" w:after="0" w:line="240" w:lineRule="auto"/>
              <w:ind w:firstLine="0"/>
              <w:jc w:val="right"/>
              <w:rPr>
                <w:sz w:val="20"/>
                <w:szCs w:val="20"/>
              </w:rPr>
            </w:pPr>
            <w:r w:rsidRPr="003839C6">
              <w:rPr>
                <w:sz w:val="20"/>
                <w:szCs w:val="20"/>
              </w:rPr>
              <w:t>7000</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267C4EC1" w14:textId="77777777" w:rsidR="00595BC5" w:rsidRPr="003839C6" w:rsidRDefault="00595BC5" w:rsidP="00595BC5">
            <w:pPr>
              <w:spacing w:before="0" w:after="0" w:line="240" w:lineRule="auto"/>
              <w:ind w:firstLine="0"/>
              <w:jc w:val="right"/>
              <w:rPr>
                <w:sz w:val="20"/>
                <w:szCs w:val="20"/>
              </w:rPr>
            </w:pPr>
            <w:r w:rsidRPr="003839C6">
              <w:rPr>
                <w:sz w:val="20"/>
                <w:szCs w:val="20"/>
              </w:rPr>
              <w:t>8000</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09E61031" w14:textId="77777777" w:rsidR="00595BC5" w:rsidRPr="003839C6" w:rsidRDefault="00595BC5" w:rsidP="00595BC5">
            <w:pPr>
              <w:spacing w:before="0" w:after="0" w:line="240" w:lineRule="auto"/>
              <w:ind w:firstLine="0"/>
              <w:jc w:val="right"/>
              <w:rPr>
                <w:sz w:val="20"/>
                <w:szCs w:val="20"/>
              </w:rPr>
            </w:pPr>
            <w:r w:rsidRPr="003839C6">
              <w:rPr>
                <w:sz w:val="20"/>
                <w:szCs w:val="20"/>
              </w:rPr>
              <w:t>10000</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5A07E59E" w14:textId="77777777" w:rsidR="00595BC5" w:rsidRPr="003839C6" w:rsidRDefault="00595BC5" w:rsidP="00595BC5">
            <w:pPr>
              <w:spacing w:before="0" w:after="0" w:line="240" w:lineRule="auto"/>
              <w:ind w:firstLine="0"/>
              <w:jc w:val="right"/>
              <w:rPr>
                <w:sz w:val="20"/>
                <w:szCs w:val="20"/>
              </w:rPr>
            </w:pPr>
            <w:r w:rsidRPr="003839C6">
              <w:rPr>
                <w:sz w:val="20"/>
                <w:szCs w:val="20"/>
              </w:rPr>
              <w:t>12500</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7C00B29D" w14:textId="77777777" w:rsidR="00595BC5" w:rsidRPr="003839C6" w:rsidRDefault="00595BC5" w:rsidP="00595BC5">
            <w:pPr>
              <w:spacing w:before="0" w:after="0" w:line="240" w:lineRule="auto"/>
              <w:ind w:firstLine="0"/>
              <w:jc w:val="right"/>
              <w:rPr>
                <w:sz w:val="20"/>
                <w:szCs w:val="20"/>
              </w:rPr>
            </w:pPr>
            <w:r w:rsidRPr="003839C6">
              <w:rPr>
                <w:sz w:val="20"/>
                <w:szCs w:val="20"/>
              </w:rPr>
              <w:t>16000</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41D13788" w14:textId="77777777" w:rsidR="00595BC5" w:rsidRPr="003839C6" w:rsidRDefault="00595BC5" w:rsidP="00595BC5">
            <w:pPr>
              <w:spacing w:before="0" w:after="0" w:line="240" w:lineRule="auto"/>
              <w:ind w:firstLine="0"/>
              <w:jc w:val="right"/>
              <w:rPr>
                <w:sz w:val="20"/>
                <w:szCs w:val="20"/>
              </w:rPr>
            </w:pPr>
            <w:r w:rsidRPr="003839C6">
              <w:rPr>
                <w:sz w:val="20"/>
                <w:szCs w:val="20"/>
              </w:rPr>
              <w:t>89000</w:t>
            </w:r>
          </w:p>
        </w:tc>
      </w:tr>
      <w:tr w:rsidR="00595BC5" w:rsidRPr="003839C6" w14:paraId="0D6ABF97"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110EDD75" w14:textId="77777777" w:rsidR="00595BC5" w:rsidRPr="003839C6" w:rsidRDefault="00595BC5" w:rsidP="00595BC5">
            <w:pPr>
              <w:spacing w:before="0" w:after="0" w:line="240" w:lineRule="auto"/>
              <w:ind w:firstLine="0"/>
              <w:jc w:val="left"/>
              <w:rPr>
                <w:color w:val="FFFFFF"/>
                <w:sz w:val="20"/>
                <w:szCs w:val="20"/>
              </w:rPr>
            </w:pPr>
            <w:r w:rsidRPr="003839C6">
              <w:rPr>
                <w:color w:val="FFFFFF"/>
                <w:sz w:val="20"/>
                <w:szCs w:val="20"/>
              </w:rPr>
              <w:t>Salidas</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025294B8" w14:textId="77777777" w:rsidR="00595BC5" w:rsidRPr="003839C6" w:rsidRDefault="00595BC5" w:rsidP="00595BC5">
            <w:pPr>
              <w:spacing w:before="0" w:after="0" w:line="240" w:lineRule="auto"/>
              <w:ind w:firstLine="0"/>
              <w:jc w:val="left"/>
              <w:rPr>
                <w:color w:val="FFFFFF"/>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352007B3"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28D421FE"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6D28CE15"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51770067"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5D574429"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77DEC371"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37FCAB21"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733DEC2C"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299A565C"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20EFE35C"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2DF21564"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3B2B766B" w14:textId="77777777" w:rsidR="00595BC5" w:rsidRPr="003839C6" w:rsidRDefault="00595BC5" w:rsidP="00595BC5">
            <w:pPr>
              <w:spacing w:before="0" w:after="0" w:line="240" w:lineRule="auto"/>
              <w:ind w:firstLine="0"/>
              <w:jc w:val="left"/>
              <w:rPr>
                <w:sz w:val="20"/>
                <w:szCs w:val="20"/>
              </w:rPr>
            </w:pPr>
          </w:p>
        </w:tc>
      </w:tr>
      <w:tr w:rsidR="00595BC5" w:rsidRPr="003839C6" w14:paraId="068032EE"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344B9BA" w14:textId="77777777" w:rsidR="00595BC5" w:rsidRPr="003839C6" w:rsidRDefault="00595BC5" w:rsidP="00595BC5">
            <w:pPr>
              <w:spacing w:before="0" w:after="0" w:line="240" w:lineRule="auto"/>
              <w:ind w:firstLine="0"/>
              <w:jc w:val="left"/>
              <w:rPr>
                <w:sz w:val="20"/>
                <w:szCs w:val="20"/>
              </w:rPr>
            </w:pPr>
            <w:r w:rsidRPr="003839C6">
              <w:rPr>
                <w:sz w:val="20"/>
                <w:szCs w:val="20"/>
              </w:rPr>
              <w:t>Ordenador alta gama con 2 monitores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96056A" w14:textId="77777777" w:rsidR="00595BC5" w:rsidRPr="003839C6" w:rsidRDefault="00595BC5" w:rsidP="00595BC5">
            <w:pPr>
              <w:spacing w:before="0" w:after="0" w:line="240" w:lineRule="auto"/>
              <w:ind w:firstLine="0"/>
              <w:jc w:val="right"/>
              <w:rPr>
                <w:sz w:val="20"/>
                <w:szCs w:val="20"/>
              </w:rPr>
            </w:pPr>
            <w:r w:rsidRPr="003839C6">
              <w:rPr>
                <w:sz w:val="20"/>
                <w:szCs w:val="20"/>
              </w:rPr>
              <w:t>2000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5A7C1D" w14:textId="77777777" w:rsidR="00595BC5" w:rsidRPr="003839C6" w:rsidRDefault="00595BC5" w:rsidP="00595BC5">
            <w:pPr>
              <w:spacing w:before="0" w:after="0" w:line="240" w:lineRule="auto"/>
              <w:ind w:firstLine="0"/>
              <w:jc w:val="righ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583EC0"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6C19E7"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2A77B4"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3F047E"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9C0FEC"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1B8269"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66EEC4"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E2D70E"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6105AE"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23DCFF"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E1F4FB" w14:textId="77777777" w:rsidR="00595BC5" w:rsidRPr="003839C6" w:rsidRDefault="00595BC5" w:rsidP="00595BC5">
            <w:pPr>
              <w:spacing w:before="0" w:after="0" w:line="240" w:lineRule="auto"/>
              <w:ind w:firstLine="0"/>
              <w:jc w:val="right"/>
              <w:rPr>
                <w:sz w:val="20"/>
                <w:szCs w:val="20"/>
              </w:rPr>
            </w:pPr>
            <w:r w:rsidRPr="003839C6">
              <w:rPr>
                <w:sz w:val="20"/>
                <w:szCs w:val="20"/>
              </w:rPr>
              <w:t>2000</w:t>
            </w:r>
          </w:p>
        </w:tc>
      </w:tr>
      <w:tr w:rsidR="00595BC5" w:rsidRPr="003839C6" w14:paraId="74AA5C8C"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F2E7D98" w14:textId="77777777" w:rsidR="00595BC5" w:rsidRPr="003839C6" w:rsidRDefault="00595BC5" w:rsidP="00595BC5">
            <w:pPr>
              <w:spacing w:before="0" w:after="0" w:line="240" w:lineRule="auto"/>
              <w:ind w:firstLine="0"/>
              <w:jc w:val="left"/>
              <w:rPr>
                <w:sz w:val="20"/>
                <w:szCs w:val="20"/>
              </w:rPr>
            </w:pPr>
            <w:r w:rsidRPr="003839C6">
              <w:rPr>
                <w:sz w:val="20"/>
                <w:szCs w:val="20"/>
              </w:rPr>
              <w:t>Mobiliario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9525B5" w14:textId="77777777" w:rsidR="00595BC5" w:rsidRPr="003839C6" w:rsidRDefault="00595BC5" w:rsidP="00595BC5">
            <w:pPr>
              <w:spacing w:before="0" w:after="0" w:line="240" w:lineRule="auto"/>
              <w:ind w:firstLine="0"/>
              <w:jc w:val="right"/>
              <w:rPr>
                <w:sz w:val="20"/>
                <w:szCs w:val="20"/>
              </w:rPr>
            </w:pPr>
            <w:r w:rsidRPr="003839C6">
              <w:rPr>
                <w:sz w:val="20"/>
                <w:szCs w:val="20"/>
              </w:rPr>
              <w:t>400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D46367" w14:textId="77777777" w:rsidR="00595BC5" w:rsidRPr="003839C6" w:rsidRDefault="00595BC5" w:rsidP="00595BC5">
            <w:pPr>
              <w:spacing w:before="0" w:after="0" w:line="240" w:lineRule="auto"/>
              <w:ind w:firstLine="0"/>
              <w:jc w:val="righ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F6274F"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4EC0B8"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43FD1B"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51B95E"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412CB5"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5CE269"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66BAFF"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20B535"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D493AA"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319954"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D40AAD" w14:textId="77777777" w:rsidR="00595BC5" w:rsidRPr="003839C6" w:rsidRDefault="00595BC5" w:rsidP="00595BC5">
            <w:pPr>
              <w:spacing w:before="0" w:after="0" w:line="240" w:lineRule="auto"/>
              <w:ind w:firstLine="0"/>
              <w:jc w:val="right"/>
              <w:rPr>
                <w:sz w:val="20"/>
                <w:szCs w:val="20"/>
              </w:rPr>
            </w:pPr>
            <w:r w:rsidRPr="003839C6">
              <w:rPr>
                <w:sz w:val="20"/>
                <w:szCs w:val="20"/>
              </w:rPr>
              <w:t>400</w:t>
            </w:r>
          </w:p>
        </w:tc>
      </w:tr>
      <w:tr w:rsidR="00595BC5" w:rsidRPr="003839C6" w14:paraId="6CEB708E"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6AD4E8F" w14:textId="77777777" w:rsidR="00595BC5" w:rsidRPr="003839C6" w:rsidRDefault="00595BC5" w:rsidP="00595BC5">
            <w:pPr>
              <w:spacing w:before="0" w:after="0" w:line="240" w:lineRule="auto"/>
              <w:ind w:firstLine="0"/>
              <w:jc w:val="left"/>
              <w:rPr>
                <w:sz w:val="20"/>
                <w:szCs w:val="20"/>
              </w:rPr>
            </w:pPr>
            <w:r w:rsidRPr="003839C6">
              <w:rPr>
                <w:sz w:val="20"/>
                <w:szCs w:val="20"/>
              </w:rPr>
              <w:t>Herramientas para desarrollar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ABACC7" w14:textId="77777777" w:rsidR="00595BC5" w:rsidRPr="003839C6" w:rsidRDefault="00595BC5" w:rsidP="00595BC5">
            <w:pPr>
              <w:spacing w:before="0" w:after="0" w:line="240" w:lineRule="auto"/>
              <w:ind w:firstLine="0"/>
              <w:jc w:val="right"/>
              <w:rPr>
                <w:sz w:val="20"/>
                <w:szCs w:val="20"/>
              </w:rPr>
            </w:pPr>
            <w:r w:rsidRPr="003839C6">
              <w:rPr>
                <w:sz w:val="20"/>
                <w:szCs w:val="20"/>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100631" w14:textId="77777777" w:rsidR="00595BC5" w:rsidRPr="003839C6" w:rsidRDefault="00595BC5" w:rsidP="00595BC5">
            <w:pPr>
              <w:spacing w:before="0" w:after="0" w:line="240" w:lineRule="auto"/>
              <w:ind w:firstLine="0"/>
              <w:jc w:val="righ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CA4C9D"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E9E01B"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4720B5"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BEA2BC"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75DE1D"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D6D3E1"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8B344E"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627ED0"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A7A963"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19FACE" w14:textId="77777777" w:rsidR="00595BC5" w:rsidRPr="003839C6" w:rsidRDefault="00595BC5" w:rsidP="00595BC5">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B78161" w14:textId="77777777" w:rsidR="00595BC5" w:rsidRPr="003839C6" w:rsidRDefault="00595BC5" w:rsidP="00595BC5">
            <w:pPr>
              <w:spacing w:before="0" w:after="0" w:line="240" w:lineRule="auto"/>
              <w:ind w:firstLine="0"/>
              <w:jc w:val="right"/>
              <w:rPr>
                <w:sz w:val="20"/>
                <w:szCs w:val="20"/>
              </w:rPr>
            </w:pPr>
            <w:r w:rsidRPr="003839C6">
              <w:rPr>
                <w:sz w:val="20"/>
                <w:szCs w:val="20"/>
              </w:rPr>
              <w:t>100</w:t>
            </w:r>
          </w:p>
        </w:tc>
      </w:tr>
      <w:tr w:rsidR="00595BC5" w:rsidRPr="003839C6" w14:paraId="3BDD9F32"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F49DD6A" w14:textId="77777777" w:rsidR="00595BC5" w:rsidRPr="003839C6" w:rsidRDefault="00595BC5" w:rsidP="00595BC5">
            <w:pPr>
              <w:spacing w:before="0" w:after="0" w:line="240" w:lineRule="auto"/>
              <w:ind w:firstLine="0"/>
              <w:jc w:val="left"/>
              <w:rPr>
                <w:sz w:val="20"/>
                <w:szCs w:val="20"/>
              </w:rPr>
            </w:pPr>
            <w:r w:rsidRPr="003839C6">
              <w:rPr>
                <w:sz w:val="20"/>
                <w:szCs w:val="20"/>
              </w:rPr>
              <w:t>Seguridad Social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BFFFA6" w14:textId="77777777" w:rsidR="00595BC5" w:rsidRPr="003839C6" w:rsidRDefault="00595BC5" w:rsidP="00595BC5">
            <w:pPr>
              <w:spacing w:before="0" w:after="0" w:line="240" w:lineRule="auto"/>
              <w:ind w:firstLine="0"/>
              <w:jc w:val="right"/>
              <w:rPr>
                <w:sz w:val="20"/>
                <w:szCs w:val="20"/>
              </w:rPr>
            </w:pPr>
            <w:r w:rsidRPr="003839C6">
              <w:rPr>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BF82D5" w14:textId="77777777" w:rsidR="00595BC5" w:rsidRPr="003839C6" w:rsidRDefault="00595BC5" w:rsidP="00595BC5">
            <w:pPr>
              <w:spacing w:before="0" w:after="0" w:line="240" w:lineRule="auto"/>
              <w:ind w:firstLine="0"/>
              <w:jc w:val="right"/>
              <w:rPr>
                <w:sz w:val="20"/>
                <w:szCs w:val="20"/>
              </w:rPr>
            </w:pPr>
            <w:r w:rsidRPr="003839C6">
              <w:rPr>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0B0536" w14:textId="77777777" w:rsidR="00595BC5" w:rsidRPr="003839C6" w:rsidRDefault="00595BC5" w:rsidP="00595BC5">
            <w:pPr>
              <w:spacing w:before="0" w:after="0" w:line="240" w:lineRule="auto"/>
              <w:ind w:firstLine="0"/>
              <w:jc w:val="right"/>
              <w:rPr>
                <w:sz w:val="20"/>
                <w:szCs w:val="20"/>
              </w:rPr>
            </w:pPr>
            <w:r w:rsidRPr="003839C6">
              <w:rPr>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D3CEAC" w14:textId="77777777" w:rsidR="00595BC5" w:rsidRPr="003839C6" w:rsidRDefault="00595BC5" w:rsidP="00595BC5">
            <w:pPr>
              <w:spacing w:before="0" w:after="0" w:line="240" w:lineRule="auto"/>
              <w:ind w:firstLine="0"/>
              <w:jc w:val="right"/>
              <w:rPr>
                <w:sz w:val="20"/>
                <w:szCs w:val="20"/>
              </w:rPr>
            </w:pPr>
            <w:r w:rsidRPr="003839C6">
              <w:rPr>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AC5F19" w14:textId="77777777" w:rsidR="00595BC5" w:rsidRPr="003839C6" w:rsidRDefault="00595BC5" w:rsidP="00595BC5">
            <w:pPr>
              <w:spacing w:before="0" w:after="0" w:line="240" w:lineRule="auto"/>
              <w:ind w:firstLine="0"/>
              <w:jc w:val="right"/>
              <w:rPr>
                <w:sz w:val="20"/>
                <w:szCs w:val="20"/>
              </w:rPr>
            </w:pPr>
            <w:r w:rsidRPr="003839C6">
              <w:rPr>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C907EB" w14:textId="77777777" w:rsidR="00595BC5" w:rsidRPr="003839C6" w:rsidRDefault="00595BC5" w:rsidP="00595BC5">
            <w:pPr>
              <w:spacing w:before="0" w:after="0" w:line="240" w:lineRule="auto"/>
              <w:ind w:firstLine="0"/>
              <w:jc w:val="right"/>
              <w:rPr>
                <w:sz w:val="20"/>
                <w:szCs w:val="20"/>
              </w:rPr>
            </w:pPr>
            <w:r w:rsidRPr="003839C6">
              <w:rPr>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4180F0" w14:textId="77777777" w:rsidR="00595BC5" w:rsidRPr="003839C6" w:rsidRDefault="00595BC5" w:rsidP="00595BC5">
            <w:pPr>
              <w:spacing w:before="0" w:after="0" w:line="240" w:lineRule="auto"/>
              <w:ind w:firstLine="0"/>
              <w:jc w:val="right"/>
              <w:rPr>
                <w:sz w:val="20"/>
                <w:szCs w:val="20"/>
              </w:rPr>
            </w:pPr>
            <w:r w:rsidRPr="003839C6">
              <w:rPr>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FC445C" w14:textId="77777777" w:rsidR="00595BC5" w:rsidRPr="003839C6" w:rsidRDefault="00595BC5" w:rsidP="00595BC5">
            <w:pPr>
              <w:spacing w:before="0" w:after="0" w:line="240" w:lineRule="auto"/>
              <w:ind w:firstLine="0"/>
              <w:jc w:val="right"/>
              <w:rPr>
                <w:sz w:val="20"/>
                <w:szCs w:val="20"/>
              </w:rPr>
            </w:pPr>
            <w:r w:rsidRPr="003839C6">
              <w:rPr>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D78113" w14:textId="77777777" w:rsidR="00595BC5" w:rsidRPr="003839C6" w:rsidRDefault="00595BC5" w:rsidP="00595BC5">
            <w:pPr>
              <w:spacing w:before="0" w:after="0" w:line="240" w:lineRule="auto"/>
              <w:ind w:firstLine="0"/>
              <w:jc w:val="right"/>
              <w:rPr>
                <w:sz w:val="20"/>
                <w:szCs w:val="20"/>
              </w:rPr>
            </w:pPr>
            <w:r w:rsidRPr="003839C6">
              <w:rPr>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7F6EEC" w14:textId="77777777" w:rsidR="00595BC5" w:rsidRPr="003839C6" w:rsidRDefault="00595BC5" w:rsidP="00595BC5">
            <w:pPr>
              <w:spacing w:before="0" w:after="0" w:line="240" w:lineRule="auto"/>
              <w:ind w:firstLine="0"/>
              <w:jc w:val="right"/>
              <w:rPr>
                <w:sz w:val="20"/>
                <w:szCs w:val="20"/>
              </w:rPr>
            </w:pPr>
            <w:r w:rsidRPr="003839C6">
              <w:rPr>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CF3657" w14:textId="77777777" w:rsidR="00595BC5" w:rsidRPr="003839C6" w:rsidRDefault="00595BC5" w:rsidP="00595BC5">
            <w:pPr>
              <w:spacing w:before="0" w:after="0" w:line="240" w:lineRule="auto"/>
              <w:ind w:firstLine="0"/>
              <w:jc w:val="right"/>
              <w:rPr>
                <w:sz w:val="20"/>
                <w:szCs w:val="20"/>
              </w:rPr>
            </w:pPr>
            <w:r w:rsidRPr="003839C6">
              <w:rPr>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6482F2" w14:textId="77777777" w:rsidR="00595BC5" w:rsidRPr="003839C6" w:rsidRDefault="00595BC5" w:rsidP="00595BC5">
            <w:pPr>
              <w:spacing w:before="0" w:after="0" w:line="240" w:lineRule="auto"/>
              <w:ind w:firstLine="0"/>
              <w:jc w:val="right"/>
              <w:rPr>
                <w:sz w:val="20"/>
                <w:szCs w:val="20"/>
              </w:rPr>
            </w:pPr>
            <w:r w:rsidRPr="003839C6">
              <w:rPr>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004181" w14:textId="77777777" w:rsidR="00595BC5" w:rsidRPr="003839C6" w:rsidRDefault="00595BC5" w:rsidP="00595BC5">
            <w:pPr>
              <w:spacing w:before="0" w:after="0" w:line="240" w:lineRule="auto"/>
              <w:ind w:firstLine="0"/>
              <w:jc w:val="right"/>
              <w:rPr>
                <w:sz w:val="20"/>
                <w:szCs w:val="20"/>
              </w:rPr>
            </w:pPr>
            <w:r w:rsidRPr="003839C6">
              <w:rPr>
                <w:sz w:val="20"/>
                <w:szCs w:val="20"/>
              </w:rPr>
              <w:t>720</w:t>
            </w:r>
          </w:p>
        </w:tc>
      </w:tr>
      <w:tr w:rsidR="00595BC5" w:rsidRPr="003839C6" w14:paraId="0DC16167"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03116E2" w14:textId="77777777" w:rsidR="00595BC5" w:rsidRPr="003839C6" w:rsidRDefault="00595BC5" w:rsidP="00595BC5">
            <w:pPr>
              <w:spacing w:before="0" w:after="0" w:line="240" w:lineRule="auto"/>
              <w:ind w:firstLine="0"/>
              <w:jc w:val="left"/>
              <w:rPr>
                <w:sz w:val="20"/>
                <w:szCs w:val="20"/>
              </w:rPr>
            </w:pPr>
            <w:r w:rsidRPr="003839C6">
              <w:rPr>
                <w:sz w:val="20"/>
                <w:szCs w:val="20"/>
              </w:rPr>
              <w:t xml:space="preserve">Hosting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47C527" w14:textId="77777777" w:rsidR="00595BC5" w:rsidRPr="003839C6" w:rsidRDefault="00595BC5" w:rsidP="00595BC5">
            <w:pPr>
              <w:spacing w:before="0" w:after="0" w:line="240" w:lineRule="auto"/>
              <w:ind w:firstLine="0"/>
              <w:jc w:val="right"/>
              <w:rPr>
                <w:sz w:val="20"/>
                <w:szCs w:val="20"/>
              </w:rPr>
            </w:pPr>
            <w:r w:rsidRPr="003839C6">
              <w:rPr>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6335F7" w14:textId="77777777" w:rsidR="00595BC5" w:rsidRPr="003839C6" w:rsidRDefault="00595BC5" w:rsidP="00595BC5">
            <w:pPr>
              <w:spacing w:before="0" w:after="0" w:line="240" w:lineRule="auto"/>
              <w:ind w:firstLine="0"/>
              <w:jc w:val="right"/>
              <w:rPr>
                <w:sz w:val="20"/>
                <w:szCs w:val="20"/>
              </w:rPr>
            </w:pPr>
            <w:r w:rsidRPr="003839C6">
              <w:rPr>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1A4BE7" w14:textId="77777777" w:rsidR="00595BC5" w:rsidRPr="003839C6" w:rsidRDefault="00595BC5" w:rsidP="00595BC5">
            <w:pPr>
              <w:spacing w:before="0" w:after="0" w:line="240" w:lineRule="auto"/>
              <w:ind w:firstLine="0"/>
              <w:jc w:val="right"/>
              <w:rPr>
                <w:sz w:val="20"/>
                <w:szCs w:val="20"/>
              </w:rPr>
            </w:pPr>
            <w:r w:rsidRPr="003839C6">
              <w:rPr>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DEAA78" w14:textId="77777777" w:rsidR="00595BC5" w:rsidRPr="003839C6" w:rsidRDefault="00595BC5" w:rsidP="00595BC5">
            <w:pPr>
              <w:spacing w:before="0" w:after="0" w:line="240" w:lineRule="auto"/>
              <w:ind w:firstLine="0"/>
              <w:jc w:val="right"/>
              <w:rPr>
                <w:sz w:val="20"/>
                <w:szCs w:val="20"/>
              </w:rPr>
            </w:pPr>
            <w:r w:rsidRPr="003839C6">
              <w:rPr>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3E975B" w14:textId="77777777" w:rsidR="00595BC5" w:rsidRPr="003839C6" w:rsidRDefault="00595BC5" w:rsidP="00595BC5">
            <w:pPr>
              <w:spacing w:before="0" w:after="0" w:line="240" w:lineRule="auto"/>
              <w:ind w:firstLine="0"/>
              <w:jc w:val="right"/>
              <w:rPr>
                <w:sz w:val="20"/>
                <w:szCs w:val="20"/>
              </w:rPr>
            </w:pPr>
            <w:r w:rsidRPr="003839C6">
              <w:rPr>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416F21" w14:textId="77777777" w:rsidR="00595BC5" w:rsidRPr="003839C6" w:rsidRDefault="00595BC5" w:rsidP="00595BC5">
            <w:pPr>
              <w:spacing w:before="0" w:after="0" w:line="240" w:lineRule="auto"/>
              <w:ind w:firstLine="0"/>
              <w:jc w:val="right"/>
              <w:rPr>
                <w:sz w:val="20"/>
                <w:szCs w:val="20"/>
              </w:rPr>
            </w:pPr>
            <w:r w:rsidRPr="003839C6">
              <w:rPr>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50FC22" w14:textId="77777777" w:rsidR="00595BC5" w:rsidRPr="003839C6" w:rsidRDefault="00595BC5" w:rsidP="00595BC5">
            <w:pPr>
              <w:spacing w:before="0" w:after="0" w:line="240" w:lineRule="auto"/>
              <w:ind w:firstLine="0"/>
              <w:jc w:val="right"/>
              <w:rPr>
                <w:sz w:val="20"/>
                <w:szCs w:val="20"/>
              </w:rPr>
            </w:pPr>
            <w:r w:rsidRPr="003839C6">
              <w:rPr>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E59892" w14:textId="77777777" w:rsidR="00595BC5" w:rsidRPr="003839C6" w:rsidRDefault="00595BC5" w:rsidP="00595BC5">
            <w:pPr>
              <w:spacing w:before="0" w:after="0" w:line="240" w:lineRule="auto"/>
              <w:ind w:firstLine="0"/>
              <w:jc w:val="right"/>
              <w:rPr>
                <w:sz w:val="20"/>
                <w:szCs w:val="20"/>
              </w:rPr>
            </w:pPr>
            <w:r w:rsidRPr="003839C6">
              <w:rPr>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1AC1F3" w14:textId="77777777" w:rsidR="00595BC5" w:rsidRPr="003839C6" w:rsidRDefault="00595BC5" w:rsidP="00595BC5">
            <w:pPr>
              <w:spacing w:before="0" w:after="0" w:line="240" w:lineRule="auto"/>
              <w:ind w:firstLine="0"/>
              <w:jc w:val="right"/>
              <w:rPr>
                <w:sz w:val="20"/>
                <w:szCs w:val="20"/>
              </w:rPr>
            </w:pPr>
            <w:r w:rsidRPr="003839C6">
              <w:rPr>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8F67DD" w14:textId="77777777" w:rsidR="00595BC5" w:rsidRPr="003839C6" w:rsidRDefault="00595BC5" w:rsidP="00595BC5">
            <w:pPr>
              <w:spacing w:before="0" w:after="0" w:line="240" w:lineRule="auto"/>
              <w:ind w:firstLine="0"/>
              <w:jc w:val="right"/>
              <w:rPr>
                <w:sz w:val="20"/>
                <w:szCs w:val="20"/>
              </w:rPr>
            </w:pPr>
            <w:r w:rsidRPr="003839C6">
              <w:rPr>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9041EF" w14:textId="77777777" w:rsidR="00595BC5" w:rsidRPr="003839C6" w:rsidRDefault="00595BC5" w:rsidP="00595BC5">
            <w:pPr>
              <w:spacing w:before="0" w:after="0" w:line="240" w:lineRule="auto"/>
              <w:ind w:firstLine="0"/>
              <w:jc w:val="right"/>
              <w:rPr>
                <w:sz w:val="20"/>
                <w:szCs w:val="20"/>
              </w:rPr>
            </w:pPr>
            <w:r w:rsidRPr="003839C6">
              <w:rPr>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3E2D96" w14:textId="77777777" w:rsidR="00595BC5" w:rsidRPr="003839C6" w:rsidRDefault="00595BC5" w:rsidP="00595BC5">
            <w:pPr>
              <w:spacing w:before="0" w:after="0" w:line="240" w:lineRule="auto"/>
              <w:ind w:firstLine="0"/>
              <w:jc w:val="right"/>
              <w:rPr>
                <w:sz w:val="20"/>
                <w:szCs w:val="20"/>
              </w:rPr>
            </w:pPr>
            <w:r w:rsidRPr="003839C6">
              <w:rPr>
                <w:sz w:val="20"/>
                <w:szCs w:val="20"/>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67C370" w14:textId="77777777" w:rsidR="00595BC5" w:rsidRPr="003839C6" w:rsidRDefault="00595BC5" w:rsidP="00595BC5">
            <w:pPr>
              <w:spacing w:before="0" w:after="0" w:line="240" w:lineRule="auto"/>
              <w:ind w:firstLine="0"/>
              <w:jc w:val="right"/>
              <w:rPr>
                <w:sz w:val="20"/>
                <w:szCs w:val="20"/>
              </w:rPr>
            </w:pPr>
            <w:r w:rsidRPr="003839C6">
              <w:rPr>
                <w:sz w:val="20"/>
                <w:szCs w:val="20"/>
              </w:rPr>
              <w:t>120</w:t>
            </w:r>
          </w:p>
        </w:tc>
      </w:tr>
      <w:tr w:rsidR="00595BC5" w:rsidRPr="003839C6" w14:paraId="07B38B24"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EC26B5B" w14:textId="77777777" w:rsidR="00595BC5" w:rsidRPr="003839C6" w:rsidRDefault="00595BC5" w:rsidP="00595BC5">
            <w:pPr>
              <w:spacing w:before="0" w:after="0" w:line="240" w:lineRule="auto"/>
              <w:ind w:firstLine="0"/>
              <w:jc w:val="left"/>
              <w:rPr>
                <w:sz w:val="20"/>
                <w:szCs w:val="20"/>
              </w:rPr>
            </w:pPr>
            <w:r w:rsidRPr="003839C6">
              <w:rPr>
                <w:sz w:val="20"/>
                <w:szCs w:val="20"/>
              </w:rPr>
              <w:t xml:space="preserve">Publicidad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9D7214" w14:textId="77777777" w:rsidR="00595BC5" w:rsidRPr="003839C6" w:rsidRDefault="00595BC5" w:rsidP="00595BC5">
            <w:pPr>
              <w:spacing w:before="0" w:after="0" w:line="240" w:lineRule="auto"/>
              <w:ind w:firstLine="0"/>
              <w:jc w:val="right"/>
              <w:rPr>
                <w:sz w:val="20"/>
                <w:szCs w:val="20"/>
              </w:rPr>
            </w:pPr>
            <w:r w:rsidRPr="003839C6">
              <w:rPr>
                <w:sz w:val="20"/>
                <w:szCs w:val="20"/>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2E31F3" w14:textId="77777777" w:rsidR="00595BC5" w:rsidRPr="003839C6" w:rsidRDefault="00595BC5" w:rsidP="00595BC5">
            <w:pPr>
              <w:spacing w:before="0" w:after="0" w:line="240" w:lineRule="auto"/>
              <w:ind w:firstLine="0"/>
              <w:jc w:val="right"/>
              <w:rPr>
                <w:sz w:val="20"/>
                <w:szCs w:val="20"/>
              </w:rPr>
            </w:pPr>
            <w:r w:rsidRPr="003839C6">
              <w:rPr>
                <w:sz w:val="20"/>
                <w:szCs w:val="20"/>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3EF218" w14:textId="77777777" w:rsidR="00595BC5" w:rsidRPr="003839C6" w:rsidRDefault="00595BC5" w:rsidP="00595BC5">
            <w:pPr>
              <w:spacing w:before="0" w:after="0" w:line="240" w:lineRule="auto"/>
              <w:ind w:firstLine="0"/>
              <w:jc w:val="right"/>
              <w:rPr>
                <w:sz w:val="20"/>
                <w:szCs w:val="20"/>
              </w:rPr>
            </w:pPr>
            <w:r w:rsidRPr="003839C6">
              <w:rPr>
                <w:sz w:val="20"/>
                <w:szCs w:val="20"/>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DA731C" w14:textId="77777777" w:rsidR="00595BC5" w:rsidRPr="003839C6" w:rsidRDefault="00595BC5" w:rsidP="00595BC5">
            <w:pPr>
              <w:spacing w:before="0" w:after="0" w:line="240" w:lineRule="auto"/>
              <w:ind w:firstLine="0"/>
              <w:jc w:val="right"/>
              <w:rPr>
                <w:sz w:val="20"/>
                <w:szCs w:val="20"/>
              </w:rPr>
            </w:pPr>
            <w:r w:rsidRPr="003839C6">
              <w:rPr>
                <w:sz w:val="20"/>
                <w:szCs w:val="20"/>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7EE4B2" w14:textId="77777777" w:rsidR="00595BC5" w:rsidRPr="003839C6" w:rsidRDefault="00595BC5" w:rsidP="00595BC5">
            <w:pPr>
              <w:spacing w:before="0" w:after="0" w:line="240" w:lineRule="auto"/>
              <w:ind w:firstLine="0"/>
              <w:jc w:val="right"/>
              <w:rPr>
                <w:sz w:val="20"/>
                <w:szCs w:val="20"/>
              </w:rPr>
            </w:pPr>
            <w:r w:rsidRPr="003839C6">
              <w:rPr>
                <w:sz w:val="20"/>
                <w:szCs w:val="20"/>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184D51" w14:textId="77777777" w:rsidR="00595BC5" w:rsidRPr="003839C6" w:rsidRDefault="00595BC5" w:rsidP="00595BC5">
            <w:pPr>
              <w:spacing w:before="0" w:after="0" w:line="240" w:lineRule="auto"/>
              <w:ind w:firstLine="0"/>
              <w:jc w:val="right"/>
              <w:rPr>
                <w:sz w:val="20"/>
                <w:szCs w:val="20"/>
              </w:rPr>
            </w:pPr>
            <w:r w:rsidRPr="003839C6">
              <w:rPr>
                <w:sz w:val="20"/>
                <w:szCs w:val="20"/>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5AEF4C" w14:textId="77777777" w:rsidR="00595BC5" w:rsidRPr="003839C6" w:rsidRDefault="00595BC5" w:rsidP="00595BC5">
            <w:pPr>
              <w:spacing w:before="0" w:after="0" w:line="240" w:lineRule="auto"/>
              <w:ind w:firstLine="0"/>
              <w:jc w:val="right"/>
              <w:rPr>
                <w:sz w:val="20"/>
                <w:szCs w:val="20"/>
              </w:rPr>
            </w:pPr>
            <w:r w:rsidRPr="003839C6">
              <w:rPr>
                <w:sz w:val="20"/>
                <w:szCs w:val="20"/>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9B0C68" w14:textId="77777777" w:rsidR="00595BC5" w:rsidRPr="003839C6" w:rsidRDefault="00595BC5" w:rsidP="00595BC5">
            <w:pPr>
              <w:spacing w:before="0" w:after="0" w:line="240" w:lineRule="auto"/>
              <w:ind w:firstLine="0"/>
              <w:jc w:val="right"/>
              <w:rPr>
                <w:sz w:val="20"/>
                <w:szCs w:val="20"/>
              </w:rPr>
            </w:pPr>
            <w:r w:rsidRPr="003839C6">
              <w:rPr>
                <w:sz w:val="20"/>
                <w:szCs w:val="20"/>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37A470" w14:textId="77777777" w:rsidR="00595BC5" w:rsidRPr="003839C6" w:rsidRDefault="00595BC5" w:rsidP="00595BC5">
            <w:pPr>
              <w:spacing w:before="0" w:after="0" w:line="240" w:lineRule="auto"/>
              <w:ind w:firstLine="0"/>
              <w:jc w:val="right"/>
              <w:rPr>
                <w:sz w:val="20"/>
                <w:szCs w:val="20"/>
              </w:rPr>
            </w:pPr>
            <w:r w:rsidRPr="003839C6">
              <w:rPr>
                <w:sz w:val="20"/>
                <w:szCs w:val="20"/>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AC0812" w14:textId="77777777" w:rsidR="00595BC5" w:rsidRPr="003839C6" w:rsidRDefault="00595BC5" w:rsidP="00595BC5">
            <w:pPr>
              <w:spacing w:before="0" w:after="0" w:line="240" w:lineRule="auto"/>
              <w:ind w:firstLine="0"/>
              <w:jc w:val="right"/>
              <w:rPr>
                <w:sz w:val="20"/>
                <w:szCs w:val="20"/>
              </w:rPr>
            </w:pPr>
            <w:r w:rsidRPr="003839C6">
              <w:rPr>
                <w:sz w:val="20"/>
                <w:szCs w:val="20"/>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BE7AE5" w14:textId="77777777" w:rsidR="00595BC5" w:rsidRPr="003839C6" w:rsidRDefault="00595BC5" w:rsidP="00595BC5">
            <w:pPr>
              <w:spacing w:before="0" w:after="0" w:line="240" w:lineRule="auto"/>
              <w:ind w:firstLine="0"/>
              <w:jc w:val="right"/>
              <w:rPr>
                <w:sz w:val="20"/>
                <w:szCs w:val="20"/>
              </w:rPr>
            </w:pPr>
            <w:r w:rsidRPr="003839C6">
              <w:rPr>
                <w:sz w:val="20"/>
                <w:szCs w:val="20"/>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7D93A9" w14:textId="77777777" w:rsidR="00595BC5" w:rsidRPr="003839C6" w:rsidRDefault="00595BC5" w:rsidP="00595BC5">
            <w:pPr>
              <w:spacing w:before="0" w:after="0" w:line="240" w:lineRule="auto"/>
              <w:ind w:firstLine="0"/>
              <w:jc w:val="right"/>
              <w:rPr>
                <w:sz w:val="20"/>
                <w:szCs w:val="20"/>
              </w:rPr>
            </w:pPr>
            <w:r w:rsidRPr="003839C6">
              <w:rPr>
                <w:sz w:val="20"/>
                <w:szCs w:val="20"/>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968685" w14:textId="77777777" w:rsidR="00595BC5" w:rsidRPr="003839C6" w:rsidRDefault="00595BC5" w:rsidP="00595BC5">
            <w:pPr>
              <w:spacing w:before="0" w:after="0" w:line="240" w:lineRule="auto"/>
              <w:ind w:firstLine="0"/>
              <w:jc w:val="right"/>
              <w:rPr>
                <w:sz w:val="20"/>
                <w:szCs w:val="20"/>
              </w:rPr>
            </w:pPr>
            <w:r w:rsidRPr="003839C6">
              <w:rPr>
                <w:sz w:val="20"/>
                <w:szCs w:val="20"/>
              </w:rPr>
              <w:t>2400</w:t>
            </w:r>
          </w:p>
        </w:tc>
      </w:tr>
      <w:tr w:rsidR="00595BC5" w:rsidRPr="003839C6" w14:paraId="4D2862C3"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DED8A12" w14:textId="77777777" w:rsidR="00595BC5" w:rsidRPr="003839C6" w:rsidRDefault="00595BC5" w:rsidP="00595BC5">
            <w:pPr>
              <w:spacing w:before="0" w:after="0" w:line="240" w:lineRule="auto"/>
              <w:ind w:firstLine="0"/>
              <w:jc w:val="left"/>
              <w:rPr>
                <w:sz w:val="20"/>
                <w:szCs w:val="20"/>
              </w:rPr>
            </w:pPr>
            <w:r w:rsidRPr="003839C6">
              <w:rPr>
                <w:sz w:val="20"/>
                <w:szCs w:val="20"/>
              </w:rPr>
              <w:t>Suministros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D68B89" w14:textId="77777777" w:rsidR="00595BC5" w:rsidRPr="003839C6" w:rsidRDefault="00595BC5" w:rsidP="00595BC5">
            <w:pPr>
              <w:spacing w:before="0" w:after="0" w:line="240" w:lineRule="auto"/>
              <w:ind w:firstLine="0"/>
              <w:jc w:val="right"/>
              <w:rPr>
                <w:sz w:val="20"/>
                <w:szCs w:val="20"/>
              </w:rPr>
            </w:pPr>
            <w:r w:rsidRPr="003839C6">
              <w:rPr>
                <w:sz w:val="20"/>
                <w:szCs w:val="20"/>
              </w:rPr>
              <w:t>300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B3ED0B" w14:textId="77777777" w:rsidR="00595BC5" w:rsidRPr="003839C6" w:rsidRDefault="00595BC5" w:rsidP="00595BC5">
            <w:pPr>
              <w:spacing w:before="0" w:after="0" w:line="240" w:lineRule="auto"/>
              <w:ind w:firstLine="0"/>
              <w:jc w:val="right"/>
              <w:rPr>
                <w:sz w:val="20"/>
                <w:szCs w:val="20"/>
              </w:rPr>
            </w:pPr>
            <w:r w:rsidRPr="003839C6">
              <w:rPr>
                <w:sz w:val="20"/>
                <w:szCs w:val="20"/>
              </w:rPr>
              <w:t>300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99BCF3" w14:textId="77777777" w:rsidR="00595BC5" w:rsidRPr="003839C6" w:rsidRDefault="00595BC5" w:rsidP="00595BC5">
            <w:pPr>
              <w:spacing w:before="0" w:after="0" w:line="240" w:lineRule="auto"/>
              <w:ind w:firstLine="0"/>
              <w:jc w:val="right"/>
              <w:rPr>
                <w:sz w:val="20"/>
                <w:szCs w:val="20"/>
              </w:rPr>
            </w:pPr>
            <w:r w:rsidRPr="003839C6">
              <w:rPr>
                <w:sz w:val="20"/>
                <w:szCs w:val="20"/>
              </w:rPr>
              <w:t>300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F29D27" w14:textId="77777777" w:rsidR="00595BC5" w:rsidRPr="003839C6" w:rsidRDefault="00595BC5" w:rsidP="00595BC5">
            <w:pPr>
              <w:spacing w:before="0" w:after="0" w:line="240" w:lineRule="auto"/>
              <w:ind w:firstLine="0"/>
              <w:jc w:val="right"/>
              <w:rPr>
                <w:sz w:val="20"/>
                <w:szCs w:val="20"/>
              </w:rPr>
            </w:pPr>
            <w:r w:rsidRPr="003839C6">
              <w:rPr>
                <w:sz w:val="20"/>
                <w:szCs w:val="20"/>
              </w:rPr>
              <w:t>300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83CA24" w14:textId="77777777" w:rsidR="00595BC5" w:rsidRPr="003839C6" w:rsidRDefault="00595BC5" w:rsidP="00595BC5">
            <w:pPr>
              <w:spacing w:before="0" w:after="0" w:line="240" w:lineRule="auto"/>
              <w:ind w:firstLine="0"/>
              <w:jc w:val="right"/>
              <w:rPr>
                <w:sz w:val="20"/>
                <w:szCs w:val="20"/>
              </w:rPr>
            </w:pPr>
            <w:r w:rsidRPr="003839C6">
              <w:rPr>
                <w:sz w:val="20"/>
                <w:szCs w:val="20"/>
              </w:rPr>
              <w:t>300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EEB359" w14:textId="77777777" w:rsidR="00595BC5" w:rsidRPr="003839C6" w:rsidRDefault="00595BC5" w:rsidP="00595BC5">
            <w:pPr>
              <w:spacing w:before="0" w:after="0" w:line="240" w:lineRule="auto"/>
              <w:ind w:firstLine="0"/>
              <w:jc w:val="right"/>
              <w:rPr>
                <w:sz w:val="20"/>
                <w:szCs w:val="20"/>
              </w:rPr>
            </w:pPr>
            <w:r w:rsidRPr="003839C6">
              <w:rPr>
                <w:sz w:val="20"/>
                <w:szCs w:val="20"/>
              </w:rPr>
              <w:t>300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63493C" w14:textId="77777777" w:rsidR="00595BC5" w:rsidRPr="003839C6" w:rsidRDefault="00595BC5" w:rsidP="00595BC5">
            <w:pPr>
              <w:spacing w:before="0" w:after="0" w:line="240" w:lineRule="auto"/>
              <w:ind w:firstLine="0"/>
              <w:jc w:val="right"/>
              <w:rPr>
                <w:sz w:val="20"/>
                <w:szCs w:val="20"/>
              </w:rPr>
            </w:pPr>
            <w:r w:rsidRPr="003839C6">
              <w:rPr>
                <w:sz w:val="20"/>
                <w:szCs w:val="20"/>
              </w:rPr>
              <w:t>300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FD257E" w14:textId="77777777" w:rsidR="00595BC5" w:rsidRPr="003839C6" w:rsidRDefault="00595BC5" w:rsidP="00595BC5">
            <w:pPr>
              <w:spacing w:before="0" w:after="0" w:line="240" w:lineRule="auto"/>
              <w:ind w:firstLine="0"/>
              <w:jc w:val="right"/>
              <w:rPr>
                <w:sz w:val="20"/>
                <w:szCs w:val="20"/>
              </w:rPr>
            </w:pPr>
            <w:r w:rsidRPr="003839C6">
              <w:rPr>
                <w:sz w:val="20"/>
                <w:szCs w:val="20"/>
              </w:rPr>
              <w:t>300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940A11" w14:textId="77777777" w:rsidR="00595BC5" w:rsidRPr="003839C6" w:rsidRDefault="00595BC5" w:rsidP="00595BC5">
            <w:pPr>
              <w:spacing w:before="0" w:after="0" w:line="240" w:lineRule="auto"/>
              <w:ind w:firstLine="0"/>
              <w:jc w:val="right"/>
              <w:rPr>
                <w:sz w:val="20"/>
                <w:szCs w:val="20"/>
              </w:rPr>
            </w:pPr>
            <w:r w:rsidRPr="003839C6">
              <w:rPr>
                <w:sz w:val="20"/>
                <w:szCs w:val="20"/>
              </w:rPr>
              <w:t>300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533054" w14:textId="77777777" w:rsidR="00595BC5" w:rsidRPr="003839C6" w:rsidRDefault="00595BC5" w:rsidP="00595BC5">
            <w:pPr>
              <w:spacing w:before="0" w:after="0" w:line="240" w:lineRule="auto"/>
              <w:ind w:firstLine="0"/>
              <w:jc w:val="right"/>
              <w:rPr>
                <w:sz w:val="20"/>
                <w:szCs w:val="20"/>
              </w:rPr>
            </w:pPr>
            <w:r w:rsidRPr="003839C6">
              <w:rPr>
                <w:sz w:val="20"/>
                <w:szCs w:val="20"/>
              </w:rPr>
              <w:t>300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71CDA0" w14:textId="77777777" w:rsidR="00595BC5" w:rsidRPr="003839C6" w:rsidRDefault="00595BC5" w:rsidP="00595BC5">
            <w:pPr>
              <w:spacing w:before="0" w:after="0" w:line="240" w:lineRule="auto"/>
              <w:ind w:firstLine="0"/>
              <w:jc w:val="right"/>
              <w:rPr>
                <w:sz w:val="20"/>
                <w:szCs w:val="20"/>
              </w:rPr>
            </w:pPr>
            <w:r w:rsidRPr="003839C6">
              <w:rPr>
                <w:sz w:val="20"/>
                <w:szCs w:val="20"/>
              </w:rPr>
              <w:t>300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EA350F" w14:textId="77777777" w:rsidR="00595BC5" w:rsidRPr="003839C6" w:rsidRDefault="00595BC5" w:rsidP="00595BC5">
            <w:pPr>
              <w:spacing w:before="0" w:after="0" w:line="240" w:lineRule="auto"/>
              <w:ind w:firstLine="0"/>
              <w:jc w:val="right"/>
              <w:rPr>
                <w:sz w:val="20"/>
                <w:szCs w:val="20"/>
              </w:rPr>
            </w:pPr>
            <w:r w:rsidRPr="003839C6">
              <w:rPr>
                <w:sz w:val="20"/>
                <w:szCs w:val="20"/>
              </w:rPr>
              <w:t>300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027AA8" w14:textId="77777777" w:rsidR="00595BC5" w:rsidRPr="003839C6" w:rsidRDefault="00595BC5" w:rsidP="00595BC5">
            <w:pPr>
              <w:spacing w:before="0" w:after="0" w:line="240" w:lineRule="auto"/>
              <w:ind w:firstLine="0"/>
              <w:jc w:val="right"/>
              <w:rPr>
                <w:sz w:val="20"/>
                <w:szCs w:val="20"/>
              </w:rPr>
            </w:pPr>
            <w:r w:rsidRPr="003839C6">
              <w:rPr>
                <w:sz w:val="20"/>
                <w:szCs w:val="20"/>
              </w:rPr>
              <w:t>3600</w:t>
            </w:r>
          </w:p>
        </w:tc>
      </w:tr>
      <w:tr w:rsidR="00595BC5" w:rsidRPr="003839C6" w14:paraId="016337A2"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161A3B1" w14:textId="439D64D6" w:rsidR="00595BC5" w:rsidRPr="003839C6" w:rsidRDefault="00595BC5" w:rsidP="00595BC5">
            <w:pPr>
              <w:spacing w:before="0" w:after="0" w:line="240" w:lineRule="auto"/>
              <w:ind w:firstLine="0"/>
              <w:jc w:val="left"/>
              <w:rPr>
                <w:sz w:val="20"/>
                <w:szCs w:val="20"/>
              </w:rPr>
            </w:pPr>
            <w:r w:rsidRPr="003839C6">
              <w:rPr>
                <w:sz w:val="20"/>
                <w:szCs w:val="20"/>
              </w:rPr>
              <w:t>Seguro de autónomo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D17067" w14:textId="77777777" w:rsidR="00595BC5" w:rsidRPr="003839C6" w:rsidRDefault="00595BC5" w:rsidP="00595BC5">
            <w:pPr>
              <w:spacing w:before="0" w:after="0" w:line="240" w:lineRule="auto"/>
              <w:ind w:firstLine="0"/>
              <w:jc w:val="right"/>
              <w:rPr>
                <w:sz w:val="20"/>
                <w:szCs w:val="20"/>
              </w:rPr>
            </w:pPr>
            <w:r w:rsidRPr="003839C6">
              <w:rPr>
                <w:sz w:val="20"/>
                <w:szCs w:val="20"/>
              </w:rPr>
              <w:t>250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D1F49D" w14:textId="77777777" w:rsidR="00595BC5" w:rsidRPr="003839C6" w:rsidRDefault="00595BC5" w:rsidP="00595BC5">
            <w:pPr>
              <w:spacing w:before="0" w:after="0" w:line="240" w:lineRule="auto"/>
              <w:ind w:firstLine="0"/>
              <w:jc w:val="right"/>
              <w:rPr>
                <w:sz w:val="20"/>
                <w:szCs w:val="20"/>
              </w:rPr>
            </w:pPr>
            <w:r w:rsidRPr="003839C6">
              <w:rPr>
                <w:sz w:val="20"/>
                <w:szCs w:val="20"/>
              </w:rPr>
              <w:t>250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A1F2AB" w14:textId="77777777" w:rsidR="00595BC5" w:rsidRPr="003839C6" w:rsidRDefault="00595BC5" w:rsidP="00595BC5">
            <w:pPr>
              <w:spacing w:before="0" w:after="0" w:line="240" w:lineRule="auto"/>
              <w:ind w:firstLine="0"/>
              <w:jc w:val="right"/>
              <w:rPr>
                <w:sz w:val="20"/>
                <w:szCs w:val="20"/>
              </w:rPr>
            </w:pPr>
            <w:r w:rsidRPr="003839C6">
              <w:rPr>
                <w:sz w:val="20"/>
                <w:szCs w:val="20"/>
              </w:rPr>
              <w:t>250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E75679" w14:textId="77777777" w:rsidR="00595BC5" w:rsidRPr="003839C6" w:rsidRDefault="00595BC5" w:rsidP="00595BC5">
            <w:pPr>
              <w:spacing w:before="0" w:after="0" w:line="240" w:lineRule="auto"/>
              <w:ind w:firstLine="0"/>
              <w:jc w:val="right"/>
              <w:rPr>
                <w:sz w:val="20"/>
                <w:szCs w:val="20"/>
              </w:rPr>
            </w:pPr>
            <w:r w:rsidRPr="003839C6">
              <w:rPr>
                <w:sz w:val="20"/>
                <w:szCs w:val="20"/>
              </w:rPr>
              <w:t>250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ED3D52" w14:textId="77777777" w:rsidR="00595BC5" w:rsidRPr="003839C6" w:rsidRDefault="00595BC5" w:rsidP="00595BC5">
            <w:pPr>
              <w:spacing w:before="0" w:after="0" w:line="240" w:lineRule="auto"/>
              <w:ind w:firstLine="0"/>
              <w:jc w:val="right"/>
              <w:rPr>
                <w:sz w:val="20"/>
                <w:szCs w:val="20"/>
              </w:rPr>
            </w:pPr>
            <w:r w:rsidRPr="003839C6">
              <w:rPr>
                <w:sz w:val="20"/>
                <w:szCs w:val="20"/>
              </w:rPr>
              <w:t>250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5632B3" w14:textId="77777777" w:rsidR="00595BC5" w:rsidRPr="003839C6" w:rsidRDefault="00595BC5" w:rsidP="00595BC5">
            <w:pPr>
              <w:spacing w:before="0" w:after="0" w:line="240" w:lineRule="auto"/>
              <w:ind w:firstLine="0"/>
              <w:jc w:val="right"/>
              <w:rPr>
                <w:sz w:val="20"/>
                <w:szCs w:val="20"/>
              </w:rPr>
            </w:pPr>
            <w:r w:rsidRPr="003839C6">
              <w:rPr>
                <w:sz w:val="20"/>
                <w:szCs w:val="20"/>
              </w:rPr>
              <w:t>250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E3FAE8" w14:textId="77777777" w:rsidR="00595BC5" w:rsidRPr="003839C6" w:rsidRDefault="00595BC5" w:rsidP="00595BC5">
            <w:pPr>
              <w:spacing w:before="0" w:after="0" w:line="240" w:lineRule="auto"/>
              <w:ind w:firstLine="0"/>
              <w:jc w:val="right"/>
              <w:rPr>
                <w:sz w:val="20"/>
                <w:szCs w:val="20"/>
              </w:rPr>
            </w:pPr>
            <w:r w:rsidRPr="003839C6">
              <w:rPr>
                <w:sz w:val="20"/>
                <w:szCs w:val="20"/>
              </w:rPr>
              <w:t>250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1D761E" w14:textId="77777777" w:rsidR="00595BC5" w:rsidRPr="003839C6" w:rsidRDefault="00595BC5" w:rsidP="00595BC5">
            <w:pPr>
              <w:spacing w:before="0" w:after="0" w:line="240" w:lineRule="auto"/>
              <w:ind w:firstLine="0"/>
              <w:jc w:val="right"/>
              <w:rPr>
                <w:sz w:val="20"/>
                <w:szCs w:val="20"/>
              </w:rPr>
            </w:pPr>
            <w:r w:rsidRPr="003839C6">
              <w:rPr>
                <w:sz w:val="20"/>
                <w:szCs w:val="20"/>
              </w:rPr>
              <w:t>250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491C96" w14:textId="77777777" w:rsidR="00595BC5" w:rsidRPr="003839C6" w:rsidRDefault="00595BC5" w:rsidP="00595BC5">
            <w:pPr>
              <w:spacing w:before="0" w:after="0" w:line="240" w:lineRule="auto"/>
              <w:ind w:firstLine="0"/>
              <w:jc w:val="right"/>
              <w:rPr>
                <w:sz w:val="20"/>
                <w:szCs w:val="20"/>
              </w:rPr>
            </w:pPr>
            <w:r w:rsidRPr="003839C6">
              <w:rPr>
                <w:sz w:val="20"/>
                <w:szCs w:val="20"/>
              </w:rPr>
              <w:t>250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DA8F77" w14:textId="77777777" w:rsidR="00595BC5" w:rsidRPr="003839C6" w:rsidRDefault="00595BC5" w:rsidP="00595BC5">
            <w:pPr>
              <w:spacing w:before="0" w:after="0" w:line="240" w:lineRule="auto"/>
              <w:ind w:firstLine="0"/>
              <w:jc w:val="right"/>
              <w:rPr>
                <w:sz w:val="20"/>
                <w:szCs w:val="20"/>
              </w:rPr>
            </w:pPr>
            <w:r w:rsidRPr="003839C6">
              <w:rPr>
                <w:sz w:val="20"/>
                <w:szCs w:val="20"/>
              </w:rPr>
              <w:t>250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BEB46D" w14:textId="77777777" w:rsidR="00595BC5" w:rsidRPr="003839C6" w:rsidRDefault="00595BC5" w:rsidP="00595BC5">
            <w:pPr>
              <w:spacing w:before="0" w:after="0" w:line="240" w:lineRule="auto"/>
              <w:ind w:firstLine="0"/>
              <w:jc w:val="right"/>
              <w:rPr>
                <w:sz w:val="20"/>
                <w:szCs w:val="20"/>
              </w:rPr>
            </w:pPr>
            <w:r w:rsidRPr="003839C6">
              <w:rPr>
                <w:sz w:val="20"/>
                <w:szCs w:val="20"/>
              </w:rPr>
              <w:t>250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1C9E87" w14:textId="77777777" w:rsidR="00595BC5" w:rsidRPr="003839C6" w:rsidRDefault="00595BC5" w:rsidP="00595BC5">
            <w:pPr>
              <w:spacing w:before="0" w:after="0" w:line="240" w:lineRule="auto"/>
              <w:ind w:firstLine="0"/>
              <w:jc w:val="right"/>
              <w:rPr>
                <w:sz w:val="20"/>
                <w:szCs w:val="20"/>
              </w:rPr>
            </w:pPr>
            <w:r w:rsidRPr="003839C6">
              <w:rPr>
                <w:sz w:val="20"/>
                <w:szCs w:val="20"/>
              </w:rPr>
              <w:t>250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FA6E37" w14:textId="77777777" w:rsidR="00595BC5" w:rsidRPr="003839C6" w:rsidRDefault="00595BC5" w:rsidP="00595BC5">
            <w:pPr>
              <w:spacing w:before="0" w:after="0" w:line="240" w:lineRule="auto"/>
              <w:ind w:firstLine="0"/>
              <w:jc w:val="right"/>
              <w:rPr>
                <w:sz w:val="20"/>
                <w:szCs w:val="20"/>
              </w:rPr>
            </w:pPr>
            <w:r w:rsidRPr="003839C6">
              <w:rPr>
                <w:sz w:val="20"/>
                <w:szCs w:val="20"/>
              </w:rPr>
              <w:t>3000</w:t>
            </w:r>
          </w:p>
        </w:tc>
      </w:tr>
      <w:tr w:rsidR="00595BC5" w:rsidRPr="003839C6" w14:paraId="10996634"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659FADF" w14:textId="7A75CE15" w:rsidR="00595BC5" w:rsidRPr="003839C6" w:rsidRDefault="00595BC5" w:rsidP="00595BC5">
            <w:pPr>
              <w:spacing w:before="0" w:after="0" w:line="240" w:lineRule="auto"/>
              <w:ind w:firstLine="0"/>
              <w:jc w:val="left"/>
              <w:rPr>
                <w:sz w:val="20"/>
                <w:szCs w:val="20"/>
              </w:rPr>
            </w:pPr>
            <w:r w:rsidRPr="003839C6">
              <w:rPr>
                <w:sz w:val="20"/>
                <w:szCs w:val="20"/>
              </w:rPr>
              <w:t>Préstamo con interés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FA1F9E" w14:textId="77777777" w:rsidR="00595BC5" w:rsidRPr="003839C6" w:rsidRDefault="00595BC5" w:rsidP="00595BC5">
            <w:pPr>
              <w:spacing w:before="0" w:after="0" w:line="240" w:lineRule="auto"/>
              <w:ind w:firstLine="0"/>
              <w:jc w:val="right"/>
              <w:rPr>
                <w:sz w:val="20"/>
                <w:szCs w:val="20"/>
              </w:rPr>
            </w:pPr>
            <w:r w:rsidRPr="003839C6">
              <w:rPr>
                <w:sz w:val="20"/>
                <w:szCs w:val="20"/>
              </w:rPr>
              <w:t>127,5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9BD734" w14:textId="77777777" w:rsidR="00595BC5" w:rsidRPr="003839C6" w:rsidRDefault="00595BC5" w:rsidP="00595BC5">
            <w:pPr>
              <w:spacing w:before="0" w:after="0" w:line="240" w:lineRule="auto"/>
              <w:ind w:firstLine="0"/>
              <w:jc w:val="right"/>
              <w:rPr>
                <w:sz w:val="20"/>
                <w:szCs w:val="20"/>
              </w:rPr>
            </w:pPr>
            <w:r w:rsidRPr="003839C6">
              <w:rPr>
                <w:sz w:val="20"/>
                <w:szCs w:val="20"/>
              </w:rPr>
              <w:t>127,5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9BA175" w14:textId="77777777" w:rsidR="00595BC5" w:rsidRPr="003839C6" w:rsidRDefault="00595BC5" w:rsidP="00595BC5">
            <w:pPr>
              <w:spacing w:before="0" w:after="0" w:line="240" w:lineRule="auto"/>
              <w:ind w:firstLine="0"/>
              <w:jc w:val="right"/>
              <w:rPr>
                <w:sz w:val="20"/>
                <w:szCs w:val="20"/>
              </w:rPr>
            </w:pPr>
            <w:r w:rsidRPr="003839C6">
              <w:rPr>
                <w:sz w:val="20"/>
                <w:szCs w:val="20"/>
              </w:rPr>
              <w:t>127,5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8DEEDA" w14:textId="77777777" w:rsidR="00595BC5" w:rsidRPr="003839C6" w:rsidRDefault="00595BC5" w:rsidP="00595BC5">
            <w:pPr>
              <w:spacing w:before="0" w:after="0" w:line="240" w:lineRule="auto"/>
              <w:ind w:firstLine="0"/>
              <w:jc w:val="right"/>
              <w:rPr>
                <w:sz w:val="20"/>
                <w:szCs w:val="20"/>
              </w:rPr>
            </w:pPr>
            <w:r w:rsidRPr="003839C6">
              <w:rPr>
                <w:sz w:val="20"/>
                <w:szCs w:val="20"/>
              </w:rPr>
              <w:t>127,5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1109DE" w14:textId="77777777" w:rsidR="00595BC5" w:rsidRPr="003839C6" w:rsidRDefault="00595BC5" w:rsidP="00595BC5">
            <w:pPr>
              <w:spacing w:before="0" w:after="0" w:line="240" w:lineRule="auto"/>
              <w:ind w:firstLine="0"/>
              <w:jc w:val="right"/>
              <w:rPr>
                <w:sz w:val="20"/>
                <w:szCs w:val="20"/>
              </w:rPr>
            </w:pPr>
            <w:r w:rsidRPr="003839C6">
              <w:rPr>
                <w:sz w:val="20"/>
                <w:szCs w:val="20"/>
              </w:rPr>
              <w:t>127,5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B48056" w14:textId="77777777" w:rsidR="00595BC5" w:rsidRPr="003839C6" w:rsidRDefault="00595BC5" w:rsidP="00595BC5">
            <w:pPr>
              <w:spacing w:before="0" w:after="0" w:line="240" w:lineRule="auto"/>
              <w:ind w:firstLine="0"/>
              <w:jc w:val="right"/>
              <w:rPr>
                <w:sz w:val="20"/>
                <w:szCs w:val="20"/>
              </w:rPr>
            </w:pPr>
            <w:r w:rsidRPr="003839C6">
              <w:rPr>
                <w:sz w:val="20"/>
                <w:szCs w:val="20"/>
              </w:rPr>
              <w:t>127,5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AC324B" w14:textId="77777777" w:rsidR="00595BC5" w:rsidRPr="003839C6" w:rsidRDefault="00595BC5" w:rsidP="00595BC5">
            <w:pPr>
              <w:spacing w:before="0" w:after="0" w:line="240" w:lineRule="auto"/>
              <w:ind w:firstLine="0"/>
              <w:jc w:val="right"/>
              <w:rPr>
                <w:sz w:val="20"/>
                <w:szCs w:val="20"/>
              </w:rPr>
            </w:pPr>
            <w:r w:rsidRPr="003839C6">
              <w:rPr>
                <w:sz w:val="20"/>
                <w:szCs w:val="20"/>
              </w:rPr>
              <w:t>127,5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1232ED" w14:textId="77777777" w:rsidR="00595BC5" w:rsidRPr="003839C6" w:rsidRDefault="00595BC5" w:rsidP="00595BC5">
            <w:pPr>
              <w:spacing w:before="0" w:after="0" w:line="240" w:lineRule="auto"/>
              <w:ind w:firstLine="0"/>
              <w:jc w:val="right"/>
              <w:rPr>
                <w:sz w:val="20"/>
                <w:szCs w:val="20"/>
              </w:rPr>
            </w:pPr>
            <w:r w:rsidRPr="003839C6">
              <w:rPr>
                <w:sz w:val="20"/>
                <w:szCs w:val="20"/>
              </w:rPr>
              <w:t>127,5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38731B" w14:textId="77777777" w:rsidR="00595BC5" w:rsidRPr="003839C6" w:rsidRDefault="00595BC5" w:rsidP="00595BC5">
            <w:pPr>
              <w:spacing w:before="0" w:after="0" w:line="240" w:lineRule="auto"/>
              <w:ind w:firstLine="0"/>
              <w:jc w:val="right"/>
              <w:rPr>
                <w:sz w:val="20"/>
                <w:szCs w:val="20"/>
              </w:rPr>
            </w:pPr>
            <w:r w:rsidRPr="003839C6">
              <w:rPr>
                <w:sz w:val="20"/>
                <w:szCs w:val="20"/>
              </w:rPr>
              <w:t>127,5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A4B7D0" w14:textId="77777777" w:rsidR="00595BC5" w:rsidRPr="003839C6" w:rsidRDefault="00595BC5" w:rsidP="00595BC5">
            <w:pPr>
              <w:spacing w:before="0" w:after="0" w:line="240" w:lineRule="auto"/>
              <w:ind w:firstLine="0"/>
              <w:jc w:val="right"/>
              <w:rPr>
                <w:sz w:val="20"/>
                <w:szCs w:val="20"/>
              </w:rPr>
            </w:pPr>
            <w:r w:rsidRPr="003839C6">
              <w:rPr>
                <w:sz w:val="20"/>
                <w:szCs w:val="20"/>
              </w:rPr>
              <w:t>127,5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2C7AB5" w14:textId="77777777" w:rsidR="00595BC5" w:rsidRPr="003839C6" w:rsidRDefault="00595BC5" w:rsidP="00595BC5">
            <w:pPr>
              <w:spacing w:before="0" w:after="0" w:line="240" w:lineRule="auto"/>
              <w:ind w:firstLine="0"/>
              <w:jc w:val="right"/>
              <w:rPr>
                <w:sz w:val="20"/>
                <w:szCs w:val="20"/>
              </w:rPr>
            </w:pPr>
            <w:r w:rsidRPr="003839C6">
              <w:rPr>
                <w:sz w:val="20"/>
                <w:szCs w:val="20"/>
              </w:rPr>
              <w:t>127,5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6C4AEB" w14:textId="77777777" w:rsidR="00595BC5" w:rsidRPr="003839C6" w:rsidRDefault="00595BC5" w:rsidP="00595BC5">
            <w:pPr>
              <w:spacing w:before="0" w:after="0" w:line="240" w:lineRule="auto"/>
              <w:ind w:firstLine="0"/>
              <w:jc w:val="right"/>
              <w:rPr>
                <w:sz w:val="20"/>
                <w:szCs w:val="20"/>
              </w:rPr>
            </w:pPr>
            <w:r w:rsidRPr="003839C6">
              <w:rPr>
                <w:sz w:val="20"/>
                <w:szCs w:val="20"/>
              </w:rPr>
              <w:t>127,5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82F90E" w14:textId="77777777" w:rsidR="00595BC5" w:rsidRPr="003839C6" w:rsidRDefault="00595BC5" w:rsidP="00595BC5">
            <w:pPr>
              <w:spacing w:before="0" w:after="0" w:line="240" w:lineRule="auto"/>
              <w:ind w:firstLine="0"/>
              <w:jc w:val="right"/>
              <w:rPr>
                <w:sz w:val="20"/>
                <w:szCs w:val="20"/>
              </w:rPr>
            </w:pPr>
            <w:r w:rsidRPr="003839C6">
              <w:rPr>
                <w:sz w:val="20"/>
                <w:szCs w:val="20"/>
              </w:rPr>
              <w:t>1530</w:t>
            </w:r>
          </w:p>
        </w:tc>
      </w:tr>
      <w:tr w:rsidR="00595BC5" w:rsidRPr="003839C6" w14:paraId="27871C58"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7F2A3BE" w14:textId="23EF70A7" w:rsidR="00595BC5" w:rsidRPr="003839C6" w:rsidRDefault="00595BC5" w:rsidP="00595BC5">
            <w:pPr>
              <w:spacing w:before="0" w:after="0" w:line="240" w:lineRule="auto"/>
              <w:ind w:firstLine="0"/>
              <w:jc w:val="left"/>
              <w:rPr>
                <w:sz w:val="20"/>
                <w:szCs w:val="20"/>
              </w:rPr>
            </w:pPr>
            <w:r w:rsidRPr="003839C6">
              <w:rPr>
                <w:sz w:val="20"/>
                <w:szCs w:val="20"/>
              </w:rPr>
              <w:t>Gestoría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809B78" w14:textId="77777777" w:rsidR="00595BC5" w:rsidRPr="003839C6" w:rsidRDefault="00595BC5" w:rsidP="00595BC5">
            <w:pPr>
              <w:spacing w:before="0" w:after="0" w:line="240" w:lineRule="auto"/>
              <w:ind w:firstLine="0"/>
              <w:jc w:val="right"/>
              <w:rPr>
                <w:sz w:val="20"/>
                <w:szCs w:val="20"/>
              </w:rPr>
            </w:pPr>
            <w:r w:rsidRPr="003839C6">
              <w:rPr>
                <w:sz w:val="20"/>
                <w:szCs w:val="20"/>
              </w:rPr>
              <w:t>150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D93690" w14:textId="77777777" w:rsidR="00595BC5" w:rsidRPr="003839C6" w:rsidRDefault="00595BC5" w:rsidP="00595BC5">
            <w:pPr>
              <w:spacing w:before="0" w:after="0" w:line="240" w:lineRule="auto"/>
              <w:ind w:firstLine="0"/>
              <w:jc w:val="right"/>
              <w:rPr>
                <w:sz w:val="20"/>
                <w:szCs w:val="20"/>
              </w:rPr>
            </w:pPr>
            <w:r w:rsidRPr="003839C6">
              <w:rPr>
                <w:sz w:val="20"/>
                <w:szCs w:val="20"/>
              </w:rPr>
              <w:t>150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0F28B2" w14:textId="77777777" w:rsidR="00595BC5" w:rsidRPr="003839C6" w:rsidRDefault="00595BC5" w:rsidP="00595BC5">
            <w:pPr>
              <w:spacing w:before="0" w:after="0" w:line="240" w:lineRule="auto"/>
              <w:ind w:firstLine="0"/>
              <w:jc w:val="right"/>
              <w:rPr>
                <w:sz w:val="20"/>
                <w:szCs w:val="20"/>
              </w:rPr>
            </w:pPr>
            <w:r w:rsidRPr="003839C6">
              <w:rPr>
                <w:sz w:val="20"/>
                <w:szCs w:val="20"/>
              </w:rPr>
              <w:t>150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993491" w14:textId="77777777" w:rsidR="00595BC5" w:rsidRPr="003839C6" w:rsidRDefault="00595BC5" w:rsidP="00595BC5">
            <w:pPr>
              <w:spacing w:before="0" w:after="0" w:line="240" w:lineRule="auto"/>
              <w:ind w:firstLine="0"/>
              <w:jc w:val="right"/>
              <w:rPr>
                <w:sz w:val="20"/>
                <w:szCs w:val="20"/>
              </w:rPr>
            </w:pPr>
            <w:r w:rsidRPr="003839C6">
              <w:rPr>
                <w:sz w:val="20"/>
                <w:szCs w:val="20"/>
              </w:rPr>
              <w:t>150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827AEA" w14:textId="77777777" w:rsidR="00595BC5" w:rsidRPr="003839C6" w:rsidRDefault="00595BC5" w:rsidP="00595BC5">
            <w:pPr>
              <w:spacing w:before="0" w:after="0" w:line="240" w:lineRule="auto"/>
              <w:ind w:firstLine="0"/>
              <w:jc w:val="right"/>
              <w:rPr>
                <w:sz w:val="20"/>
                <w:szCs w:val="20"/>
              </w:rPr>
            </w:pPr>
            <w:r w:rsidRPr="003839C6">
              <w:rPr>
                <w:sz w:val="20"/>
                <w:szCs w:val="20"/>
              </w:rPr>
              <w:t>150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B22D7D" w14:textId="77777777" w:rsidR="00595BC5" w:rsidRPr="003839C6" w:rsidRDefault="00595BC5" w:rsidP="00595BC5">
            <w:pPr>
              <w:spacing w:before="0" w:after="0" w:line="240" w:lineRule="auto"/>
              <w:ind w:firstLine="0"/>
              <w:jc w:val="right"/>
              <w:rPr>
                <w:sz w:val="20"/>
                <w:szCs w:val="20"/>
              </w:rPr>
            </w:pPr>
            <w:r w:rsidRPr="003839C6">
              <w:rPr>
                <w:sz w:val="20"/>
                <w:szCs w:val="20"/>
              </w:rPr>
              <w:t>150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87DD04" w14:textId="77777777" w:rsidR="00595BC5" w:rsidRPr="003839C6" w:rsidRDefault="00595BC5" w:rsidP="00595BC5">
            <w:pPr>
              <w:spacing w:before="0" w:after="0" w:line="240" w:lineRule="auto"/>
              <w:ind w:firstLine="0"/>
              <w:jc w:val="right"/>
              <w:rPr>
                <w:sz w:val="20"/>
                <w:szCs w:val="20"/>
              </w:rPr>
            </w:pPr>
            <w:r w:rsidRPr="003839C6">
              <w:rPr>
                <w:sz w:val="20"/>
                <w:szCs w:val="20"/>
              </w:rPr>
              <w:t>150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36BCAA" w14:textId="77777777" w:rsidR="00595BC5" w:rsidRPr="003839C6" w:rsidRDefault="00595BC5" w:rsidP="00595BC5">
            <w:pPr>
              <w:spacing w:before="0" w:after="0" w:line="240" w:lineRule="auto"/>
              <w:ind w:firstLine="0"/>
              <w:jc w:val="right"/>
              <w:rPr>
                <w:sz w:val="20"/>
                <w:szCs w:val="20"/>
              </w:rPr>
            </w:pPr>
            <w:r w:rsidRPr="003839C6">
              <w:rPr>
                <w:sz w:val="20"/>
                <w:szCs w:val="20"/>
              </w:rPr>
              <w:t>150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F0BA45" w14:textId="77777777" w:rsidR="00595BC5" w:rsidRPr="003839C6" w:rsidRDefault="00595BC5" w:rsidP="00595BC5">
            <w:pPr>
              <w:spacing w:before="0" w:after="0" w:line="240" w:lineRule="auto"/>
              <w:ind w:firstLine="0"/>
              <w:jc w:val="right"/>
              <w:rPr>
                <w:sz w:val="20"/>
                <w:szCs w:val="20"/>
              </w:rPr>
            </w:pPr>
            <w:r w:rsidRPr="003839C6">
              <w:rPr>
                <w:sz w:val="20"/>
                <w:szCs w:val="20"/>
              </w:rPr>
              <w:t>150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26D437" w14:textId="77777777" w:rsidR="00595BC5" w:rsidRPr="003839C6" w:rsidRDefault="00595BC5" w:rsidP="00595BC5">
            <w:pPr>
              <w:spacing w:before="0" w:after="0" w:line="240" w:lineRule="auto"/>
              <w:ind w:firstLine="0"/>
              <w:jc w:val="right"/>
              <w:rPr>
                <w:sz w:val="20"/>
                <w:szCs w:val="20"/>
              </w:rPr>
            </w:pPr>
            <w:r w:rsidRPr="003839C6">
              <w:rPr>
                <w:sz w:val="20"/>
                <w:szCs w:val="20"/>
              </w:rPr>
              <w:t>150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A81215" w14:textId="77777777" w:rsidR="00595BC5" w:rsidRPr="003839C6" w:rsidRDefault="00595BC5" w:rsidP="00595BC5">
            <w:pPr>
              <w:spacing w:before="0" w:after="0" w:line="240" w:lineRule="auto"/>
              <w:ind w:firstLine="0"/>
              <w:jc w:val="right"/>
              <w:rPr>
                <w:sz w:val="20"/>
                <w:szCs w:val="20"/>
              </w:rPr>
            </w:pPr>
            <w:r w:rsidRPr="003839C6">
              <w:rPr>
                <w:sz w:val="20"/>
                <w:szCs w:val="20"/>
              </w:rPr>
              <w:t>150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CA69C6" w14:textId="77777777" w:rsidR="00595BC5" w:rsidRPr="003839C6" w:rsidRDefault="00595BC5" w:rsidP="00595BC5">
            <w:pPr>
              <w:spacing w:before="0" w:after="0" w:line="240" w:lineRule="auto"/>
              <w:ind w:firstLine="0"/>
              <w:jc w:val="right"/>
              <w:rPr>
                <w:sz w:val="20"/>
                <w:szCs w:val="20"/>
              </w:rPr>
            </w:pPr>
            <w:r w:rsidRPr="003839C6">
              <w:rPr>
                <w:sz w:val="20"/>
                <w:szCs w:val="20"/>
              </w:rPr>
              <w:t>150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48A8F9" w14:textId="77777777" w:rsidR="00595BC5" w:rsidRPr="003839C6" w:rsidRDefault="00595BC5" w:rsidP="00595BC5">
            <w:pPr>
              <w:spacing w:before="0" w:after="0" w:line="240" w:lineRule="auto"/>
              <w:ind w:firstLine="0"/>
              <w:jc w:val="right"/>
              <w:rPr>
                <w:sz w:val="20"/>
                <w:szCs w:val="20"/>
              </w:rPr>
            </w:pPr>
            <w:r w:rsidRPr="003839C6">
              <w:rPr>
                <w:sz w:val="20"/>
                <w:szCs w:val="20"/>
              </w:rPr>
              <w:t>1800</w:t>
            </w:r>
          </w:p>
        </w:tc>
      </w:tr>
      <w:tr w:rsidR="00595BC5" w:rsidRPr="003839C6" w14:paraId="1F48A2EE"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75EFA9"/>
            <w:tcMar>
              <w:top w:w="30" w:type="dxa"/>
              <w:left w:w="45" w:type="dxa"/>
              <w:bottom w:w="30" w:type="dxa"/>
              <w:right w:w="45" w:type="dxa"/>
            </w:tcMar>
            <w:vAlign w:val="center"/>
            <w:hideMark/>
          </w:tcPr>
          <w:p w14:paraId="0557252D" w14:textId="0B5ECCCD" w:rsidR="00595BC5" w:rsidRPr="003839C6" w:rsidRDefault="00DD728F" w:rsidP="00595BC5">
            <w:pPr>
              <w:spacing w:before="0" w:after="0" w:line="240" w:lineRule="auto"/>
              <w:ind w:firstLine="0"/>
              <w:jc w:val="left"/>
              <w:rPr>
                <w:sz w:val="20"/>
                <w:szCs w:val="20"/>
              </w:rPr>
            </w:pPr>
            <w:r w:rsidRPr="003839C6">
              <w:rPr>
                <w:sz w:val="20"/>
                <w:szCs w:val="20"/>
              </w:rPr>
              <w:t>Total,</w:t>
            </w:r>
            <w:r w:rsidR="00595BC5" w:rsidRPr="003839C6">
              <w:rPr>
                <w:sz w:val="20"/>
                <w:szCs w:val="20"/>
              </w:rPr>
              <w:t xml:space="preserve"> salidas</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7B39F494" w14:textId="77777777" w:rsidR="00595BC5" w:rsidRPr="003839C6" w:rsidRDefault="00595BC5" w:rsidP="00595BC5">
            <w:pPr>
              <w:spacing w:before="0" w:after="0" w:line="240" w:lineRule="auto"/>
              <w:ind w:firstLine="0"/>
              <w:jc w:val="right"/>
              <w:rPr>
                <w:sz w:val="20"/>
                <w:szCs w:val="20"/>
              </w:rPr>
            </w:pPr>
            <w:r w:rsidRPr="003839C6">
              <w:rPr>
                <w:sz w:val="20"/>
                <w:szCs w:val="20"/>
              </w:rPr>
              <w:t>1597,5</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7968CBAC" w14:textId="77777777" w:rsidR="00595BC5" w:rsidRPr="003839C6" w:rsidRDefault="00595BC5" w:rsidP="00595BC5">
            <w:pPr>
              <w:spacing w:before="0" w:after="0" w:line="240" w:lineRule="auto"/>
              <w:ind w:firstLine="0"/>
              <w:jc w:val="right"/>
              <w:rPr>
                <w:sz w:val="20"/>
                <w:szCs w:val="20"/>
              </w:rPr>
            </w:pPr>
            <w:r w:rsidRPr="003839C6">
              <w:rPr>
                <w:sz w:val="20"/>
                <w:szCs w:val="20"/>
              </w:rPr>
              <w:t>1097,5</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445A73B4" w14:textId="77777777" w:rsidR="00595BC5" w:rsidRPr="003839C6" w:rsidRDefault="00595BC5" w:rsidP="00595BC5">
            <w:pPr>
              <w:spacing w:before="0" w:after="0" w:line="240" w:lineRule="auto"/>
              <w:ind w:firstLine="0"/>
              <w:jc w:val="right"/>
              <w:rPr>
                <w:sz w:val="20"/>
                <w:szCs w:val="20"/>
              </w:rPr>
            </w:pPr>
            <w:r w:rsidRPr="003839C6">
              <w:rPr>
                <w:sz w:val="20"/>
                <w:szCs w:val="20"/>
              </w:rPr>
              <w:t>1097,5</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5D15A1B9" w14:textId="77777777" w:rsidR="00595BC5" w:rsidRPr="003839C6" w:rsidRDefault="00595BC5" w:rsidP="00595BC5">
            <w:pPr>
              <w:spacing w:before="0" w:after="0" w:line="240" w:lineRule="auto"/>
              <w:ind w:firstLine="0"/>
              <w:jc w:val="right"/>
              <w:rPr>
                <w:sz w:val="20"/>
                <w:szCs w:val="20"/>
              </w:rPr>
            </w:pPr>
            <w:r w:rsidRPr="003839C6">
              <w:rPr>
                <w:sz w:val="20"/>
                <w:szCs w:val="20"/>
              </w:rPr>
              <w:t>1097,5</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21EA0E2D" w14:textId="77777777" w:rsidR="00595BC5" w:rsidRPr="003839C6" w:rsidRDefault="00595BC5" w:rsidP="00595BC5">
            <w:pPr>
              <w:spacing w:before="0" w:after="0" w:line="240" w:lineRule="auto"/>
              <w:ind w:firstLine="0"/>
              <w:jc w:val="right"/>
              <w:rPr>
                <w:sz w:val="20"/>
                <w:szCs w:val="20"/>
              </w:rPr>
            </w:pPr>
            <w:r w:rsidRPr="003839C6">
              <w:rPr>
                <w:sz w:val="20"/>
                <w:szCs w:val="20"/>
              </w:rPr>
              <w:t>1097,5</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2B2E9144" w14:textId="77777777" w:rsidR="00595BC5" w:rsidRPr="003839C6" w:rsidRDefault="00595BC5" w:rsidP="00595BC5">
            <w:pPr>
              <w:spacing w:before="0" w:after="0" w:line="240" w:lineRule="auto"/>
              <w:ind w:firstLine="0"/>
              <w:jc w:val="right"/>
              <w:rPr>
                <w:sz w:val="20"/>
                <w:szCs w:val="20"/>
              </w:rPr>
            </w:pPr>
            <w:r w:rsidRPr="003839C6">
              <w:rPr>
                <w:sz w:val="20"/>
                <w:szCs w:val="20"/>
              </w:rPr>
              <w:t>1097,5</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3487AB08" w14:textId="77777777" w:rsidR="00595BC5" w:rsidRPr="003839C6" w:rsidRDefault="00595BC5" w:rsidP="00595BC5">
            <w:pPr>
              <w:spacing w:before="0" w:after="0" w:line="240" w:lineRule="auto"/>
              <w:ind w:firstLine="0"/>
              <w:jc w:val="right"/>
              <w:rPr>
                <w:sz w:val="20"/>
                <w:szCs w:val="20"/>
              </w:rPr>
            </w:pPr>
            <w:r w:rsidRPr="003839C6">
              <w:rPr>
                <w:sz w:val="20"/>
                <w:szCs w:val="20"/>
              </w:rPr>
              <w:t>1097,5</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53B916C4" w14:textId="77777777" w:rsidR="00595BC5" w:rsidRPr="003839C6" w:rsidRDefault="00595BC5" w:rsidP="00595BC5">
            <w:pPr>
              <w:spacing w:before="0" w:after="0" w:line="240" w:lineRule="auto"/>
              <w:ind w:firstLine="0"/>
              <w:jc w:val="right"/>
              <w:rPr>
                <w:sz w:val="20"/>
                <w:szCs w:val="20"/>
              </w:rPr>
            </w:pPr>
            <w:r w:rsidRPr="003839C6">
              <w:rPr>
                <w:sz w:val="20"/>
                <w:szCs w:val="20"/>
              </w:rPr>
              <w:t>1097,5</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7EAB3444" w14:textId="77777777" w:rsidR="00595BC5" w:rsidRPr="003839C6" w:rsidRDefault="00595BC5" w:rsidP="00595BC5">
            <w:pPr>
              <w:spacing w:before="0" w:after="0" w:line="240" w:lineRule="auto"/>
              <w:ind w:firstLine="0"/>
              <w:jc w:val="right"/>
              <w:rPr>
                <w:sz w:val="20"/>
                <w:szCs w:val="20"/>
              </w:rPr>
            </w:pPr>
            <w:r w:rsidRPr="003839C6">
              <w:rPr>
                <w:sz w:val="20"/>
                <w:szCs w:val="20"/>
              </w:rPr>
              <w:t>1097,5</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09011775" w14:textId="77777777" w:rsidR="00595BC5" w:rsidRPr="003839C6" w:rsidRDefault="00595BC5" w:rsidP="00595BC5">
            <w:pPr>
              <w:spacing w:before="0" w:after="0" w:line="240" w:lineRule="auto"/>
              <w:ind w:firstLine="0"/>
              <w:jc w:val="right"/>
              <w:rPr>
                <w:sz w:val="20"/>
                <w:szCs w:val="20"/>
              </w:rPr>
            </w:pPr>
            <w:r w:rsidRPr="003839C6">
              <w:rPr>
                <w:sz w:val="20"/>
                <w:szCs w:val="20"/>
              </w:rPr>
              <w:t>1097,5</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09ED95A2" w14:textId="77777777" w:rsidR="00595BC5" w:rsidRPr="003839C6" w:rsidRDefault="00595BC5" w:rsidP="00595BC5">
            <w:pPr>
              <w:spacing w:before="0" w:after="0" w:line="240" w:lineRule="auto"/>
              <w:ind w:firstLine="0"/>
              <w:jc w:val="right"/>
              <w:rPr>
                <w:sz w:val="20"/>
                <w:szCs w:val="20"/>
              </w:rPr>
            </w:pPr>
            <w:r w:rsidRPr="003839C6">
              <w:rPr>
                <w:sz w:val="20"/>
                <w:szCs w:val="20"/>
              </w:rPr>
              <w:t>1097,5</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7A922F2E" w14:textId="77777777" w:rsidR="00595BC5" w:rsidRPr="003839C6" w:rsidRDefault="00595BC5" w:rsidP="00595BC5">
            <w:pPr>
              <w:spacing w:before="0" w:after="0" w:line="240" w:lineRule="auto"/>
              <w:ind w:firstLine="0"/>
              <w:jc w:val="right"/>
              <w:rPr>
                <w:sz w:val="20"/>
                <w:szCs w:val="20"/>
              </w:rPr>
            </w:pPr>
            <w:r w:rsidRPr="003839C6">
              <w:rPr>
                <w:sz w:val="20"/>
                <w:szCs w:val="20"/>
              </w:rPr>
              <w:t>1097,5</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5528F4EA" w14:textId="77777777" w:rsidR="00595BC5" w:rsidRPr="003839C6" w:rsidRDefault="00595BC5" w:rsidP="00595BC5">
            <w:pPr>
              <w:spacing w:before="0" w:after="0" w:line="240" w:lineRule="auto"/>
              <w:ind w:firstLine="0"/>
              <w:jc w:val="right"/>
              <w:rPr>
                <w:sz w:val="20"/>
                <w:szCs w:val="20"/>
              </w:rPr>
            </w:pPr>
            <w:r w:rsidRPr="003839C6">
              <w:rPr>
                <w:sz w:val="20"/>
                <w:szCs w:val="20"/>
              </w:rPr>
              <w:t>15670</w:t>
            </w:r>
          </w:p>
        </w:tc>
      </w:tr>
      <w:tr w:rsidR="00595BC5" w:rsidRPr="003839C6" w14:paraId="284A4372"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6BD8C2"/>
            <w:tcMar>
              <w:top w:w="30" w:type="dxa"/>
              <w:left w:w="45" w:type="dxa"/>
              <w:bottom w:w="30" w:type="dxa"/>
              <w:right w:w="45" w:type="dxa"/>
            </w:tcMar>
            <w:vAlign w:val="center"/>
            <w:hideMark/>
          </w:tcPr>
          <w:p w14:paraId="409F49D8" w14:textId="77777777" w:rsidR="00595BC5" w:rsidRPr="003839C6" w:rsidRDefault="00595BC5" w:rsidP="00595BC5">
            <w:pPr>
              <w:spacing w:before="0" w:after="0" w:line="240" w:lineRule="auto"/>
              <w:ind w:firstLine="0"/>
              <w:jc w:val="left"/>
              <w:rPr>
                <w:sz w:val="20"/>
                <w:szCs w:val="20"/>
              </w:rPr>
            </w:pPr>
            <w:r w:rsidRPr="003839C6">
              <w:rPr>
                <w:sz w:val="20"/>
                <w:szCs w:val="20"/>
              </w:rPr>
              <w:lastRenderedPageBreak/>
              <w:t>Entradas menos salidas</w:t>
            </w:r>
          </w:p>
        </w:tc>
        <w:tc>
          <w:tcPr>
            <w:tcW w:w="0" w:type="auto"/>
            <w:tcBorders>
              <w:top w:val="single" w:sz="6" w:space="0" w:color="CCCCCC"/>
              <w:left w:val="single" w:sz="6" w:space="0" w:color="CCCCCC"/>
              <w:bottom w:val="single" w:sz="6" w:space="0" w:color="000000"/>
              <w:right w:val="single" w:sz="6" w:space="0" w:color="000000"/>
            </w:tcBorders>
            <w:shd w:val="clear" w:color="auto" w:fill="6BD8C2"/>
            <w:tcMar>
              <w:top w:w="30" w:type="dxa"/>
              <w:left w:w="45" w:type="dxa"/>
              <w:bottom w:w="30" w:type="dxa"/>
              <w:right w:w="45" w:type="dxa"/>
            </w:tcMar>
            <w:vAlign w:val="bottom"/>
            <w:hideMark/>
          </w:tcPr>
          <w:p w14:paraId="39E0C4F3" w14:textId="77777777" w:rsidR="00595BC5" w:rsidRPr="003839C6" w:rsidRDefault="00595BC5" w:rsidP="00595BC5">
            <w:pPr>
              <w:spacing w:before="0" w:after="0" w:line="240" w:lineRule="auto"/>
              <w:ind w:firstLine="0"/>
              <w:jc w:val="right"/>
              <w:rPr>
                <w:sz w:val="20"/>
                <w:szCs w:val="20"/>
              </w:rPr>
            </w:pPr>
            <w:r w:rsidRPr="003839C6">
              <w:rPr>
                <w:sz w:val="20"/>
                <w:szCs w:val="20"/>
              </w:rPr>
              <w:t>2902,5</w:t>
            </w:r>
          </w:p>
        </w:tc>
        <w:tc>
          <w:tcPr>
            <w:tcW w:w="0" w:type="auto"/>
            <w:tcBorders>
              <w:top w:val="single" w:sz="6" w:space="0" w:color="CCCCCC"/>
              <w:left w:val="single" w:sz="6" w:space="0" w:color="CCCCCC"/>
              <w:bottom w:val="single" w:sz="6" w:space="0" w:color="000000"/>
              <w:right w:val="single" w:sz="6" w:space="0" w:color="000000"/>
            </w:tcBorders>
            <w:shd w:val="clear" w:color="auto" w:fill="6BD8C2"/>
            <w:tcMar>
              <w:top w:w="30" w:type="dxa"/>
              <w:left w:w="45" w:type="dxa"/>
              <w:bottom w:w="30" w:type="dxa"/>
              <w:right w:w="45" w:type="dxa"/>
            </w:tcMar>
            <w:vAlign w:val="bottom"/>
            <w:hideMark/>
          </w:tcPr>
          <w:p w14:paraId="7EF0842D" w14:textId="77777777" w:rsidR="00595BC5" w:rsidRPr="003839C6" w:rsidRDefault="00595BC5" w:rsidP="00595BC5">
            <w:pPr>
              <w:spacing w:before="0" w:after="0" w:line="240" w:lineRule="auto"/>
              <w:ind w:firstLine="0"/>
              <w:jc w:val="right"/>
              <w:rPr>
                <w:sz w:val="20"/>
                <w:szCs w:val="20"/>
              </w:rPr>
            </w:pPr>
            <w:r w:rsidRPr="003839C6">
              <w:rPr>
                <w:sz w:val="20"/>
                <w:szCs w:val="20"/>
              </w:rPr>
              <w:t>902,5</w:t>
            </w:r>
          </w:p>
        </w:tc>
        <w:tc>
          <w:tcPr>
            <w:tcW w:w="0" w:type="auto"/>
            <w:tcBorders>
              <w:top w:val="single" w:sz="6" w:space="0" w:color="CCCCCC"/>
              <w:left w:val="single" w:sz="6" w:space="0" w:color="CCCCCC"/>
              <w:bottom w:val="single" w:sz="6" w:space="0" w:color="000000"/>
              <w:right w:val="single" w:sz="6" w:space="0" w:color="000000"/>
            </w:tcBorders>
            <w:shd w:val="clear" w:color="auto" w:fill="6BD8C2"/>
            <w:tcMar>
              <w:top w:w="30" w:type="dxa"/>
              <w:left w:w="45" w:type="dxa"/>
              <w:bottom w:w="30" w:type="dxa"/>
              <w:right w:w="45" w:type="dxa"/>
            </w:tcMar>
            <w:vAlign w:val="bottom"/>
            <w:hideMark/>
          </w:tcPr>
          <w:p w14:paraId="6C0BB3BF" w14:textId="77777777" w:rsidR="00595BC5" w:rsidRPr="003839C6" w:rsidRDefault="00595BC5" w:rsidP="00595BC5">
            <w:pPr>
              <w:spacing w:before="0" w:after="0" w:line="240" w:lineRule="auto"/>
              <w:ind w:firstLine="0"/>
              <w:jc w:val="right"/>
              <w:rPr>
                <w:sz w:val="20"/>
                <w:szCs w:val="20"/>
              </w:rPr>
            </w:pPr>
            <w:r w:rsidRPr="003839C6">
              <w:rPr>
                <w:sz w:val="20"/>
                <w:szCs w:val="20"/>
              </w:rPr>
              <w:t>1902,5</w:t>
            </w:r>
          </w:p>
        </w:tc>
        <w:tc>
          <w:tcPr>
            <w:tcW w:w="0" w:type="auto"/>
            <w:tcBorders>
              <w:top w:val="single" w:sz="6" w:space="0" w:color="CCCCCC"/>
              <w:left w:val="single" w:sz="6" w:space="0" w:color="CCCCCC"/>
              <w:bottom w:val="single" w:sz="6" w:space="0" w:color="000000"/>
              <w:right w:val="single" w:sz="6" w:space="0" w:color="000000"/>
            </w:tcBorders>
            <w:shd w:val="clear" w:color="auto" w:fill="6BD8C2"/>
            <w:tcMar>
              <w:top w:w="30" w:type="dxa"/>
              <w:left w:w="45" w:type="dxa"/>
              <w:bottom w:w="30" w:type="dxa"/>
              <w:right w:w="45" w:type="dxa"/>
            </w:tcMar>
            <w:vAlign w:val="bottom"/>
            <w:hideMark/>
          </w:tcPr>
          <w:p w14:paraId="17FB9AE7" w14:textId="77777777" w:rsidR="00595BC5" w:rsidRPr="003839C6" w:rsidRDefault="00595BC5" w:rsidP="00595BC5">
            <w:pPr>
              <w:spacing w:before="0" w:after="0" w:line="240" w:lineRule="auto"/>
              <w:ind w:firstLine="0"/>
              <w:jc w:val="right"/>
              <w:rPr>
                <w:sz w:val="20"/>
                <w:szCs w:val="20"/>
              </w:rPr>
            </w:pPr>
            <w:r w:rsidRPr="003839C6">
              <w:rPr>
                <w:sz w:val="20"/>
                <w:szCs w:val="20"/>
              </w:rPr>
              <w:t>2902,5</w:t>
            </w:r>
          </w:p>
        </w:tc>
        <w:tc>
          <w:tcPr>
            <w:tcW w:w="0" w:type="auto"/>
            <w:tcBorders>
              <w:top w:val="single" w:sz="6" w:space="0" w:color="CCCCCC"/>
              <w:left w:val="single" w:sz="6" w:space="0" w:color="CCCCCC"/>
              <w:bottom w:val="single" w:sz="6" w:space="0" w:color="000000"/>
              <w:right w:val="single" w:sz="6" w:space="0" w:color="000000"/>
            </w:tcBorders>
            <w:shd w:val="clear" w:color="auto" w:fill="6BD8C2"/>
            <w:tcMar>
              <w:top w:w="30" w:type="dxa"/>
              <w:left w:w="45" w:type="dxa"/>
              <w:bottom w:w="30" w:type="dxa"/>
              <w:right w:w="45" w:type="dxa"/>
            </w:tcMar>
            <w:vAlign w:val="bottom"/>
            <w:hideMark/>
          </w:tcPr>
          <w:p w14:paraId="2A7254C7" w14:textId="77777777" w:rsidR="00595BC5" w:rsidRPr="003839C6" w:rsidRDefault="00595BC5" w:rsidP="00595BC5">
            <w:pPr>
              <w:spacing w:before="0" w:after="0" w:line="240" w:lineRule="auto"/>
              <w:ind w:firstLine="0"/>
              <w:jc w:val="right"/>
              <w:rPr>
                <w:sz w:val="20"/>
                <w:szCs w:val="20"/>
              </w:rPr>
            </w:pPr>
            <w:r w:rsidRPr="003839C6">
              <w:rPr>
                <w:sz w:val="20"/>
                <w:szCs w:val="20"/>
              </w:rPr>
              <w:t>3902,5</w:t>
            </w:r>
          </w:p>
        </w:tc>
        <w:tc>
          <w:tcPr>
            <w:tcW w:w="0" w:type="auto"/>
            <w:tcBorders>
              <w:top w:val="single" w:sz="6" w:space="0" w:color="CCCCCC"/>
              <w:left w:val="single" w:sz="6" w:space="0" w:color="CCCCCC"/>
              <w:bottom w:val="single" w:sz="6" w:space="0" w:color="000000"/>
              <w:right w:val="single" w:sz="6" w:space="0" w:color="000000"/>
            </w:tcBorders>
            <w:shd w:val="clear" w:color="auto" w:fill="6BD8C2"/>
            <w:tcMar>
              <w:top w:w="30" w:type="dxa"/>
              <w:left w:w="45" w:type="dxa"/>
              <w:bottom w:w="30" w:type="dxa"/>
              <w:right w:w="45" w:type="dxa"/>
            </w:tcMar>
            <w:vAlign w:val="bottom"/>
            <w:hideMark/>
          </w:tcPr>
          <w:p w14:paraId="7F2B2D5B" w14:textId="77777777" w:rsidR="00595BC5" w:rsidRPr="003839C6" w:rsidRDefault="00595BC5" w:rsidP="00595BC5">
            <w:pPr>
              <w:spacing w:before="0" w:after="0" w:line="240" w:lineRule="auto"/>
              <w:ind w:firstLine="0"/>
              <w:jc w:val="right"/>
              <w:rPr>
                <w:sz w:val="20"/>
                <w:szCs w:val="20"/>
              </w:rPr>
            </w:pPr>
            <w:r w:rsidRPr="003839C6">
              <w:rPr>
                <w:sz w:val="20"/>
                <w:szCs w:val="20"/>
              </w:rPr>
              <w:t>5902,5</w:t>
            </w:r>
          </w:p>
        </w:tc>
        <w:tc>
          <w:tcPr>
            <w:tcW w:w="0" w:type="auto"/>
            <w:tcBorders>
              <w:top w:val="single" w:sz="6" w:space="0" w:color="CCCCCC"/>
              <w:left w:val="single" w:sz="6" w:space="0" w:color="CCCCCC"/>
              <w:bottom w:val="single" w:sz="6" w:space="0" w:color="000000"/>
              <w:right w:val="single" w:sz="6" w:space="0" w:color="000000"/>
            </w:tcBorders>
            <w:shd w:val="clear" w:color="auto" w:fill="6BD8C2"/>
            <w:tcMar>
              <w:top w:w="30" w:type="dxa"/>
              <w:left w:w="45" w:type="dxa"/>
              <w:bottom w:w="30" w:type="dxa"/>
              <w:right w:w="45" w:type="dxa"/>
            </w:tcMar>
            <w:vAlign w:val="bottom"/>
            <w:hideMark/>
          </w:tcPr>
          <w:p w14:paraId="3677FECF" w14:textId="77777777" w:rsidR="00595BC5" w:rsidRPr="003839C6" w:rsidRDefault="00595BC5" w:rsidP="00595BC5">
            <w:pPr>
              <w:spacing w:before="0" w:after="0" w:line="240" w:lineRule="auto"/>
              <w:ind w:firstLine="0"/>
              <w:jc w:val="right"/>
              <w:rPr>
                <w:sz w:val="20"/>
                <w:szCs w:val="20"/>
              </w:rPr>
            </w:pPr>
            <w:r w:rsidRPr="003839C6">
              <w:rPr>
                <w:sz w:val="20"/>
                <w:szCs w:val="20"/>
              </w:rPr>
              <w:t>8902,5</w:t>
            </w:r>
          </w:p>
        </w:tc>
        <w:tc>
          <w:tcPr>
            <w:tcW w:w="0" w:type="auto"/>
            <w:tcBorders>
              <w:top w:val="single" w:sz="6" w:space="0" w:color="CCCCCC"/>
              <w:left w:val="single" w:sz="6" w:space="0" w:color="CCCCCC"/>
              <w:bottom w:val="single" w:sz="6" w:space="0" w:color="000000"/>
              <w:right w:val="single" w:sz="6" w:space="0" w:color="000000"/>
            </w:tcBorders>
            <w:shd w:val="clear" w:color="auto" w:fill="6BD8C2"/>
            <w:tcMar>
              <w:top w:w="30" w:type="dxa"/>
              <w:left w:w="45" w:type="dxa"/>
              <w:bottom w:w="30" w:type="dxa"/>
              <w:right w:w="45" w:type="dxa"/>
            </w:tcMar>
            <w:vAlign w:val="bottom"/>
            <w:hideMark/>
          </w:tcPr>
          <w:p w14:paraId="347723B1" w14:textId="77777777" w:rsidR="00595BC5" w:rsidRPr="003839C6" w:rsidRDefault="00595BC5" w:rsidP="00595BC5">
            <w:pPr>
              <w:spacing w:before="0" w:after="0" w:line="240" w:lineRule="auto"/>
              <w:ind w:firstLine="0"/>
              <w:jc w:val="right"/>
              <w:rPr>
                <w:sz w:val="20"/>
                <w:szCs w:val="20"/>
              </w:rPr>
            </w:pPr>
            <w:r w:rsidRPr="003839C6">
              <w:rPr>
                <w:sz w:val="20"/>
                <w:szCs w:val="20"/>
              </w:rPr>
              <w:t>5902,5</w:t>
            </w:r>
          </w:p>
        </w:tc>
        <w:tc>
          <w:tcPr>
            <w:tcW w:w="0" w:type="auto"/>
            <w:tcBorders>
              <w:top w:val="single" w:sz="6" w:space="0" w:color="CCCCCC"/>
              <w:left w:val="single" w:sz="6" w:space="0" w:color="CCCCCC"/>
              <w:bottom w:val="single" w:sz="6" w:space="0" w:color="000000"/>
              <w:right w:val="single" w:sz="6" w:space="0" w:color="000000"/>
            </w:tcBorders>
            <w:shd w:val="clear" w:color="auto" w:fill="6BD8C2"/>
            <w:tcMar>
              <w:top w:w="30" w:type="dxa"/>
              <w:left w:w="45" w:type="dxa"/>
              <w:bottom w:w="30" w:type="dxa"/>
              <w:right w:w="45" w:type="dxa"/>
            </w:tcMar>
            <w:vAlign w:val="bottom"/>
            <w:hideMark/>
          </w:tcPr>
          <w:p w14:paraId="59A104A2" w14:textId="77777777" w:rsidR="00595BC5" w:rsidRPr="003839C6" w:rsidRDefault="00595BC5" w:rsidP="00595BC5">
            <w:pPr>
              <w:spacing w:before="0" w:after="0" w:line="240" w:lineRule="auto"/>
              <w:ind w:firstLine="0"/>
              <w:jc w:val="right"/>
              <w:rPr>
                <w:sz w:val="20"/>
                <w:szCs w:val="20"/>
              </w:rPr>
            </w:pPr>
            <w:r w:rsidRPr="003839C6">
              <w:rPr>
                <w:sz w:val="20"/>
                <w:szCs w:val="20"/>
              </w:rPr>
              <w:t>6902,5</w:t>
            </w:r>
          </w:p>
        </w:tc>
        <w:tc>
          <w:tcPr>
            <w:tcW w:w="0" w:type="auto"/>
            <w:tcBorders>
              <w:top w:val="single" w:sz="6" w:space="0" w:color="CCCCCC"/>
              <w:left w:val="single" w:sz="6" w:space="0" w:color="CCCCCC"/>
              <w:bottom w:val="single" w:sz="6" w:space="0" w:color="000000"/>
              <w:right w:val="single" w:sz="6" w:space="0" w:color="000000"/>
            </w:tcBorders>
            <w:shd w:val="clear" w:color="auto" w:fill="6BD8C2"/>
            <w:tcMar>
              <w:top w:w="30" w:type="dxa"/>
              <w:left w:w="45" w:type="dxa"/>
              <w:bottom w:w="30" w:type="dxa"/>
              <w:right w:w="45" w:type="dxa"/>
            </w:tcMar>
            <w:vAlign w:val="bottom"/>
            <w:hideMark/>
          </w:tcPr>
          <w:p w14:paraId="113B91B2" w14:textId="77777777" w:rsidR="00595BC5" w:rsidRPr="003839C6" w:rsidRDefault="00595BC5" w:rsidP="00595BC5">
            <w:pPr>
              <w:spacing w:before="0" w:after="0" w:line="240" w:lineRule="auto"/>
              <w:ind w:firstLine="0"/>
              <w:jc w:val="right"/>
              <w:rPr>
                <w:sz w:val="20"/>
                <w:szCs w:val="20"/>
              </w:rPr>
            </w:pPr>
            <w:r w:rsidRPr="003839C6">
              <w:rPr>
                <w:sz w:val="20"/>
                <w:szCs w:val="20"/>
              </w:rPr>
              <w:t>8902,5</w:t>
            </w:r>
          </w:p>
        </w:tc>
        <w:tc>
          <w:tcPr>
            <w:tcW w:w="0" w:type="auto"/>
            <w:tcBorders>
              <w:top w:val="single" w:sz="6" w:space="0" w:color="CCCCCC"/>
              <w:left w:val="single" w:sz="6" w:space="0" w:color="CCCCCC"/>
              <w:bottom w:val="single" w:sz="6" w:space="0" w:color="000000"/>
              <w:right w:val="single" w:sz="6" w:space="0" w:color="000000"/>
            </w:tcBorders>
            <w:shd w:val="clear" w:color="auto" w:fill="6BD8C2"/>
            <w:tcMar>
              <w:top w:w="30" w:type="dxa"/>
              <w:left w:w="45" w:type="dxa"/>
              <w:bottom w:w="30" w:type="dxa"/>
              <w:right w:w="45" w:type="dxa"/>
            </w:tcMar>
            <w:vAlign w:val="bottom"/>
            <w:hideMark/>
          </w:tcPr>
          <w:p w14:paraId="35512126" w14:textId="77777777" w:rsidR="00595BC5" w:rsidRPr="003839C6" w:rsidRDefault="00595BC5" w:rsidP="00595BC5">
            <w:pPr>
              <w:spacing w:before="0" w:after="0" w:line="240" w:lineRule="auto"/>
              <w:ind w:firstLine="0"/>
              <w:jc w:val="right"/>
              <w:rPr>
                <w:sz w:val="20"/>
                <w:szCs w:val="20"/>
              </w:rPr>
            </w:pPr>
            <w:r w:rsidRPr="003839C6">
              <w:rPr>
                <w:sz w:val="20"/>
                <w:szCs w:val="20"/>
              </w:rPr>
              <w:t>11402,5</w:t>
            </w:r>
          </w:p>
        </w:tc>
        <w:tc>
          <w:tcPr>
            <w:tcW w:w="0" w:type="auto"/>
            <w:tcBorders>
              <w:top w:val="single" w:sz="6" w:space="0" w:color="CCCCCC"/>
              <w:left w:val="single" w:sz="6" w:space="0" w:color="CCCCCC"/>
              <w:bottom w:val="single" w:sz="6" w:space="0" w:color="000000"/>
              <w:right w:val="single" w:sz="6" w:space="0" w:color="000000"/>
            </w:tcBorders>
            <w:shd w:val="clear" w:color="auto" w:fill="6BD8C2"/>
            <w:tcMar>
              <w:top w:w="30" w:type="dxa"/>
              <w:left w:w="45" w:type="dxa"/>
              <w:bottom w:w="30" w:type="dxa"/>
              <w:right w:w="45" w:type="dxa"/>
            </w:tcMar>
            <w:vAlign w:val="bottom"/>
            <w:hideMark/>
          </w:tcPr>
          <w:p w14:paraId="04716D39" w14:textId="77777777" w:rsidR="00595BC5" w:rsidRPr="003839C6" w:rsidRDefault="00595BC5" w:rsidP="00595BC5">
            <w:pPr>
              <w:spacing w:before="0" w:after="0" w:line="240" w:lineRule="auto"/>
              <w:ind w:firstLine="0"/>
              <w:jc w:val="right"/>
              <w:rPr>
                <w:sz w:val="20"/>
                <w:szCs w:val="20"/>
              </w:rPr>
            </w:pPr>
            <w:r w:rsidRPr="003839C6">
              <w:rPr>
                <w:sz w:val="20"/>
                <w:szCs w:val="20"/>
              </w:rPr>
              <w:t>14902,5</w:t>
            </w:r>
          </w:p>
        </w:tc>
        <w:tc>
          <w:tcPr>
            <w:tcW w:w="0" w:type="auto"/>
            <w:tcBorders>
              <w:top w:val="single" w:sz="6" w:space="0" w:color="CCCCCC"/>
              <w:left w:val="single" w:sz="6" w:space="0" w:color="CCCCCC"/>
              <w:bottom w:val="single" w:sz="6" w:space="0" w:color="000000"/>
              <w:right w:val="single" w:sz="6" w:space="0" w:color="000000"/>
            </w:tcBorders>
            <w:shd w:val="clear" w:color="auto" w:fill="6BD8C2"/>
            <w:tcMar>
              <w:top w:w="30" w:type="dxa"/>
              <w:left w:w="45" w:type="dxa"/>
              <w:bottom w:w="30" w:type="dxa"/>
              <w:right w:w="45" w:type="dxa"/>
            </w:tcMar>
            <w:vAlign w:val="bottom"/>
            <w:hideMark/>
          </w:tcPr>
          <w:p w14:paraId="0E77E2F3" w14:textId="77777777" w:rsidR="00595BC5" w:rsidRPr="003839C6" w:rsidRDefault="00595BC5" w:rsidP="00595BC5">
            <w:pPr>
              <w:spacing w:before="0" w:after="0" w:line="240" w:lineRule="auto"/>
              <w:ind w:firstLine="0"/>
              <w:jc w:val="right"/>
              <w:rPr>
                <w:sz w:val="20"/>
                <w:szCs w:val="20"/>
              </w:rPr>
            </w:pPr>
            <w:r w:rsidRPr="003839C6">
              <w:rPr>
                <w:sz w:val="20"/>
                <w:szCs w:val="20"/>
              </w:rPr>
              <w:t>73330</w:t>
            </w:r>
          </w:p>
        </w:tc>
      </w:tr>
      <w:tr w:rsidR="00595BC5" w:rsidRPr="003839C6" w14:paraId="681B3226"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440A249C" w14:textId="77777777" w:rsidR="00595BC5" w:rsidRPr="003839C6" w:rsidRDefault="00595BC5" w:rsidP="00595BC5">
            <w:pPr>
              <w:spacing w:before="0" w:after="0" w:line="240" w:lineRule="auto"/>
              <w:ind w:firstLine="0"/>
              <w:jc w:val="left"/>
              <w:rPr>
                <w:color w:val="FFFFFF"/>
                <w:sz w:val="20"/>
                <w:szCs w:val="20"/>
              </w:rPr>
            </w:pPr>
            <w:r w:rsidRPr="003839C6">
              <w:rPr>
                <w:color w:val="FFFFFF"/>
                <w:sz w:val="20"/>
                <w:szCs w:val="20"/>
              </w:rPr>
              <w:t>Saldo en el banco</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542B575A" w14:textId="77777777" w:rsidR="00595BC5" w:rsidRPr="003839C6" w:rsidRDefault="00595BC5" w:rsidP="00595BC5">
            <w:pPr>
              <w:spacing w:before="0" w:after="0" w:line="240" w:lineRule="auto"/>
              <w:ind w:firstLine="0"/>
              <w:jc w:val="right"/>
              <w:rPr>
                <w:color w:val="FFFFFF"/>
                <w:sz w:val="20"/>
                <w:szCs w:val="20"/>
              </w:rPr>
            </w:pPr>
            <w:r w:rsidRPr="003839C6">
              <w:rPr>
                <w:color w:val="FFFFFF"/>
                <w:sz w:val="20"/>
                <w:szCs w:val="20"/>
              </w:rPr>
              <w:t>2902,5</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1DC2FA01" w14:textId="77777777" w:rsidR="00595BC5" w:rsidRPr="003839C6" w:rsidRDefault="00595BC5" w:rsidP="00595BC5">
            <w:pPr>
              <w:spacing w:before="0" w:after="0" w:line="240" w:lineRule="auto"/>
              <w:ind w:firstLine="0"/>
              <w:jc w:val="right"/>
              <w:rPr>
                <w:color w:val="FFFFFF"/>
                <w:sz w:val="20"/>
                <w:szCs w:val="20"/>
              </w:rPr>
            </w:pPr>
            <w:r w:rsidRPr="003839C6">
              <w:rPr>
                <w:color w:val="FFFFFF"/>
                <w:sz w:val="20"/>
                <w:szCs w:val="20"/>
              </w:rPr>
              <w:t>3805</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5BFDB7D3" w14:textId="77777777" w:rsidR="00595BC5" w:rsidRPr="003839C6" w:rsidRDefault="00595BC5" w:rsidP="00595BC5">
            <w:pPr>
              <w:spacing w:before="0" w:after="0" w:line="240" w:lineRule="auto"/>
              <w:ind w:firstLine="0"/>
              <w:jc w:val="right"/>
              <w:rPr>
                <w:color w:val="FFFFFF"/>
                <w:sz w:val="20"/>
                <w:szCs w:val="20"/>
              </w:rPr>
            </w:pPr>
            <w:r w:rsidRPr="003839C6">
              <w:rPr>
                <w:color w:val="FFFFFF"/>
                <w:sz w:val="20"/>
                <w:szCs w:val="20"/>
              </w:rPr>
              <w:t>5707,5</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2F821416" w14:textId="77777777" w:rsidR="00595BC5" w:rsidRPr="003839C6" w:rsidRDefault="00595BC5" w:rsidP="00595BC5">
            <w:pPr>
              <w:spacing w:before="0" w:after="0" w:line="240" w:lineRule="auto"/>
              <w:ind w:firstLine="0"/>
              <w:jc w:val="right"/>
              <w:rPr>
                <w:color w:val="FFFFFF"/>
                <w:sz w:val="20"/>
                <w:szCs w:val="20"/>
              </w:rPr>
            </w:pPr>
            <w:r w:rsidRPr="003839C6">
              <w:rPr>
                <w:color w:val="FFFFFF"/>
                <w:sz w:val="20"/>
                <w:szCs w:val="20"/>
              </w:rPr>
              <w:t>8610</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2C496231" w14:textId="77777777" w:rsidR="00595BC5" w:rsidRPr="003839C6" w:rsidRDefault="00595BC5" w:rsidP="00595BC5">
            <w:pPr>
              <w:spacing w:before="0" w:after="0" w:line="240" w:lineRule="auto"/>
              <w:ind w:firstLine="0"/>
              <w:jc w:val="right"/>
              <w:rPr>
                <w:color w:val="FFFFFF"/>
                <w:sz w:val="20"/>
                <w:szCs w:val="20"/>
              </w:rPr>
            </w:pPr>
            <w:r w:rsidRPr="003839C6">
              <w:rPr>
                <w:color w:val="FFFFFF"/>
                <w:sz w:val="20"/>
                <w:szCs w:val="20"/>
              </w:rPr>
              <w:t>12512,5</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1648AF3F" w14:textId="77777777" w:rsidR="00595BC5" w:rsidRPr="003839C6" w:rsidRDefault="00595BC5" w:rsidP="00595BC5">
            <w:pPr>
              <w:spacing w:before="0" w:after="0" w:line="240" w:lineRule="auto"/>
              <w:ind w:firstLine="0"/>
              <w:jc w:val="right"/>
              <w:rPr>
                <w:color w:val="FFFFFF"/>
                <w:sz w:val="20"/>
                <w:szCs w:val="20"/>
              </w:rPr>
            </w:pPr>
            <w:r w:rsidRPr="003839C6">
              <w:rPr>
                <w:color w:val="FFFFFF"/>
                <w:sz w:val="20"/>
                <w:szCs w:val="20"/>
              </w:rPr>
              <w:t>18415</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7D77B543" w14:textId="77777777" w:rsidR="00595BC5" w:rsidRPr="003839C6" w:rsidRDefault="00595BC5" w:rsidP="00595BC5">
            <w:pPr>
              <w:spacing w:before="0" w:after="0" w:line="240" w:lineRule="auto"/>
              <w:ind w:firstLine="0"/>
              <w:jc w:val="right"/>
              <w:rPr>
                <w:color w:val="FFFFFF"/>
                <w:sz w:val="20"/>
                <w:szCs w:val="20"/>
              </w:rPr>
            </w:pPr>
            <w:r w:rsidRPr="003839C6">
              <w:rPr>
                <w:color w:val="FFFFFF"/>
                <w:sz w:val="20"/>
                <w:szCs w:val="20"/>
              </w:rPr>
              <w:t>27317,5</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7471C013" w14:textId="77777777" w:rsidR="00595BC5" w:rsidRPr="003839C6" w:rsidRDefault="00595BC5" w:rsidP="00595BC5">
            <w:pPr>
              <w:spacing w:before="0" w:after="0" w:line="240" w:lineRule="auto"/>
              <w:ind w:firstLine="0"/>
              <w:jc w:val="right"/>
              <w:rPr>
                <w:color w:val="FFFFFF"/>
                <w:sz w:val="20"/>
                <w:szCs w:val="20"/>
              </w:rPr>
            </w:pPr>
            <w:r w:rsidRPr="003839C6">
              <w:rPr>
                <w:color w:val="FFFFFF"/>
                <w:sz w:val="20"/>
                <w:szCs w:val="20"/>
              </w:rPr>
              <w:t>33220</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4AE2991B" w14:textId="77777777" w:rsidR="00595BC5" w:rsidRPr="003839C6" w:rsidRDefault="00595BC5" w:rsidP="00595BC5">
            <w:pPr>
              <w:spacing w:before="0" w:after="0" w:line="240" w:lineRule="auto"/>
              <w:ind w:firstLine="0"/>
              <w:jc w:val="right"/>
              <w:rPr>
                <w:color w:val="FFFFFF"/>
                <w:sz w:val="20"/>
                <w:szCs w:val="20"/>
              </w:rPr>
            </w:pPr>
            <w:r w:rsidRPr="003839C6">
              <w:rPr>
                <w:color w:val="FFFFFF"/>
                <w:sz w:val="20"/>
                <w:szCs w:val="20"/>
              </w:rPr>
              <w:t>40122,5</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7218728D" w14:textId="77777777" w:rsidR="00595BC5" w:rsidRPr="003839C6" w:rsidRDefault="00595BC5" w:rsidP="00595BC5">
            <w:pPr>
              <w:spacing w:before="0" w:after="0" w:line="240" w:lineRule="auto"/>
              <w:ind w:firstLine="0"/>
              <w:jc w:val="right"/>
              <w:rPr>
                <w:color w:val="FFFFFF"/>
                <w:sz w:val="20"/>
                <w:szCs w:val="20"/>
              </w:rPr>
            </w:pPr>
            <w:r w:rsidRPr="003839C6">
              <w:rPr>
                <w:color w:val="FFFFFF"/>
                <w:sz w:val="20"/>
                <w:szCs w:val="20"/>
              </w:rPr>
              <w:t>49025</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2EEF91F2" w14:textId="77777777" w:rsidR="00595BC5" w:rsidRPr="003839C6" w:rsidRDefault="00595BC5" w:rsidP="00595BC5">
            <w:pPr>
              <w:spacing w:before="0" w:after="0" w:line="240" w:lineRule="auto"/>
              <w:ind w:firstLine="0"/>
              <w:jc w:val="right"/>
              <w:rPr>
                <w:color w:val="FFFFFF"/>
                <w:sz w:val="20"/>
                <w:szCs w:val="20"/>
              </w:rPr>
            </w:pPr>
            <w:r w:rsidRPr="003839C6">
              <w:rPr>
                <w:color w:val="FFFFFF"/>
                <w:sz w:val="20"/>
                <w:szCs w:val="20"/>
              </w:rPr>
              <w:t>60427,5</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37BEBB2B" w14:textId="77777777" w:rsidR="00595BC5" w:rsidRPr="003839C6" w:rsidRDefault="00595BC5" w:rsidP="00595BC5">
            <w:pPr>
              <w:spacing w:before="0" w:after="0" w:line="240" w:lineRule="auto"/>
              <w:ind w:firstLine="0"/>
              <w:jc w:val="right"/>
              <w:rPr>
                <w:color w:val="FFFFFF"/>
                <w:sz w:val="20"/>
                <w:szCs w:val="20"/>
              </w:rPr>
            </w:pPr>
            <w:r w:rsidRPr="003839C6">
              <w:rPr>
                <w:color w:val="FFFFFF"/>
                <w:sz w:val="20"/>
                <w:szCs w:val="20"/>
              </w:rPr>
              <w:t>75330</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2B1F3AB0" w14:textId="77777777" w:rsidR="00595BC5" w:rsidRPr="003839C6" w:rsidRDefault="00595BC5" w:rsidP="00595BC5">
            <w:pPr>
              <w:spacing w:before="0" w:after="0" w:line="240" w:lineRule="auto"/>
              <w:ind w:firstLine="0"/>
              <w:jc w:val="right"/>
              <w:rPr>
                <w:color w:val="FFFFFF"/>
                <w:sz w:val="20"/>
                <w:szCs w:val="20"/>
              </w:rPr>
            </w:pPr>
          </w:p>
        </w:tc>
      </w:tr>
    </w:tbl>
    <w:p w14:paraId="6047302D" w14:textId="5C520FB5" w:rsidR="00595BC5" w:rsidRPr="003839C6" w:rsidRDefault="00595BC5" w:rsidP="00595BC5"/>
    <w:p w14:paraId="53317FB3" w14:textId="24421F37" w:rsidR="00DD728F" w:rsidRPr="003839C6" w:rsidRDefault="00DD728F" w:rsidP="00DD728F">
      <w:pPr>
        <w:pStyle w:val="Ttulo03"/>
        <w:rPr>
          <w:rFonts w:ascii="Times New Roman" w:hAnsi="Times New Roman" w:cs="Times New Roman"/>
        </w:rPr>
      </w:pPr>
      <w:bookmarkStart w:id="37" w:name="_Toc73815519"/>
      <w:r w:rsidRPr="003839C6">
        <w:rPr>
          <w:rFonts w:ascii="Times New Roman" w:hAnsi="Times New Roman" w:cs="Times New Roman"/>
        </w:rPr>
        <w:t>Cuenta de resultados o de pérdidas y ganancias</w:t>
      </w:r>
      <w:bookmarkEnd w:id="37"/>
    </w:p>
    <w:p w14:paraId="17B443E5" w14:textId="49404281" w:rsidR="00DD728F" w:rsidRPr="003839C6" w:rsidRDefault="00DD728F" w:rsidP="00DD728F">
      <w:r w:rsidRPr="003839C6">
        <w:t>La cuenta de pérdidas y ganancias (</w:t>
      </w:r>
      <w:proofErr w:type="spellStart"/>
      <w:r w:rsidRPr="003839C6">
        <w:t>PyG</w:t>
      </w:r>
      <w:proofErr w:type="spellEnd"/>
      <w:r w:rsidRPr="003839C6">
        <w:t xml:space="preserve"> o cuenta de resultados) es el resumen de todos los ingresos y todos los gastos que genera una organización durante un ejercicio contable.</w:t>
      </w:r>
    </w:p>
    <w:p w14:paraId="414419B8" w14:textId="376F4F55" w:rsidR="00DD728F" w:rsidRPr="003839C6" w:rsidRDefault="00DD728F" w:rsidP="00DD728F">
      <w:r w:rsidRPr="003839C6">
        <w:t>Nuestra cuenta de resultados sería así:</w:t>
      </w:r>
    </w:p>
    <w:p w14:paraId="022C518C" w14:textId="5CADD3BA" w:rsidR="00595BC5" w:rsidRPr="003839C6" w:rsidRDefault="00595BC5" w:rsidP="007A0D0F">
      <w:pPr>
        <w:rPr>
          <w:b/>
          <w:bCs/>
        </w:rPr>
      </w:pPr>
    </w:p>
    <w:tbl>
      <w:tblPr>
        <w:tblW w:w="0" w:type="dxa"/>
        <w:jc w:val="center"/>
        <w:tblCellMar>
          <w:left w:w="0" w:type="dxa"/>
          <w:right w:w="0" w:type="dxa"/>
        </w:tblCellMar>
        <w:tblLook w:val="04A0" w:firstRow="1" w:lastRow="0" w:firstColumn="1" w:lastColumn="0" w:noHBand="0" w:noVBand="1"/>
      </w:tblPr>
      <w:tblGrid>
        <w:gridCol w:w="1145"/>
        <w:gridCol w:w="1045"/>
        <w:gridCol w:w="3006"/>
        <w:gridCol w:w="640"/>
      </w:tblGrid>
      <w:tr w:rsidR="00DD728F" w:rsidRPr="003839C6" w14:paraId="7B249880" w14:textId="77777777" w:rsidTr="00CF768C">
        <w:trPr>
          <w:trHeight w:val="315"/>
          <w:jc w:val="cent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144AAB44" w14:textId="77777777" w:rsidR="00DD728F" w:rsidRPr="003839C6" w:rsidRDefault="00DD728F" w:rsidP="00DD728F">
            <w:pPr>
              <w:spacing w:before="0" w:after="0" w:line="240" w:lineRule="auto"/>
              <w:ind w:firstLine="0"/>
              <w:jc w:val="center"/>
              <w:rPr>
                <w:color w:val="FFFFFF"/>
                <w:sz w:val="20"/>
                <w:szCs w:val="20"/>
              </w:rPr>
            </w:pPr>
            <w:r w:rsidRPr="003839C6">
              <w:rPr>
                <w:color w:val="FFFFFF"/>
                <w:sz w:val="20"/>
                <w:szCs w:val="20"/>
              </w:rPr>
              <w:t>Ingresos</w:t>
            </w:r>
          </w:p>
        </w:tc>
        <w:tc>
          <w:tcPr>
            <w:tcW w:w="0" w:type="auto"/>
            <w:gridSpan w:val="2"/>
            <w:tcBorders>
              <w:top w:val="single" w:sz="6" w:space="0" w:color="000000"/>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0F98FCBD" w14:textId="77777777" w:rsidR="00DD728F" w:rsidRPr="003839C6" w:rsidRDefault="00DD728F" w:rsidP="00DD728F">
            <w:pPr>
              <w:spacing w:before="0" w:after="0" w:line="240" w:lineRule="auto"/>
              <w:ind w:firstLine="0"/>
              <w:jc w:val="center"/>
              <w:rPr>
                <w:color w:val="FFFFFF"/>
                <w:sz w:val="20"/>
                <w:szCs w:val="20"/>
              </w:rPr>
            </w:pPr>
            <w:r w:rsidRPr="003839C6">
              <w:rPr>
                <w:color w:val="FFFFFF"/>
                <w:sz w:val="20"/>
                <w:szCs w:val="20"/>
              </w:rPr>
              <w:t>Gastos</w:t>
            </w:r>
          </w:p>
        </w:tc>
      </w:tr>
      <w:tr w:rsidR="00DD728F" w:rsidRPr="003839C6" w14:paraId="7F41EF63" w14:textId="77777777" w:rsidTr="00CF768C">
        <w:trPr>
          <w:trHeight w:val="315"/>
          <w:jc w:val="center"/>
        </w:trPr>
        <w:tc>
          <w:tcPr>
            <w:tcW w:w="0" w:type="auto"/>
            <w:gridSpan w:val="2"/>
            <w:tcBorders>
              <w:top w:val="single" w:sz="6" w:space="0" w:color="CCCCCC"/>
              <w:left w:val="single" w:sz="6" w:space="0" w:color="000000"/>
              <w:bottom w:val="single" w:sz="6" w:space="0" w:color="000000"/>
              <w:right w:val="single" w:sz="6" w:space="0" w:color="000000"/>
            </w:tcBorders>
            <w:shd w:val="clear" w:color="auto" w:fill="75EFA9"/>
            <w:tcMar>
              <w:top w:w="30" w:type="dxa"/>
              <w:left w:w="45" w:type="dxa"/>
              <w:bottom w:w="30" w:type="dxa"/>
              <w:right w:w="45" w:type="dxa"/>
            </w:tcMar>
            <w:vAlign w:val="center"/>
            <w:hideMark/>
          </w:tcPr>
          <w:p w14:paraId="45FB6F65" w14:textId="77777777" w:rsidR="00DD728F" w:rsidRPr="003839C6" w:rsidRDefault="00DD728F" w:rsidP="00DD728F">
            <w:pPr>
              <w:spacing w:before="0" w:after="0" w:line="240" w:lineRule="auto"/>
              <w:ind w:firstLine="0"/>
              <w:jc w:val="center"/>
              <w:rPr>
                <w:sz w:val="20"/>
                <w:szCs w:val="20"/>
              </w:rPr>
            </w:pPr>
            <w:r w:rsidRPr="003839C6">
              <w:rPr>
                <w:sz w:val="20"/>
                <w:szCs w:val="20"/>
              </w:rPr>
              <w:t>Ingresos de explotación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center"/>
            <w:hideMark/>
          </w:tcPr>
          <w:p w14:paraId="59ED4A22" w14:textId="77777777" w:rsidR="00DD728F" w:rsidRPr="003839C6" w:rsidRDefault="00DD728F" w:rsidP="00DD728F">
            <w:pPr>
              <w:spacing w:before="0" w:after="0" w:line="240" w:lineRule="auto"/>
              <w:ind w:firstLine="0"/>
              <w:jc w:val="center"/>
              <w:rPr>
                <w:sz w:val="20"/>
                <w:szCs w:val="20"/>
              </w:rPr>
            </w:pPr>
            <w:r w:rsidRPr="003839C6">
              <w:rPr>
                <w:sz w:val="20"/>
                <w:szCs w:val="20"/>
              </w:rPr>
              <w:t>Gastos de explotación</w:t>
            </w:r>
          </w:p>
        </w:tc>
      </w:tr>
      <w:tr w:rsidR="00DD728F" w:rsidRPr="003839C6" w14:paraId="5BBC919B"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F899E88" w14:textId="77777777" w:rsidR="00DD728F" w:rsidRPr="003839C6" w:rsidRDefault="00DD728F" w:rsidP="00DD728F">
            <w:pPr>
              <w:spacing w:before="0" w:after="0" w:line="240" w:lineRule="auto"/>
              <w:ind w:firstLine="0"/>
              <w:jc w:val="left"/>
              <w:rPr>
                <w:sz w:val="20"/>
                <w:szCs w:val="20"/>
              </w:rPr>
            </w:pPr>
            <w:r w:rsidRPr="003839C6">
              <w:rPr>
                <w:sz w:val="20"/>
                <w:szCs w:val="20"/>
              </w:rPr>
              <w:t>Ventas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937ABB" w14:textId="77777777" w:rsidR="00DD728F" w:rsidRPr="003839C6" w:rsidRDefault="00DD728F" w:rsidP="00DD728F">
            <w:pPr>
              <w:spacing w:before="0" w:after="0" w:line="240" w:lineRule="auto"/>
              <w:ind w:firstLine="0"/>
              <w:jc w:val="right"/>
              <w:rPr>
                <w:sz w:val="20"/>
                <w:szCs w:val="20"/>
              </w:rPr>
            </w:pPr>
            <w:r w:rsidRPr="003839C6">
              <w:rPr>
                <w:sz w:val="20"/>
                <w:szCs w:val="20"/>
              </w:rPr>
              <w:t>85500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D84209" w14:textId="65F6D7ED" w:rsidR="00DD728F" w:rsidRPr="003839C6" w:rsidRDefault="00DD728F" w:rsidP="00DD728F">
            <w:pPr>
              <w:spacing w:before="0" w:after="0" w:line="240" w:lineRule="auto"/>
              <w:ind w:firstLine="0"/>
              <w:jc w:val="left"/>
              <w:rPr>
                <w:sz w:val="20"/>
                <w:szCs w:val="20"/>
              </w:rPr>
            </w:pPr>
            <w:r w:rsidRPr="003839C6">
              <w:rPr>
                <w:sz w:val="20"/>
                <w:szCs w:val="20"/>
              </w:rPr>
              <w:t>Amortización de equipo informático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6A0E8B" w14:textId="77777777" w:rsidR="00DD728F" w:rsidRPr="003839C6" w:rsidRDefault="00DD728F" w:rsidP="00DD728F">
            <w:pPr>
              <w:spacing w:before="0" w:after="0" w:line="240" w:lineRule="auto"/>
              <w:ind w:firstLine="0"/>
              <w:jc w:val="right"/>
              <w:rPr>
                <w:sz w:val="20"/>
                <w:szCs w:val="20"/>
              </w:rPr>
            </w:pPr>
            <w:r w:rsidRPr="003839C6">
              <w:rPr>
                <w:sz w:val="20"/>
                <w:szCs w:val="20"/>
              </w:rPr>
              <w:t>526,32</w:t>
            </w:r>
          </w:p>
        </w:tc>
      </w:tr>
      <w:tr w:rsidR="00DD728F" w:rsidRPr="003839C6" w14:paraId="3D51F0F6"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C2AE077" w14:textId="77777777" w:rsidR="00DD728F" w:rsidRPr="003839C6" w:rsidRDefault="00DD728F" w:rsidP="00DD728F">
            <w:pPr>
              <w:spacing w:before="0" w:after="0" w:line="240" w:lineRule="auto"/>
              <w:ind w:firstLine="0"/>
              <w:jc w:val="righ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F22A6B" w14:textId="77777777" w:rsidR="00DD728F" w:rsidRPr="003839C6" w:rsidRDefault="00DD728F" w:rsidP="00DD728F">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522802" w14:textId="77777777" w:rsidR="00DD728F" w:rsidRPr="003839C6" w:rsidRDefault="00DD728F" w:rsidP="00DD728F">
            <w:pPr>
              <w:spacing w:before="0" w:after="0" w:line="240" w:lineRule="auto"/>
              <w:ind w:firstLine="0"/>
              <w:jc w:val="left"/>
              <w:rPr>
                <w:sz w:val="20"/>
                <w:szCs w:val="20"/>
              </w:rPr>
            </w:pPr>
            <w:r w:rsidRPr="003839C6">
              <w:rPr>
                <w:sz w:val="20"/>
                <w:szCs w:val="20"/>
              </w:rPr>
              <w:t>Mobiliario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D5A619" w14:textId="77777777" w:rsidR="00DD728F" w:rsidRPr="003839C6" w:rsidRDefault="00DD728F" w:rsidP="00DD728F">
            <w:pPr>
              <w:spacing w:before="0" w:after="0" w:line="240" w:lineRule="auto"/>
              <w:ind w:firstLine="0"/>
              <w:jc w:val="right"/>
              <w:rPr>
                <w:sz w:val="20"/>
                <w:szCs w:val="20"/>
              </w:rPr>
            </w:pPr>
            <w:r w:rsidRPr="003839C6">
              <w:rPr>
                <w:sz w:val="20"/>
                <w:szCs w:val="20"/>
              </w:rPr>
              <w:t>400</w:t>
            </w:r>
          </w:p>
        </w:tc>
      </w:tr>
      <w:tr w:rsidR="00DD728F" w:rsidRPr="003839C6" w14:paraId="0DB312F5"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B95EC14" w14:textId="77777777" w:rsidR="00DD728F" w:rsidRPr="003839C6" w:rsidRDefault="00DD728F" w:rsidP="00DD728F">
            <w:pPr>
              <w:spacing w:before="0" w:after="0" w:line="240" w:lineRule="auto"/>
              <w:ind w:firstLine="0"/>
              <w:jc w:val="righ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8E8586" w14:textId="77777777" w:rsidR="00DD728F" w:rsidRPr="003839C6" w:rsidRDefault="00DD728F" w:rsidP="00DD728F">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A51962" w14:textId="77777777" w:rsidR="00DD728F" w:rsidRPr="003839C6" w:rsidRDefault="00DD728F" w:rsidP="00DD728F">
            <w:pPr>
              <w:spacing w:before="0" w:after="0" w:line="240" w:lineRule="auto"/>
              <w:ind w:firstLine="0"/>
              <w:jc w:val="left"/>
              <w:rPr>
                <w:sz w:val="20"/>
                <w:szCs w:val="20"/>
              </w:rPr>
            </w:pPr>
            <w:r w:rsidRPr="003839C6">
              <w:rPr>
                <w:sz w:val="20"/>
                <w:szCs w:val="20"/>
              </w:rPr>
              <w:t>Herramientas para desarrollar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CB84D2" w14:textId="77777777" w:rsidR="00DD728F" w:rsidRPr="003839C6" w:rsidRDefault="00DD728F" w:rsidP="00DD728F">
            <w:pPr>
              <w:spacing w:before="0" w:after="0" w:line="240" w:lineRule="auto"/>
              <w:ind w:firstLine="0"/>
              <w:jc w:val="right"/>
              <w:rPr>
                <w:sz w:val="20"/>
                <w:szCs w:val="20"/>
              </w:rPr>
            </w:pPr>
            <w:r w:rsidRPr="003839C6">
              <w:rPr>
                <w:sz w:val="20"/>
                <w:szCs w:val="20"/>
              </w:rPr>
              <w:t>100</w:t>
            </w:r>
          </w:p>
        </w:tc>
      </w:tr>
      <w:tr w:rsidR="00DD728F" w:rsidRPr="003839C6" w14:paraId="166D9C76"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9EAE9FE" w14:textId="77777777" w:rsidR="00DD728F" w:rsidRPr="003839C6" w:rsidRDefault="00DD728F" w:rsidP="00DD728F">
            <w:pPr>
              <w:spacing w:before="0" w:after="0" w:line="240" w:lineRule="auto"/>
              <w:ind w:firstLine="0"/>
              <w:jc w:val="righ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1F7676" w14:textId="77777777" w:rsidR="00DD728F" w:rsidRPr="003839C6" w:rsidRDefault="00DD728F" w:rsidP="00DD728F">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1067C2" w14:textId="77777777" w:rsidR="00DD728F" w:rsidRPr="003839C6" w:rsidRDefault="00DD728F" w:rsidP="00DD728F">
            <w:pPr>
              <w:spacing w:before="0" w:after="0" w:line="240" w:lineRule="auto"/>
              <w:ind w:firstLine="0"/>
              <w:jc w:val="left"/>
              <w:rPr>
                <w:sz w:val="20"/>
                <w:szCs w:val="20"/>
              </w:rPr>
            </w:pPr>
            <w:r w:rsidRPr="003839C6">
              <w:rPr>
                <w:sz w:val="20"/>
                <w:szCs w:val="20"/>
              </w:rPr>
              <w:t xml:space="preserve">Hosting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693D9E" w14:textId="77777777" w:rsidR="00DD728F" w:rsidRPr="003839C6" w:rsidRDefault="00DD728F" w:rsidP="00DD728F">
            <w:pPr>
              <w:spacing w:before="0" w:after="0" w:line="240" w:lineRule="auto"/>
              <w:ind w:firstLine="0"/>
              <w:jc w:val="right"/>
              <w:rPr>
                <w:sz w:val="20"/>
                <w:szCs w:val="20"/>
              </w:rPr>
            </w:pPr>
            <w:r w:rsidRPr="003839C6">
              <w:rPr>
                <w:sz w:val="20"/>
                <w:szCs w:val="20"/>
              </w:rPr>
              <w:t>120</w:t>
            </w:r>
          </w:p>
        </w:tc>
      </w:tr>
      <w:tr w:rsidR="00DD728F" w:rsidRPr="003839C6" w14:paraId="4B55EA2D"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61807FA" w14:textId="77777777" w:rsidR="00DD728F" w:rsidRPr="003839C6" w:rsidRDefault="00DD728F" w:rsidP="00DD728F">
            <w:pPr>
              <w:spacing w:before="0" w:after="0" w:line="240" w:lineRule="auto"/>
              <w:ind w:firstLine="0"/>
              <w:jc w:val="righ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F6C2A2" w14:textId="77777777" w:rsidR="00DD728F" w:rsidRPr="003839C6" w:rsidRDefault="00DD728F" w:rsidP="00DD728F">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959F43" w14:textId="77777777" w:rsidR="00DD728F" w:rsidRPr="003839C6" w:rsidRDefault="00DD728F" w:rsidP="00DD728F">
            <w:pPr>
              <w:spacing w:before="0" w:after="0" w:line="240" w:lineRule="auto"/>
              <w:ind w:firstLine="0"/>
              <w:jc w:val="left"/>
              <w:rPr>
                <w:sz w:val="20"/>
                <w:szCs w:val="20"/>
              </w:rPr>
            </w:pPr>
            <w:r w:rsidRPr="003839C6">
              <w:rPr>
                <w:sz w:val="20"/>
                <w:szCs w:val="20"/>
              </w:rPr>
              <w:t xml:space="preserve">Publicidad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0BA216" w14:textId="77777777" w:rsidR="00DD728F" w:rsidRPr="003839C6" w:rsidRDefault="00DD728F" w:rsidP="00DD728F">
            <w:pPr>
              <w:spacing w:before="0" w:after="0" w:line="240" w:lineRule="auto"/>
              <w:ind w:firstLine="0"/>
              <w:jc w:val="right"/>
              <w:rPr>
                <w:sz w:val="20"/>
                <w:szCs w:val="20"/>
              </w:rPr>
            </w:pPr>
            <w:r w:rsidRPr="003839C6">
              <w:rPr>
                <w:sz w:val="20"/>
                <w:szCs w:val="20"/>
              </w:rPr>
              <w:t>2400</w:t>
            </w:r>
          </w:p>
        </w:tc>
      </w:tr>
      <w:tr w:rsidR="00DD728F" w:rsidRPr="003839C6" w14:paraId="002EB13D"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05A56D" w14:textId="77777777" w:rsidR="00DD728F" w:rsidRPr="003839C6" w:rsidRDefault="00DD728F" w:rsidP="00DD728F">
            <w:pPr>
              <w:spacing w:before="0" w:after="0" w:line="240" w:lineRule="auto"/>
              <w:ind w:firstLine="0"/>
              <w:jc w:val="righ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A821B7" w14:textId="77777777" w:rsidR="00DD728F" w:rsidRPr="003839C6" w:rsidRDefault="00DD728F" w:rsidP="00DD728F">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22182A" w14:textId="77777777" w:rsidR="00DD728F" w:rsidRPr="003839C6" w:rsidRDefault="00DD728F" w:rsidP="00DD728F">
            <w:pPr>
              <w:spacing w:before="0" w:after="0" w:line="240" w:lineRule="auto"/>
              <w:ind w:firstLine="0"/>
              <w:jc w:val="left"/>
              <w:rPr>
                <w:sz w:val="20"/>
                <w:szCs w:val="20"/>
              </w:rPr>
            </w:pPr>
            <w:r w:rsidRPr="003839C6">
              <w:rPr>
                <w:sz w:val="20"/>
                <w:szCs w:val="20"/>
              </w:rPr>
              <w:t>Suministros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05BCF4" w14:textId="77777777" w:rsidR="00DD728F" w:rsidRPr="003839C6" w:rsidRDefault="00DD728F" w:rsidP="00DD728F">
            <w:pPr>
              <w:spacing w:before="0" w:after="0" w:line="240" w:lineRule="auto"/>
              <w:ind w:firstLine="0"/>
              <w:jc w:val="right"/>
              <w:rPr>
                <w:sz w:val="20"/>
                <w:szCs w:val="20"/>
              </w:rPr>
            </w:pPr>
            <w:r w:rsidRPr="003839C6">
              <w:rPr>
                <w:sz w:val="20"/>
                <w:szCs w:val="20"/>
              </w:rPr>
              <w:t>3600</w:t>
            </w:r>
          </w:p>
        </w:tc>
      </w:tr>
      <w:tr w:rsidR="00DD728F" w:rsidRPr="003839C6" w14:paraId="667F75ED"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522769" w14:textId="77777777" w:rsidR="00DD728F" w:rsidRPr="003839C6" w:rsidRDefault="00DD728F" w:rsidP="00DD728F">
            <w:pPr>
              <w:spacing w:before="0" w:after="0" w:line="240" w:lineRule="auto"/>
              <w:ind w:firstLine="0"/>
              <w:jc w:val="righ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BEAE1A" w14:textId="77777777" w:rsidR="00DD728F" w:rsidRPr="003839C6" w:rsidRDefault="00DD728F" w:rsidP="00DD728F">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2A042E" w14:textId="604807C5" w:rsidR="00DD728F" w:rsidRPr="003839C6" w:rsidRDefault="00DD728F" w:rsidP="00DD728F">
            <w:pPr>
              <w:spacing w:before="0" w:after="0" w:line="240" w:lineRule="auto"/>
              <w:ind w:firstLine="0"/>
              <w:jc w:val="left"/>
              <w:rPr>
                <w:sz w:val="20"/>
                <w:szCs w:val="20"/>
              </w:rPr>
            </w:pPr>
            <w:r w:rsidRPr="003839C6">
              <w:rPr>
                <w:sz w:val="20"/>
                <w:szCs w:val="20"/>
              </w:rPr>
              <w:t>Seguro de autónomo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EF1181" w14:textId="77777777" w:rsidR="00DD728F" w:rsidRPr="003839C6" w:rsidRDefault="00DD728F" w:rsidP="00DD728F">
            <w:pPr>
              <w:spacing w:before="0" w:after="0" w:line="240" w:lineRule="auto"/>
              <w:ind w:firstLine="0"/>
              <w:jc w:val="right"/>
              <w:rPr>
                <w:sz w:val="20"/>
                <w:szCs w:val="20"/>
              </w:rPr>
            </w:pPr>
            <w:r w:rsidRPr="003839C6">
              <w:rPr>
                <w:sz w:val="20"/>
                <w:szCs w:val="20"/>
              </w:rPr>
              <w:t>3000</w:t>
            </w:r>
          </w:p>
        </w:tc>
      </w:tr>
      <w:tr w:rsidR="00DD728F" w:rsidRPr="003839C6" w14:paraId="4CC383E6"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DBECCC" w14:textId="77777777" w:rsidR="00DD728F" w:rsidRPr="003839C6" w:rsidRDefault="00DD728F" w:rsidP="00DD728F">
            <w:pPr>
              <w:spacing w:before="0" w:after="0" w:line="240" w:lineRule="auto"/>
              <w:ind w:firstLine="0"/>
              <w:jc w:val="righ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1836F0" w14:textId="77777777" w:rsidR="00DD728F" w:rsidRPr="003839C6" w:rsidRDefault="00DD728F" w:rsidP="00DD728F">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004D15" w14:textId="77777777" w:rsidR="00DD728F" w:rsidRPr="003839C6" w:rsidRDefault="00DD728F" w:rsidP="00DD728F">
            <w:pPr>
              <w:spacing w:before="0" w:after="0" w:line="240" w:lineRule="auto"/>
              <w:ind w:firstLine="0"/>
              <w:jc w:val="left"/>
              <w:rPr>
                <w:sz w:val="20"/>
                <w:szCs w:val="20"/>
              </w:rPr>
            </w:pPr>
            <w:r w:rsidRPr="003839C6">
              <w:rPr>
                <w:sz w:val="20"/>
                <w:szCs w:val="20"/>
              </w:rPr>
              <w:t>Seguridad Social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9A0BCD" w14:textId="77777777" w:rsidR="00DD728F" w:rsidRPr="003839C6" w:rsidRDefault="00DD728F" w:rsidP="00DD728F">
            <w:pPr>
              <w:spacing w:before="0" w:after="0" w:line="240" w:lineRule="auto"/>
              <w:ind w:firstLine="0"/>
              <w:jc w:val="right"/>
              <w:rPr>
                <w:sz w:val="20"/>
                <w:szCs w:val="20"/>
              </w:rPr>
            </w:pPr>
            <w:r w:rsidRPr="003839C6">
              <w:rPr>
                <w:sz w:val="20"/>
                <w:szCs w:val="20"/>
              </w:rPr>
              <w:t>720</w:t>
            </w:r>
          </w:p>
        </w:tc>
      </w:tr>
      <w:tr w:rsidR="00DD728F" w:rsidRPr="003839C6" w14:paraId="01FF73D1"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3A7F2E3" w14:textId="77777777" w:rsidR="00DD728F" w:rsidRPr="003839C6" w:rsidRDefault="00DD728F" w:rsidP="00DD728F">
            <w:pPr>
              <w:spacing w:before="0" w:after="0" w:line="240" w:lineRule="auto"/>
              <w:ind w:firstLine="0"/>
              <w:jc w:val="righ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1DAA42" w14:textId="77777777" w:rsidR="00DD728F" w:rsidRPr="003839C6" w:rsidRDefault="00DD728F" w:rsidP="00DD728F">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197DDE" w14:textId="432DDFA0" w:rsidR="00DD728F" w:rsidRPr="003839C6" w:rsidRDefault="00DD728F" w:rsidP="00DD728F">
            <w:pPr>
              <w:spacing w:before="0" w:after="0" w:line="240" w:lineRule="auto"/>
              <w:ind w:firstLine="0"/>
              <w:jc w:val="left"/>
              <w:rPr>
                <w:sz w:val="20"/>
                <w:szCs w:val="20"/>
              </w:rPr>
            </w:pPr>
            <w:r w:rsidRPr="003839C6">
              <w:rPr>
                <w:sz w:val="20"/>
                <w:szCs w:val="20"/>
              </w:rPr>
              <w:t>Gestoría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FE89F6" w14:textId="77777777" w:rsidR="00DD728F" w:rsidRPr="003839C6" w:rsidRDefault="00DD728F" w:rsidP="00DD728F">
            <w:pPr>
              <w:spacing w:before="0" w:after="0" w:line="240" w:lineRule="auto"/>
              <w:ind w:firstLine="0"/>
              <w:jc w:val="right"/>
              <w:rPr>
                <w:sz w:val="20"/>
                <w:szCs w:val="20"/>
              </w:rPr>
            </w:pPr>
            <w:r w:rsidRPr="003839C6">
              <w:rPr>
                <w:sz w:val="20"/>
                <w:szCs w:val="20"/>
              </w:rPr>
              <w:t>1800</w:t>
            </w:r>
          </w:p>
        </w:tc>
      </w:tr>
      <w:tr w:rsidR="00DD728F" w:rsidRPr="003839C6" w14:paraId="638010ED" w14:textId="77777777" w:rsidTr="00CF768C">
        <w:trPr>
          <w:trHeight w:val="315"/>
          <w:jc w:val="center"/>
        </w:trPr>
        <w:tc>
          <w:tcPr>
            <w:tcW w:w="0" w:type="auto"/>
            <w:gridSpan w:val="2"/>
            <w:tcBorders>
              <w:top w:val="single" w:sz="6" w:space="0" w:color="CCCCCC"/>
              <w:left w:val="single" w:sz="6" w:space="0" w:color="000000"/>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400ADD69" w14:textId="77777777" w:rsidR="00DD728F" w:rsidRPr="003839C6" w:rsidRDefault="00DD728F" w:rsidP="00DD728F">
            <w:pPr>
              <w:spacing w:before="0" w:after="0" w:line="240" w:lineRule="auto"/>
              <w:ind w:firstLine="0"/>
              <w:jc w:val="left"/>
              <w:rPr>
                <w:sz w:val="20"/>
                <w:szCs w:val="20"/>
              </w:rPr>
            </w:pPr>
            <w:r w:rsidRPr="003839C6">
              <w:rPr>
                <w:sz w:val="20"/>
                <w:szCs w:val="20"/>
              </w:rPr>
              <w:t>Ingresos financieros</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7BDCDFBB" w14:textId="77777777" w:rsidR="00DD728F" w:rsidRPr="003839C6" w:rsidRDefault="00DD728F" w:rsidP="00DD728F">
            <w:pPr>
              <w:spacing w:before="0" w:after="0" w:line="240" w:lineRule="auto"/>
              <w:ind w:firstLine="0"/>
              <w:jc w:val="left"/>
              <w:rPr>
                <w:sz w:val="20"/>
                <w:szCs w:val="20"/>
              </w:rPr>
            </w:pPr>
            <w:r w:rsidRPr="003839C6">
              <w:rPr>
                <w:sz w:val="20"/>
                <w:szCs w:val="20"/>
              </w:rPr>
              <w:t>Gastos financieros</w:t>
            </w:r>
          </w:p>
        </w:tc>
      </w:tr>
      <w:tr w:rsidR="00DD728F" w:rsidRPr="003839C6" w14:paraId="0A90240D"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3164803" w14:textId="77777777" w:rsidR="00DD728F" w:rsidRPr="003839C6" w:rsidRDefault="00DD728F" w:rsidP="00DD728F">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D574DB" w14:textId="77777777" w:rsidR="00DD728F" w:rsidRPr="003839C6" w:rsidRDefault="00DD728F" w:rsidP="00DD728F">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F0C043" w14:textId="6B88DF0A" w:rsidR="00DD728F" w:rsidRPr="003839C6" w:rsidRDefault="00DD728F" w:rsidP="00DD728F">
            <w:pPr>
              <w:spacing w:before="0" w:after="0" w:line="240" w:lineRule="auto"/>
              <w:ind w:firstLine="0"/>
              <w:jc w:val="left"/>
              <w:rPr>
                <w:sz w:val="20"/>
                <w:szCs w:val="20"/>
              </w:rPr>
            </w:pPr>
            <w:r w:rsidRPr="003839C6">
              <w:rPr>
                <w:sz w:val="20"/>
                <w:szCs w:val="20"/>
              </w:rPr>
              <w:t>Préstamo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0CA7DA" w14:textId="77777777" w:rsidR="00DD728F" w:rsidRPr="003839C6" w:rsidRDefault="00DD728F" w:rsidP="00DD728F">
            <w:pPr>
              <w:spacing w:before="0" w:after="0" w:line="240" w:lineRule="auto"/>
              <w:ind w:firstLine="0"/>
              <w:jc w:val="right"/>
              <w:rPr>
                <w:sz w:val="20"/>
                <w:szCs w:val="20"/>
              </w:rPr>
            </w:pPr>
            <w:r w:rsidRPr="003839C6">
              <w:rPr>
                <w:sz w:val="20"/>
                <w:szCs w:val="20"/>
              </w:rPr>
              <w:t>30</w:t>
            </w:r>
          </w:p>
        </w:tc>
      </w:tr>
      <w:tr w:rsidR="00DD728F" w:rsidRPr="003839C6" w14:paraId="243E1356" w14:textId="77777777" w:rsidTr="00CF768C">
        <w:trPr>
          <w:trHeight w:val="315"/>
          <w:jc w:val="center"/>
        </w:trPr>
        <w:tc>
          <w:tcPr>
            <w:tcW w:w="0" w:type="auto"/>
            <w:gridSpan w:val="2"/>
            <w:tcBorders>
              <w:top w:val="single" w:sz="6" w:space="0" w:color="CCCCCC"/>
              <w:left w:val="single" w:sz="6" w:space="0" w:color="000000"/>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56C3AFA2" w14:textId="77777777" w:rsidR="00DD728F" w:rsidRPr="003839C6" w:rsidRDefault="00DD728F" w:rsidP="00DD728F">
            <w:pPr>
              <w:spacing w:before="0" w:after="0" w:line="240" w:lineRule="auto"/>
              <w:ind w:firstLine="0"/>
              <w:jc w:val="left"/>
              <w:rPr>
                <w:color w:val="FFFFFF"/>
                <w:sz w:val="20"/>
                <w:szCs w:val="20"/>
              </w:rPr>
            </w:pPr>
            <w:r w:rsidRPr="003839C6">
              <w:rPr>
                <w:color w:val="FFFFFF"/>
                <w:sz w:val="20"/>
                <w:szCs w:val="20"/>
              </w:rPr>
              <w:t>Resultados de explotación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2C35BA70" w14:textId="77777777" w:rsidR="00DD728F" w:rsidRPr="003839C6" w:rsidRDefault="00DD728F" w:rsidP="00DD728F">
            <w:pPr>
              <w:spacing w:before="0" w:after="0" w:line="240" w:lineRule="auto"/>
              <w:ind w:firstLine="0"/>
              <w:jc w:val="right"/>
              <w:rPr>
                <w:color w:val="FFFFFF"/>
                <w:sz w:val="20"/>
                <w:szCs w:val="20"/>
              </w:rPr>
            </w:pPr>
            <w:r w:rsidRPr="003839C6">
              <w:rPr>
                <w:color w:val="FFFFFF"/>
                <w:sz w:val="20"/>
                <w:szCs w:val="20"/>
              </w:rPr>
              <w:t>72833,68</w:t>
            </w:r>
          </w:p>
        </w:tc>
      </w:tr>
      <w:tr w:rsidR="00DD728F" w:rsidRPr="003839C6" w14:paraId="0EA3F091" w14:textId="77777777" w:rsidTr="00CF768C">
        <w:trPr>
          <w:trHeight w:val="315"/>
          <w:jc w:val="center"/>
        </w:trPr>
        <w:tc>
          <w:tcPr>
            <w:tcW w:w="0" w:type="auto"/>
            <w:gridSpan w:val="2"/>
            <w:tcBorders>
              <w:top w:val="single" w:sz="6" w:space="0" w:color="CCCCCC"/>
              <w:left w:val="single" w:sz="6" w:space="0" w:color="000000"/>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7C788A01" w14:textId="77777777" w:rsidR="00DD728F" w:rsidRPr="003839C6" w:rsidRDefault="00DD728F" w:rsidP="00DD728F">
            <w:pPr>
              <w:spacing w:before="0" w:after="0" w:line="240" w:lineRule="auto"/>
              <w:ind w:firstLine="0"/>
              <w:jc w:val="left"/>
              <w:rPr>
                <w:color w:val="FFFFFF"/>
                <w:sz w:val="20"/>
                <w:szCs w:val="20"/>
              </w:rPr>
            </w:pPr>
            <w:r w:rsidRPr="003839C6">
              <w:rPr>
                <w:color w:val="FFFFFF"/>
                <w:sz w:val="20"/>
                <w:szCs w:val="20"/>
              </w:rPr>
              <w:t>Resultados financieros</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3753384F" w14:textId="77777777" w:rsidR="00DD728F" w:rsidRPr="003839C6" w:rsidRDefault="00DD728F" w:rsidP="00DD728F">
            <w:pPr>
              <w:spacing w:before="0" w:after="0" w:line="240" w:lineRule="auto"/>
              <w:ind w:firstLine="0"/>
              <w:jc w:val="right"/>
              <w:rPr>
                <w:color w:val="FFFFFF"/>
                <w:sz w:val="20"/>
                <w:szCs w:val="20"/>
              </w:rPr>
            </w:pPr>
            <w:r w:rsidRPr="003839C6">
              <w:rPr>
                <w:color w:val="FFFFFF"/>
                <w:sz w:val="20"/>
                <w:szCs w:val="20"/>
              </w:rPr>
              <w:t>-30</w:t>
            </w:r>
          </w:p>
        </w:tc>
      </w:tr>
      <w:tr w:rsidR="00DD728F" w:rsidRPr="003839C6" w14:paraId="2866F569" w14:textId="77777777" w:rsidTr="00CF768C">
        <w:trPr>
          <w:trHeight w:val="315"/>
          <w:jc w:val="center"/>
        </w:trPr>
        <w:tc>
          <w:tcPr>
            <w:tcW w:w="0" w:type="auto"/>
            <w:gridSpan w:val="2"/>
            <w:tcBorders>
              <w:top w:val="single" w:sz="6" w:space="0" w:color="CCCCCC"/>
              <w:left w:val="single" w:sz="6" w:space="0" w:color="000000"/>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42509130" w14:textId="77777777" w:rsidR="00DD728F" w:rsidRPr="003839C6" w:rsidRDefault="00DD728F" w:rsidP="00DD728F">
            <w:pPr>
              <w:spacing w:before="0" w:after="0" w:line="240" w:lineRule="auto"/>
              <w:ind w:firstLine="0"/>
              <w:jc w:val="left"/>
              <w:rPr>
                <w:color w:val="FFFFFF"/>
                <w:sz w:val="20"/>
                <w:szCs w:val="20"/>
              </w:rPr>
            </w:pPr>
            <w:r w:rsidRPr="003839C6">
              <w:rPr>
                <w:color w:val="FFFFFF"/>
                <w:sz w:val="20"/>
                <w:szCs w:val="20"/>
              </w:rPr>
              <w:t>Resultados ordinarios</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27DEC637" w14:textId="77777777" w:rsidR="00DD728F" w:rsidRPr="003839C6" w:rsidRDefault="00DD728F" w:rsidP="00DD728F">
            <w:pPr>
              <w:spacing w:before="0" w:after="0" w:line="240" w:lineRule="auto"/>
              <w:ind w:firstLine="0"/>
              <w:jc w:val="right"/>
              <w:rPr>
                <w:color w:val="FFFFFF"/>
                <w:sz w:val="20"/>
                <w:szCs w:val="20"/>
              </w:rPr>
            </w:pPr>
            <w:r w:rsidRPr="003839C6">
              <w:rPr>
                <w:color w:val="FFFFFF"/>
                <w:sz w:val="20"/>
                <w:szCs w:val="20"/>
              </w:rPr>
              <w:t>72803,68</w:t>
            </w:r>
          </w:p>
        </w:tc>
      </w:tr>
    </w:tbl>
    <w:p w14:paraId="13A0729F" w14:textId="722ACA9C" w:rsidR="00DD728F" w:rsidRPr="003839C6" w:rsidRDefault="00DD728F" w:rsidP="007A0D0F">
      <w:pPr>
        <w:rPr>
          <w:b/>
          <w:bCs/>
        </w:rPr>
      </w:pPr>
    </w:p>
    <w:p w14:paraId="6EABC1E6" w14:textId="4E3A7EE1" w:rsidR="00DD728F" w:rsidRPr="003839C6" w:rsidRDefault="00DD728F" w:rsidP="007A0D0F">
      <w:pPr>
        <w:rPr>
          <w:b/>
          <w:bCs/>
        </w:rPr>
      </w:pPr>
    </w:p>
    <w:p w14:paraId="35224DFD" w14:textId="0016AAFF" w:rsidR="00DD728F" w:rsidRPr="003839C6" w:rsidRDefault="00DD728F" w:rsidP="007A0D0F">
      <w:pPr>
        <w:rPr>
          <w:b/>
          <w:bCs/>
        </w:rPr>
      </w:pPr>
    </w:p>
    <w:p w14:paraId="00AAA214" w14:textId="2D18778A" w:rsidR="00DD728F" w:rsidRPr="003839C6" w:rsidRDefault="00DD728F" w:rsidP="007A0D0F">
      <w:pPr>
        <w:rPr>
          <w:b/>
          <w:bCs/>
        </w:rPr>
      </w:pPr>
    </w:p>
    <w:p w14:paraId="1EAEB8F4" w14:textId="0FBA66BB" w:rsidR="00DD728F" w:rsidRPr="003839C6" w:rsidRDefault="00DD728F" w:rsidP="007A0D0F">
      <w:r w:rsidRPr="003839C6">
        <w:t>El cálculo para sacar nuestra amortización es:</w:t>
      </w:r>
    </w:p>
    <w:p w14:paraId="7D03BFD7" w14:textId="55702AB1" w:rsidR="00DD728F" w:rsidRPr="003839C6" w:rsidRDefault="00DD728F" w:rsidP="007A0D0F">
      <w:r w:rsidRPr="003839C6">
        <w:lastRenderedPageBreak/>
        <w:t>Nuestro Coeficiente lineal máximo es 26%</w:t>
      </w:r>
    </w:p>
    <w:p w14:paraId="4B229CAB" w14:textId="4FC2000B" w:rsidR="00DD728F" w:rsidRPr="003839C6" w:rsidRDefault="00DD728F" w:rsidP="007A0D0F">
      <w:r w:rsidRPr="003839C6">
        <w:t>Entonces, 100/26 = 3,8 años. Por tanto, 2000 / 3.8 = 526,32€</w:t>
      </w:r>
    </w:p>
    <w:p w14:paraId="60888E98" w14:textId="27AAB3BE" w:rsidR="00DD728F" w:rsidRPr="003839C6" w:rsidRDefault="00DD728F" w:rsidP="007A0D0F">
      <w:r w:rsidRPr="003839C6">
        <w:t>1º año: 526.32€; 2º año: 526.32€; 3º año: 526.32€; 4º año: 421,04€.</w:t>
      </w:r>
    </w:p>
    <w:p w14:paraId="5ABE4E52" w14:textId="61E43677" w:rsidR="00DD728F" w:rsidRPr="003839C6" w:rsidRDefault="00DD728F" w:rsidP="007A0D0F">
      <w:pPr>
        <w:rPr>
          <w:b/>
          <w:bCs/>
        </w:rPr>
      </w:pPr>
      <w:r w:rsidRPr="003839C6">
        <w:t xml:space="preserve">Total: </w:t>
      </w:r>
      <w:r w:rsidRPr="003839C6">
        <w:rPr>
          <w:b/>
          <w:bCs/>
        </w:rPr>
        <w:t>2000€</w:t>
      </w:r>
    </w:p>
    <w:p w14:paraId="0B0A5C95" w14:textId="2221A6ED" w:rsidR="00DD728F" w:rsidRPr="003839C6" w:rsidRDefault="00DD728F" w:rsidP="007A0D0F"/>
    <w:p w14:paraId="000D9DC8" w14:textId="3208309C" w:rsidR="00DD728F" w:rsidRPr="003839C6" w:rsidRDefault="00CF768C" w:rsidP="00DD728F">
      <w:pPr>
        <w:pStyle w:val="Ttulo03"/>
        <w:rPr>
          <w:rFonts w:ascii="Times New Roman" w:hAnsi="Times New Roman" w:cs="Times New Roman"/>
        </w:rPr>
      </w:pPr>
      <w:bookmarkStart w:id="38" w:name="_Toc73815520"/>
      <w:r w:rsidRPr="003839C6">
        <w:rPr>
          <w:rFonts w:ascii="Times New Roman" w:hAnsi="Times New Roman" w:cs="Times New Roman"/>
        </w:rPr>
        <w:t>Balance</w:t>
      </w:r>
      <w:bookmarkEnd w:id="38"/>
    </w:p>
    <w:p w14:paraId="7F3DA4D0" w14:textId="511B9F9E" w:rsidR="00CF768C" w:rsidRPr="003839C6" w:rsidRDefault="00CF768C" w:rsidP="00CF768C">
      <w:r w:rsidRPr="003839C6">
        <w:t>El Balance de Situación es un informe, recogido en un momento determinado del tiempo, que muestra la situación económica y financiera de la empresa. El balance informa, de forma separada y ordenada, de la composición de la empresa en su activo, pasivo y patrimonio neto.</w:t>
      </w:r>
    </w:p>
    <w:p w14:paraId="2BC75BEC" w14:textId="1E6B555C" w:rsidR="00CF768C" w:rsidRPr="003839C6" w:rsidRDefault="00CF768C" w:rsidP="00CF768C">
      <w:r w:rsidRPr="003839C6">
        <w:t>Nuestro balance sería así:</w:t>
      </w:r>
    </w:p>
    <w:p w14:paraId="16B67EB8" w14:textId="72281994" w:rsidR="00CF768C" w:rsidRPr="003839C6" w:rsidRDefault="00CF768C" w:rsidP="00CF768C"/>
    <w:tbl>
      <w:tblPr>
        <w:tblW w:w="0" w:type="dxa"/>
        <w:jc w:val="center"/>
        <w:tblCellMar>
          <w:left w:w="0" w:type="dxa"/>
          <w:right w:w="0" w:type="dxa"/>
        </w:tblCellMar>
        <w:tblLook w:val="04A0" w:firstRow="1" w:lastRow="0" w:firstColumn="1" w:lastColumn="0" w:noHBand="0" w:noVBand="1"/>
      </w:tblPr>
      <w:tblGrid>
        <w:gridCol w:w="2767"/>
        <w:gridCol w:w="840"/>
        <w:gridCol w:w="1768"/>
        <w:gridCol w:w="840"/>
      </w:tblGrid>
      <w:tr w:rsidR="00CF768C" w:rsidRPr="003839C6" w14:paraId="1D428B77" w14:textId="77777777" w:rsidTr="00CF768C">
        <w:trPr>
          <w:trHeight w:val="315"/>
          <w:jc w:val="cent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62B27363" w14:textId="77777777" w:rsidR="00CF768C" w:rsidRPr="003839C6" w:rsidRDefault="00CF768C" w:rsidP="00CF768C">
            <w:pPr>
              <w:spacing w:before="0" w:after="0" w:line="240" w:lineRule="auto"/>
              <w:ind w:firstLine="0"/>
              <w:jc w:val="center"/>
              <w:rPr>
                <w:b/>
                <w:bCs/>
                <w:color w:val="FFFFFF"/>
                <w:sz w:val="20"/>
                <w:szCs w:val="20"/>
              </w:rPr>
            </w:pPr>
            <w:r w:rsidRPr="003839C6">
              <w:rPr>
                <w:b/>
                <w:bCs/>
                <w:color w:val="FFFFFF"/>
                <w:sz w:val="20"/>
                <w:szCs w:val="20"/>
              </w:rPr>
              <w:t>Activo</w:t>
            </w:r>
          </w:p>
        </w:tc>
        <w:tc>
          <w:tcPr>
            <w:tcW w:w="0" w:type="auto"/>
            <w:gridSpan w:val="2"/>
            <w:tcBorders>
              <w:top w:val="single" w:sz="6" w:space="0" w:color="000000"/>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center"/>
            <w:hideMark/>
          </w:tcPr>
          <w:p w14:paraId="73018B1B" w14:textId="77777777" w:rsidR="00CF768C" w:rsidRPr="003839C6" w:rsidRDefault="00CF768C" w:rsidP="00CF768C">
            <w:pPr>
              <w:spacing w:before="0" w:after="0" w:line="240" w:lineRule="auto"/>
              <w:ind w:firstLine="0"/>
              <w:jc w:val="center"/>
              <w:rPr>
                <w:b/>
                <w:bCs/>
                <w:color w:val="FFFFFF"/>
                <w:sz w:val="20"/>
                <w:szCs w:val="20"/>
              </w:rPr>
            </w:pPr>
            <w:r w:rsidRPr="003839C6">
              <w:rPr>
                <w:b/>
                <w:bCs/>
                <w:color w:val="FFFFFF"/>
                <w:sz w:val="20"/>
                <w:szCs w:val="20"/>
              </w:rPr>
              <w:t>Pasivo</w:t>
            </w:r>
          </w:p>
        </w:tc>
      </w:tr>
      <w:tr w:rsidR="00CF768C" w:rsidRPr="003839C6" w14:paraId="4A1D4397"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75EFA9"/>
            <w:tcMar>
              <w:top w:w="30" w:type="dxa"/>
              <w:left w:w="45" w:type="dxa"/>
              <w:bottom w:w="30" w:type="dxa"/>
              <w:right w:w="45" w:type="dxa"/>
            </w:tcMar>
            <w:vAlign w:val="center"/>
            <w:hideMark/>
          </w:tcPr>
          <w:p w14:paraId="1CED0310" w14:textId="77777777" w:rsidR="00CF768C" w:rsidRPr="003839C6" w:rsidRDefault="00CF768C" w:rsidP="00CF768C">
            <w:pPr>
              <w:spacing w:before="0" w:after="0" w:line="240" w:lineRule="auto"/>
              <w:ind w:firstLine="0"/>
              <w:jc w:val="center"/>
              <w:rPr>
                <w:b/>
                <w:bCs/>
                <w:sz w:val="20"/>
                <w:szCs w:val="20"/>
              </w:rPr>
            </w:pPr>
            <w:r w:rsidRPr="003839C6">
              <w:rPr>
                <w:b/>
                <w:bCs/>
                <w:sz w:val="20"/>
                <w:szCs w:val="20"/>
              </w:rPr>
              <w:t>Activo no corriente</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4B9B4472" w14:textId="77777777" w:rsidR="00CF768C" w:rsidRPr="003839C6" w:rsidRDefault="00CF768C" w:rsidP="00CF768C">
            <w:pPr>
              <w:spacing w:before="0" w:after="0" w:line="240" w:lineRule="auto"/>
              <w:ind w:firstLine="0"/>
              <w:jc w:val="right"/>
              <w:rPr>
                <w:sz w:val="20"/>
                <w:szCs w:val="20"/>
              </w:rPr>
            </w:pPr>
            <w:r w:rsidRPr="003839C6">
              <w:rPr>
                <w:sz w:val="20"/>
                <w:szCs w:val="20"/>
              </w:rPr>
              <w:t>1473,68</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center"/>
            <w:hideMark/>
          </w:tcPr>
          <w:p w14:paraId="1E9D95C5" w14:textId="77777777" w:rsidR="00CF768C" w:rsidRPr="003839C6" w:rsidRDefault="00CF768C" w:rsidP="00CF768C">
            <w:pPr>
              <w:spacing w:before="0" w:after="0" w:line="240" w:lineRule="auto"/>
              <w:ind w:firstLine="0"/>
              <w:jc w:val="center"/>
              <w:rPr>
                <w:b/>
                <w:bCs/>
                <w:sz w:val="20"/>
                <w:szCs w:val="20"/>
              </w:rPr>
            </w:pPr>
            <w:r w:rsidRPr="003839C6">
              <w:rPr>
                <w:b/>
                <w:bCs/>
                <w:sz w:val="20"/>
                <w:szCs w:val="20"/>
              </w:rPr>
              <w:t>Neto patrimonial</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1E875D91" w14:textId="77777777" w:rsidR="00CF768C" w:rsidRPr="003839C6" w:rsidRDefault="00CF768C" w:rsidP="00CF768C">
            <w:pPr>
              <w:spacing w:before="0" w:after="0" w:line="240" w:lineRule="auto"/>
              <w:ind w:firstLine="0"/>
              <w:jc w:val="right"/>
              <w:rPr>
                <w:sz w:val="20"/>
                <w:szCs w:val="20"/>
              </w:rPr>
            </w:pPr>
            <w:r w:rsidRPr="003839C6">
              <w:rPr>
                <w:sz w:val="20"/>
                <w:szCs w:val="20"/>
              </w:rPr>
              <w:t>74803,68</w:t>
            </w:r>
          </w:p>
        </w:tc>
      </w:tr>
      <w:tr w:rsidR="00CF768C" w:rsidRPr="003839C6" w14:paraId="44BA2193"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FB6CF5F" w14:textId="77777777" w:rsidR="00CF768C" w:rsidRPr="003839C6" w:rsidRDefault="00CF768C" w:rsidP="00CF768C">
            <w:pPr>
              <w:spacing w:before="0" w:after="0" w:line="240" w:lineRule="auto"/>
              <w:ind w:firstLine="0"/>
              <w:jc w:val="left"/>
              <w:rPr>
                <w:b/>
                <w:bCs/>
                <w:sz w:val="20"/>
                <w:szCs w:val="20"/>
              </w:rPr>
            </w:pPr>
            <w:r w:rsidRPr="003839C6">
              <w:rPr>
                <w:b/>
                <w:bCs/>
                <w:sz w:val="20"/>
                <w:szCs w:val="20"/>
              </w:rPr>
              <w:t>Inmovilizado material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3E4F59" w14:textId="77777777" w:rsidR="00CF768C" w:rsidRPr="003839C6" w:rsidRDefault="00CF768C" w:rsidP="00CF768C">
            <w:pPr>
              <w:spacing w:before="0" w:after="0" w:line="240" w:lineRule="auto"/>
              <w:ind w:firstLine="0"/>
              <w:jc w:val="right"/>
              <w:rPr>
                <w:sz w:val="20"/>
                <w:szCs w:val="20"/>
              </w:rPr>
            </w:pPr>
            <w:r w:rsidRPr="003839C6">
              <w:rPr>
                <w:sz w:val="20"/>
                <w:szCs w:val="20"/>
              </w:rPr>
              <w:t>1473,68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76C906" w14:textId="77777777" w:rsidR="00CF768C" w:rsidRPr="003839C6" w:rsidRDefault="00CF768C" w:rsidP="00CF768C">
            <w:pPr>
              <w:spacing w:before="0" w:after="0" w:line="240" w:lineRule="auto"/>
              <w:ind w:firstLine="0"/>
              <w:jc w:val="left"/>
              <w:rPr>
                <w:sz w:val="20"/>
                <w:szCs w:val="20"/>
              </w:rPr>
            </w:pPr>
            <w:r w:rsidRPr="003839C6">
              <w:rPr>
                <w:sz w:val="20"/>
                <w:szCs w:val="20"/>
              </w:rPr>
              <w:t>Capital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0AADCB" w14:textId="77777777" w:rsidR="00CF768C" w:rsidRPr="003839C6" w:rsidRDefault="00CF768C" w:rsidP="00CF768C">
            <w:pPr>
              <w:spacing w:before="0" w:after="0" w:line="240" w:lineRule="auto"/>
              <w:ind w:firstLine="0"/>
              <w:jc w:val="right"/>
              <w:rPr>
                <w:sz w:val="20"/>
                <w:szCs w:val="20"/>
              </w:rPr>
            </w:pPr>
            <w:r w:rsidRPr="003839C6">
              <w:rPr>
                <w:sz w:val="20"/>
                <w:szCs w:val="20"/>
              </w:rPr>
              <w:t>2000</w:t>
            </w:r>
          </w:p>
        </w:tc>
      </w:tr>
      <w:tr w:rsidR="00CF768C" w:rsidRPr="003839C6" w14:paraId="1085C902"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3A6D0FB" w14:textId="05F93631" w:rsidR="00CF768C" w:rsidRPr="003839C6" w:rsidRDefault="00CF768C" w:rsidP="00CF768C">
            <w:pPr>
              <w:spacing w:before="0" w:after="0" w:line="240" w:lineRule="auto"/>
              <w:ind w:firstLine="0"/>
              <w:jc w:val="left"/>
              <w:rPr>
                <w:sz w:val="20"/>
                <w:szCs w:val="20"/>
              </w:rPr>
            </w:pPr>
            <w:r w:rsidRPr="003839C6">
              <w:rPr>
                <w:sz w:val="20"/>
                <w:szCs w:val="20"/>
              </w:rPr>
              <w:t>Equipo informático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ABF917" w14:textId="77777777" w:rsidR="00CF768C" w:rsidRPr="003839C6" w:rsidRDefault="00CF768C" w:rsidP="00CF768C">
            <w:pPr>
              <w:spacing w:before="0" w:after="0" w:line="240" w:lineRule="auto"/>
              <w:ind w:firstLine="0"/>
              <w:jc w:val="right"/>
              <w:rPr>
                <w:sz w:val="20"/>
                <w:szCs w:val="20"/>
              </w:rPr>
            </w:pPr>
            <w:r w:rsidRPr="003839C6">
              <w:rPr>
                <w:sz w:val="20"/>
                <w:szCs w:val="20"/>
              </w:rPr>
              <w:t>2000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7F9AE8" w14:textId="62D2B73B" w:rsidR="00CF768C" w:rsidRPr="003839C6" w:rsidRDefault="00CF768C" w:rsidP="00CF768C">
            <w:pPr>
              <w:spacing w:before="0" w:after="0" w:line="240" w:lineRule="auto"/>
              <w:ind w:firstLine="0"/>
              <w:jc w:val="left"/>
              <w:rPr>
                <w:sz w:val="20"/>
                <w:szCs w:val="20"/>
              </w:rPr>
            </w:pPr>
            <w:r w:rsidRPr="003839C6">
              <w:rPr>
                <w:sz w:val="20"/>
                <w:szCs w:val="20"/>
              </w:rPr>
              <w:t>Pérdidas y ganancias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668EED" w14:textId="77777777" w:rsidR="00CF768C" w:rsidRPr="003839C6" w:rsidRDefault="00CF768C" w:rsidP="00CF768C">
            <w:pPr>
              <w:spacing w:before="0" w:after="0" w:line="240" w:lineRule="auto"/>
              <w:ind w:firstLine="0"/>
              <w:jc w:val="right"/>
              <w:rPr>
                <w:sz w:val="20"/>
                <w:szCs w:val="20"/>
              </w:rPr>
            </w:pPr>
            <w:r w:rsidRPr="003839C6">
              <w:rPr>
                <w:sz w:val="20"/>
                <w:szCs w:val="20"/>
              </w:rPr>
              <w:t>72803,68</w:t>
            </w:r>
          </w:p>
        </w:tc>
      </w:tr>
      <w:tr w:rsidR="00CF768C" w:rsidRPr="003839C6" w14:paraId="38BF48CD"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7CF9F6" w14:textId="5D88D70E" w:rsidR="00CF768C" w:rsidRPr="003839C6" w:rsidRDefault="00CF768C" w:rsidP="00CF768C">
            <w:pPr>
              <w:spacing w:before="0" w:after="0" w:line="240" w:lineRule="auto"/>
              <w:ind w:firstLine="0"/>
              <w:jc w:val="left"/>
              <w:rPr>
                <w:sz w:val="20"/>
                <w:szCs w:val="20"/>
              </w:rPr>
            </w:pPr>
            <w:r w:rsidRPr="003839C6">
              <w:rPr>
                <w:sz w:val="20"/>
                <w:szCs w:val="20"/>
              </w:rPr>
              <w:t>Amortización equipo informático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8E40F7" w14:textId="77777777" w:rsidR="00CF768C" w:rsidRPr="003839C6" w:rsidRDefault="00CF768C" w:rsidP="00CF768C">
            <w:pPr>
              <w:spacing w:before="0" w:after="0" w:line="240" w:lineRule="auto"/>
              <w:ind w:firstLine="0"/>
              <w:jc w:val="right"/>
              <w:rPr>
                <w:sz w:val="20"/>
                <w:szCs w:val="20"/>
              </w:rPr>
            </w:pPr>
            <w:r w:rsidRPr="003839C6">
              <w:rPr>
                <w:sz w:val="20"/>
                <w:szCs w:val="20"/>
              </w:rPr>
              <w:t>-526,32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5EFB1A" w14:textId="77777777" w:rsidR="00CF768C" w:rsidRPr="003839C6" w:rsidRDefault="00CF768C" w:rsidP="00CF768C">
            <w:pPr>
              <w:spacing w:before="0" w:after="0" w:line="240" w:lineRule="auto"/>
              <w:ind w:firstLine="0"/>
              <w:jc w:val="righ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D3F734" w14:textId="77777777" w:rsidR="00CF768C" w:rsidRPr="003839C6" w:rsidRDefault="00CF768C" w:rsidP="00CF768C">
            <w:pPr>
              <w:spacing w:before="0" w:after="0" w:line="240" w:lineRule="auto"/>
              <w:ind w:firstLine="0"/>
              <w:jc w:val="left"/>
              <w:rPr>
                <w:sz w:val="20"/>
                <w:szCs w:val="20"/>
              </w:rPr>
            </w:pPr>
          </w:p>
        </w:tc>
      </w:tr>
      <w:tr w:rsidR="00CF768C" w:rsidRPr="003839C6" w14:paraId="72B8AF7E"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D58C22E" w14:textId="77777777" w:rsidR="00CF768C" w:rsidRPr="003839C6" w:rsidRDefault="00CF768C" w:rsidP="00CF768C">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1E3327" w14:textId="77777777" w:rsidR="00CF768C" w:rsidRPr="003839C6" w:rsidRDefault="00CF768C" w:rsidP="00CF768C">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2E9D5435" w14:textId="77777777" w:rsidR="00CF768C" w:rsidRPr="003839C6" w:rsidRDefault="00CF768C" w:rsidP="00CF768C">
            <w:pPr>
              <w:spacing w:before="0" w:after="0" w:line="240" w:lineRule="auto"/>
              <w:ind w:firstLine="0"/>
              <w:jc w:val="left"/>
              <w:rPr>
                <w:b/>
                <w:bCs/>
                <w:sz w:val="20"/>
                <w:szCs w:val="20"/>
              </w:rPr>
            </w:pPr>
            <w:r w:rsidRPr="003839C6">
              <w:rPr>
                <w:b/>
                <w:bCs/>
                <w:sz w:val="20"/>
                <w:szCs w:val="20"/>
              </w:rPr>
              <w:t>Pasivo no corriente</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64B4449A" w14:textId="77777777" w:rsidR="00CF768C" w:rsidRPr="003839C6" w:rsidRDefault="00CF768C" w:rsidP="00CF768C">
            <w:pPr>
              <w:spacing w:before="0" w:after="0" w:line="240" w:lineRule="auto"/>
              <w:ind w:firstLine="0"/>
              <w:jc w:val="right"/>
              <w:rPr>
                <w:sz w:val="20"/>
                <w:szCs w:val="20"/>
              </w:rPr>
            </w:pPr>
            <w:r w:rsidRPr="003839C6">
              <w:rPr>
                <w:sz w:val="20"/>
                <w:szCs w:val="20"/>
              </w:rPr>
              <w:t>0</w:t>
            </w:r>
          </w:p>
        </w:tc>
      </w:tr>
      <w:tr w:rsidR="00CF768C" w:rsidRPr="003839C6" w14:paraId="6D1D7C3E"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2317607" w14:textId="77777777" w:rsidR="00CF768C" w:rsidRPr="003839C6" w:rsidRDefault="00CF768C" w:rsidP="00CF768C">
            <w:pPr>
              <w:spacing w:before="0" w:after="0" w:line="240" w:lineRule="auto"/>
              <w:ind w:firstLine="0"/>
              <w:jc w:val="left"/>
              <w:rPr>
                <w:b/>
                <w:bCs/>
                <w:sz w:val="20"/>
                <w:szCs w:val="20"/>
              </w:rPr>
            </w:pPr>
            <w:r w:rsidRPr="003839C6">
              <w:rPr>
                <w:b/>
                <w:bCs/>
                <w:sz w:val="20"/>
                <w:szCs w:val="20"/>
              </w:rPr>
              <w:t>Inmovilizado intangible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89AAC2" w14:textId="77777777" w:rsidR="00CF768C" w:rsidRPr="003839C6" w:rsidRDefault="00CF768C" w:rsidP="00CF768C">
            <w:pPr>
              <w:spacing w:before="0" w:after="0" w:line="240" w:lineRule="auto"/>
              <w:ind w:firstLine="0"/>
              <w:jc w:val="right"/>
              <w:rPr>
                <w:sz w:val="20"/>
                <w:szCs w:val="20"/>
              </w:rPr>
            </w:pPr>
            <w:r w:rsidRPr="003839C6">
              <w:rPr>
                <w:sz w:val="20"/>
                <w:szCs w:val="20"/>
              </w:rPr>
              <w:t>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68A180" w14:textId="09A75866" w:rsidR="00CF768C" w:rsidRPr="003839C6" w:rsidRDefault="00CF768C" w:rsidP="00CF768C">
            <w:pPr>
              <w:spacing w:before="0" w:after="0" w:line="240" w:lineRule="auto"/>
              <w:ind w:firstLine="0"/>
              <w:jc w:val="left"/>
              <w:rPr>
                <w:sz w:val="20"/>
                <w:szCs w:val="20"/>
              </w:rPr>
            </w:pPr>
            <w:r w:rsidRPr="003839C6">
              <w:rPr>
                <w:sz w:val="20"/>
                <w:szCs w:val="20"/>
              </w:rPr>
              <w:t>Préstamo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08A137" w14:textId="77777777" w:rsidR="00CF768C" w:rsidRPr="003839C6" w:rsidRDefault="00CF768C" w:rsidP="00CF768C">
            <w:pPr>
              <w:spacing w:before="0" w:after="0" w:line="240" w:lineRule="auto"/>
              <w:ind w:firstLine="0"/>
              <w:jc w:val="right"/>
              <w:rPr>
                <w:sz w:val="20"/>
                <w:szCs w:val="20"/>
              </w:rPr>
            </w:pPr>
            <w:r w:rsidRPr="003839C6">
              <w:rPr>
                <w:sz w:val="20"/>
                <w:szCs w:val="20"/>
              </w:rPr>
              <w:t>0</w:t>
            </w:r>
          </w:p>
        </w:tc>
      </w:tr>
      <w:tr w:rsidR="00CF768C" w:rsidRPr="003839C6" w14:paraId="5757DA83"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F343862" w14:textId="77777777" w:rsidR="00CF768C" w:rsidRPr="003839C6" w:rsidRDefault="00CF768C" w:rsidP="00CF768C">
            <w:pPr>
              <w:spacing w:before="0" w:after="0" w:line="240" w:lineRule="auto"/>
              <w:ind w:firstLine="0"/>
              <w:jc w:val="righ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63C3C5" w14:textId="77777777" w:rsidR="00CF768C" w:rsidRPr="003839C6" w:rsidRDefault="00CF768C" w:rsidP="00CF768C">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5A30EF" w14:textId="77777777" w:rsidR="00CF768C" w:rsidRPr="003839C6" w:rsidRDefault="00CF768C" w:rsidP="00CF768C">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142EE5" w14:textId="77777777" w:rsidR="00CF768C" w:rsidRPr="003839C6" w:rsidRDefault="00CF768C" w:rsidP="00CF768C">
            <w:pPr>
              <w:spacing w:before="0" w:after="0" w:line="240" w:lineRule="auto"/>
              <w:ind w:firstLine="0"/>
              <w:jc w:val="left"/>
              <w:rPr>
                <w:sz w:val="20"/>
                <w:szCs w:val="20"/>
              </w:rPr>
            </w:pPr>
          </w:p>
        </w:tc>
      </w:tr>
      <w:tr w:rsidR="00CF768C" w:rsidRPr="003839C6" w14:paraId="23A86C8D"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6066ACD4" w14:textId="77777777" w:rsidR="00CF768C" w:rsidRPr="003839C6" w:rsidRDefault="00CF768C" w:rsidP="00CF768C">
            <w:pPr>
              <w:spacing w:before="0" w:after="0" w:line="240" w:lineRule="auto"/>
              <w:ind w:firstLine="0"/>
              <w:jc w:val="center"/>
              <w:rPr>
                <w:b/>
                <w:bCs/>
                <w:sz w:val="20"/>
                <w:szCs w:val="20"/>
              </w:rPr>
            </w:pPr>
            <w:r w:rsidRPr="003839C6">
              <w:rPr>
                <w:b/>
                <w:bCs/>
                <w:sz w:val="20"/>
                <w:szCs w:val="20"/>
              </w:rPr>
              <w:t>Activo corriente</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5E0127AA" w14:textId="77777777" w:rsidR="00CF768C" w:rsidRPr="003839C6" w:rsidRDefault="00CF768C" w:rsidP="00CF768C">
            <w:pPr>
              <w:spacing w:before="0" w:after="0" w:line="240" w:lineRule="auto"/>
              <w:ind w:firstLine="0"/>
              <w:jc w:val="center"/>
              <w:rPr>
                <w:sz w:val="20"/>
                <w:szCs w:val="20"/>
              </w:rPr>
            </w:pPr>
            <w:r w:rsidRPr="003839C6">
              <w:rPr>
                <w:sz w:val="20"/>
                <w:szCs w:val="20"/>
              </w:rPr>
              <w:t>73330</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6D5B9F1D" w14:textId="77777777" w:rsidR="00CF768C" w:rsidRPr="003839C6" w:rsidRDefault="00CF768C" w:rsidP="00CF768C">
            <w:pPr>
              <w:spacing w:before="0" w:after="0" w:line="240" w:lineRule="auto"/>
              <w:ind w:firstLine="0"/>
              <w:jc w:val="center"/>
              <w:rPr>
                <w:b/>
                <w:bCs/>
                <w:sz w:val="20"/>
                <w:szCs w:val="20"/>
              </w:rPr>
            </w:pPr>
            <w:r w:rsidRPr="003839C6">
              <w:rPr>
                <w:b/>
                <w:bCs/>
                <w:sz w:val="20"/>
                <w:szCs w:val="20"/>
              </w:rPr>
              <w:t>Pasivo corriente</w:t>
            </w:r>
          </w:p>
        </w:tc>
        <w:tc>
          <w:tcPr>
            <w:tcW w:w="0" w:type="auto"/>
            <w:tcBorders>
              <w:top w:val="single" w:sz="6" w:space="0" w:color="CCCCCC"/>
              <w:left w:val="single" w:sz="6" w:space="0" w:color="CCCCCC"/>
              <w:bottom w:val="single" w:sz="6" w:space="0" w:color="000000"/>
              <w:right w:val="single" w:sz="6" w:space="0" w:color="000000"/>
            </w:tcBorders>
            <w:shd w:val="clear" w:color="auto" w:fill="75EFA9"/>
            <w:tcMar>
              <w:top w:w="30" w:type="dxa"/>
              <w:left w:w="45" w:type="dxa"/>
              <w:bottom w:w="30" w:type="dxa"/>
              <w:right w:w="45" w:type="dxa"/>
            </w:tcMar>
            <w:vAlign w:val="bottom"/>
            <w:hideMark/>
          </w:tcPr>
          <w:p w14:paraId="6EF40D20" w14:textId="77777777" w:rsidR="00CF768C" w:rsidRPr="003839C6" w:rsidRDefault="00CF768C" w:rsidP="00CF768C">
            <w:pPr>
              <w:spacing w:before="0" w:after="0" w:line="240" w:lineRule="auto"/>
              <w:ind w:firstLine="0"/>
              <w:jc w:val="right"/>
              <w:rPr>
                <w:sz w:val="20"/>
                <w:szCs w:val="20"/>
              </w:rPr>
            </w:pPr>
            <w:r w:rsidRPr="003839C6">
              <w:rPr>
                <w:sz w:val="20"/>
                <w:szCs w:val="20"/>
              </w:rPr>
              <w:t>0</w:t>
            </w:r>
          </w:p>
        </w:tc>
      </w:tr>
      <w:tr w:rsidR="00CF768C" w:rsidRPr="003839C6" w14:paraId="2339A6D3"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F5934AB" w14:textId="77777777" w:rsidR="00CF768C" w:rsidRPr="003839C6" w:rsidRDefault="00CF768C" w:rsidP="00CF768C">
            <w:pPr>
              <w:spacing w:before="0" w:after="0" w:line="240" w:lineRule="auto"/>
              <w:ind w:firstLine="0"/>
              <w:jc w:val="left"/>
              <w:rPr>
                <w:b/>
                <w:bCs/>
                <w:sz w:val="20"/>
                <w:szCs w:val="20"/>
              </w:rPr>
            </w:pPr>
            <w:r w:rsidRPr="003839C6">
              <w:rPr>
                <w:b/>
                <w:bCs/>
                <w:sz w:val="20"/>
                <w:szCs w:val="20"/>
              </w:rPr>
              <w:t>Existencias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46369F" w14:textId="77777777" w:rsidR="00CF768C" w:rsidRPr="003839C6" w:rsidRDefault="00CF768C" w:rsidP="00CF768C">
            <w:pPr>
              <w:spacing w:before="0" w:after="0" w:line="240" w:lineRule="auto"/>
              <w:ind w:firstLine="0"/>
              <w:jc w:val="left"/>
              <w:rPr>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AA5BEF" w14:textId="77777777" w:rsidR="00CF768C" w:rsidRPr="003839C6" w:rsidRDefault="00CF768C" w:rsidP="00CF768C">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95C881" w14:textId="77777777" w:rsidR="00CF768C" w:rsidRPr="003839C6" w:rsidRDefault="00CF768C" w:rsidP="00CF768C">
            <w:pPr>
              <w:spacing w:before="0" w:after="0" w:line="240" w:lineRule="auto"/>
              <w:ind w:firstLine="0"/>
              <w:jc w:val="left"/>
              <w:rPr>
                <w:sz w:val="20"/>
                <w:szCs w:val="20"/>
              </w:rPr>
            </w:pPr>
          </w:p>
        </w:tc>
      </w:tr>
      <w:tr w:rsidR="00CF768C" w:rsidRPr="003839C6" w14:paraId="3B37BC36"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C1BBB3" w14:textId="77777777" w:rsidR="00CF768C" w:rsidRPr="003839C6" w:rsidRDefault="00CF768C" w:rsidP="00CF768C">
            <w:pPr>
              <w:spacing w:before="0" w:after="0" w:line="240" w:lineRule="auto"/>
              <w:ind w:firstLine="0"/>
              <w:jc w:val="left"/>
              <w:rPr>
                <w:b/>
                <w:bCs/>
                <w:sz w:val="20"/>
                <w:szCs w:val="20"/>
              </w:rPr>
            </w:pPr>
            <w:r w:rsidRPr="003839C6">
              <w:rPr>
                <w:b/>
                <w:bCs/>
                <w:sz w:val="20"/>
                <w:szCs w:val="20"/>
              </w:rPr>
              <w:t>Efectivo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4AB412" w14:textId="77777777" w:rsidR="00CF768C" w:rsidRPr="003839C6" w:rsidRDefault="00CF768C" w:rsidP="00CF768C">
            <w:pPr>
              <w:spacing w:before="0" w:after="0" w:line="240" w:lineRule="auto"/>
              <w:ind w:firstLine="0"/>
              <w:jc w:val="left"/>
              <w:rPr>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EADBB2" w14:textId="77777777" w:rsidR="00CF768C" w:rsidRPr="003839C6" w:rsidRDefault="00CF768C" w:rsidP="00CF768C">
            <w:pPr>
              <w:spacing w:before="0" w:after="0" w:line="240" w:lineRule="auto"/>
              <w:ind w:firstLine="0"/>
              <w:jc w:val="left"/>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FB2E9B" w14:textId="77777777" w:rsidR="00CF768C" w:rsidRPr="003839C6" w:rsidRDefault="00CF768C" w:rsidP="00CF768C">
            <w:pPr>
              <w:spacing w:before="0" w:after="0" w:line="240" w:lineRule="auto"/>
              <w:ind w:firstLine="0"/>
              <w:jc w:val="left"/>
              <w:rPr>
                <w:sz w:val="20"/>
                <w:szCs w:val="20"/>
              </w:rPr>
            </w:pPr>
          </w:p>
        </w:tc>
      </w:tr>
      <w:tr w:rsidR="00CF768C" w:rsidRPr="003839C6" w14:paraId="1A032555"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3C3D87" w14:textId="77777777" w:rsidR="00CF768C" w:rsidRPr="003839C6" w:rsidRDefault="00CF768C" w:rsidP="00CF768C">
            <w:pPr>
              <w:spacing w:before="0" w:after="0" w:line="240" w:lineRule="auto"/>
              <w:ind w:firstLine="0"/>
              <w:jc w:val="left"/>
              <w:rPr>
                <w:sz w:val="20"/>
                <w:szCs w:val="20"/>
              </w:rPr>
            </w:pPr>
            <w:r w:rsidRPr="003839C6">
              <w:rPr>
                <w:sz w:val="20"/>
                <w:szCs w:val="20"/>
              </w:rPr>
              <w:t>Banco cuenta corriente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11630B" w14:textId="77777777" w:rsidR="00CF768C" w:rsidRPr="003839C6" w:rsidRDefault="00CF768C" w:rsidP="00CF768C">
            <w:pPr>
              <w:spacing w:before="0" w:after="0" w:line="240" w:lineRule="auto"/>
              <w:ind w:firstLine="0"/>
              <w:jc w:val="right"/>
              <w:rPr>
                <w:sz w:val="22"/>
                <w:szCs w:val="22"/>
              </w:rPr>
            </w:pPr>
            <w:r w:rsidRPr="003839C6">
              <w:rPr>
                <w:sz w:val="22"/>
                <w:szCs w:val="22"/>
              </w:rPr>
              <w:t>73330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1198A1" w14:textId="77777777" w:rsidR="00CF768C" w:rsidRPr="003839C6" w:rsidRDefault="00CF768C" w:rsidP="00CF768C">
            <w:pPr>
              <w:spacing w:before="0" w:after="0" w:line="240" w:lineRule="auto"/>
              <w:ind w:firstLine="0"/>
              <w:jc w:val="right"/>
              <w:rPr>
                <w:sz w:val="22"/>
                <w:szCs w:val="22"/>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19273E" w14:textId="77777777" w:rsidR="00CF768C" w:rsidRPr="003839C6" w:rsidRDefault="00CF768C" w:rsidP="00CF768C">
            <w:pPr>
              <w:spacing w:before="0" w:after="0" w:line="240" w:lineRule="auto"/>
              <w:ind w:firstLine="0"/>
              <w:jc w:val="left"/>
              <w:rPr>
                <w:sz w:val="20"/>
                <w:szCs w:val="20"/>
              </w:rPr>
            </w:pPr>
          </w:p>
        </w:tc>
      </w:tr>
      <w:tr w:rsidR="00CF768C" w:rsidRPr="003839C6" w14:paraId="3B5649EA" w14:textId="77777777" w:rsidTr="00CF768C">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05BBDD04" w14:textId="77777777" w:rsidR="00CF768C" w:rsidRPr="003839C6" w:rsidRDefault="00CF768C" w:rsidP="00CF768C">
            <w:pPr>
              <w:spacing w:before="0" w:after="0" w:line="240" w:lineRule="auto"/>
              <w:ind w:firstLine="0"/>
              <w:jc w:val="left"/>
              <w:rPr>
                <w:color w:val="FFFFFF"/>
                <w:sz w:val="20"/>
                <w:szCs w:val="20"/>
              </w:rPr>
            </w:pPr>
            <w:r w:rsidRPr="003839C6">
              <w:rPr>
                <w:color w:val="FFFFFF"/>
                <w:sz w:val="20"/>
                <w:szCs w:val="20"/>
              </w:rPr>
              <w:t>Total</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131A903D" w14:textId="77777777" w:rsidR="00CF768C" w:rsidRPr="003839C6" w:rsidRDefault="00CF768C" w:rsidP="00CF768C">
            <w:pPr>
              <w:spacing w:before="0" w:after="0" w:line="240" w:lineRule="auto"/>
              <w:ind w:firstLine="0"/>
              <w:jc w:val="right"/>
              <w:rPr>
                <w:color w:val="FFFFFF"/>
                <w:sz w:val="20"/>
                <w:szCs w:val="20"/>
              </w:rPr>
            </w:pPr>
            <w:r w:rsidRPr="003839C6">
              <w:rPr>
                <w:color w:val="FFFFFF"/>
                <w:sz w:val="20"/>
                <w:szCs w:val="20"/>
              </w:rPr>
              <w:t>74803,68</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7D1C26F5" w14:textId="77777777" w:rsidR="00CF768C" w:rsidRPr="003839C6" w:rsidRDefault="00CF768C" w:rsidP="00CF768C">
            <w:pPr>
              <w:spacing w:before="0" w:after="0" w:line="240" w:lineRule="auto"/>
              <w:ind w:firstLine="0"/>
              <w:jc w:val="left"/>
              <w:rPr>
                <w:color w:val="FFFFFF"/>
                <w:sz w:val="20"/>
                <w:szCs w:val="20"/>
              </w:rPr>
            </w:pPr>
            <w:r w:rsidRPr="003839C6">
              <w:rPr>
                <w:color w:val="FFFFFF"/>
                <w:sz w:val="20"/>
                <w:szCs w:val="20"/>
              </w:rPr>
              <w:t>Total</w:t>
            </w:r>
          </w:p>
        </w:tc>
        <w:tc>
          <w:tcPr>
            <w:tcW w:w="0" w:type="auto"/>
            <w:tcBorders>
              <w:top w:val="single" w:sz="6" w:space="0" w:color="CCCCCC"/>
              <w:left w:val="single" w:sz="6" w:space="0" w:color="CCCCCC"/>
              <w:bottom w:val="single" w:sz="6" w:space="0" w:color="000000"/>
              <w:right w:val="single" w:sz="6" w:space="0" w:color="000000"/>
            </w:tcBorders>
            <w:shd w:val="clear" w:color="auto" w:fill="45B39D"/>
            <w:tcMar>
              <w:top w:w="30" w:type="dxa"/>
              <w:left w:w="45" w:type="dxa"/>
              <w:bottom w:w="30" w:type="dxa"/>
              <w:right w:w="45" w:type="dxa"/>
            </w:tcMar>
            <w:vAlign w:val="bottom"/>
            <w:hideMark/>
          </w:tcPr>
          <w:p w14:paraId="3C0F8B0D" w14:textId="77777777" w:rsidR="00CF768C" w:rsidRPr="003839C6" w:rsidRDefault="00CF768C" w:rsidP="00CF768C">
            <w:pPr>
              <w:spacing w:before="0" w:after="0" w:line="240" w:lineRule="auto"/>
              <w:ind w:firstLine="0"/>
              <w:jc w:val="right"/>
              <w:rPr>
                <w:b/>
                <w:bCs/>
                <w:color w:val="FFFFFF"/>
                <w:sz w:val="20"/>
                <w:szCs w:val="20"/>
              </w:rPr>
            </w:pPr>
            <w:r w:rsidRPr="003839C6">
              <w:rPr>
                <w:b/>
                <w:bCs/>
                <w:color w:val="FFFFFF"/>
                <w:sz w:val="20"/>
                <w:szCs w:val="20"/>
              </w:rPr>
              <w:t>74803,68</w:t>
            </w:r>
          </w:p>
        </w:tc>
      </w:tr>
    </w:tbl>
    <w:p w14:paraId="076A4093" w14:textId="73F7040A" w:rsidR="00CF768C" w:rsidRPr="003839C6" w:rsidRDefault="00CF768C" w:rsidP="00CF768C"/>
    <w:p w14:paraId="6662DC4E" w14:textId="79AA9318" w:rsidR="00CF768C" w:rsidRPr="003839C6" w:rsidRDefault="00CF768C" w:rsidP="00CF768C"/>
    <w:p w14:paraId="1FD9FC1A" w14:textId="08A93901" w:rsidR="00CF768C" w:rsidRPr="003839C6" w:rsidRDefault="00CF768C" w:rsidP="00CF768C"/>
    <w:p w14:paraId="5EFCA0BF" w14:textId="21F0A149" w:rsidR="00CF768C" w:rsidRPr="003839C6" w:rsidRDefault="00CF768C" w:rsidP="00CF768C">
      <w:r w:rsidRPr="003839C6">
        <w:t>Las herramientas para desarrollar(software) no se cuenta como activo no corriente porque no dura más de un año.</w:t>
      </w:r>
    </w:p>
    <w:p w14:paraId="2768257E" w14:textId="6173208C" w:rsidR="00CF768C" w:rsidRPr="003839C6" w:rsidRDefault="00CF768C" w:rsidP="00CF768C"/>
    <w:p w14:paraId="50786D5B" w14:textId="50088160" w:rsidR="00CF768C" w:rsidRPr="003839C6" w:rsidRDefault="00CF768C" w:rsidP="003253B2">
      <w:pPr>
        <w:pStyle w:val="Ttulo03"/>
        <w:spacing w:line="240" w:lineRule="auto"/>
        <w:rPr>
          <w:rFonts w:ascii="Times New Roman" w:hAnsi="Times New Roman" w:cs="Times New Roman"/>
        </w:rPr>
      </w:pPr>
      <w:bookmarkStart w:id="39" w:name="_Toc73815521"/>
      <w:r w:rsidRPr="003839C6">
        <w:rPr>
          <w:rFonts w:ascii="Times New Roman" w:hAnsi="Times New Roman" w:cs="Times New Roman"/>
        </w:rPr>
        <w:t>Ratios</w:t>
      </w:r>
      <w:bookmarkEnd w:id="39"/>
    </w:p>
    <w:p w14:paraId="5D9EA02E" w14:textId="77777777" w:rsidR="00CF768C" w:rsidRPr="003839C6" w:rsidRDefault="00CF768C" w:rsidP="00CF768C">
      <w:pPr>
        <w:ind w:firstLine="0"/>
      </w:pPr>
    </w:p>
    <w:p w14:paraId="5CB063B9" w14:textId="41F13582" w:rsidR="00CF768C" w:rsidRPr="003839C6" w:rsidRDefault="00CF768C" w:rsidP="00CF768C">
      <w:pPr>
        <w:ind w:firstLine="0"/>
        <w:rPr>
          <w:b/>
          <w:bCs/>
        </w:rPr>
      </w:pPr>
      <w:r w:rsidRPr="003839C6">
        <w:rPr>
          <w:b/>
          <w:bCs/>
        </w:rPr>
        <w:t xml:space="preserve">Fondo de maniobra </w:t>
      </w:r>
    </w:p>
    <w:p w14:paraId="2ACA12AA" w14:textId="0CEC82CB" w:rsidR="00CF768C" w:rsidRPr="003839C6" w:rsidRDefault="00CF768C" w:rsidP="00CF768C">
      <w:pPr>
        <w:ind w:firstLine="0"/>
      </w:pPr>
      <w:r w:rsidRPr="003839C6">
        <w:t>Sirve para prevenir la suspensión de pagos</w:t>
      </w:r>
    </w:p>
    <w:p w14:paraId="686265A8" w14:textId="77777777" w:rsidR="00CF768C" w:rsidRPr="003839C6" w:rsidRDefault="00CF768C" w:rsidP="00CF768C">
      <w:pPr>
        <w:ind w:firstLine="0"/>
      </w:pPr>
    </w:p>
    <w:p w14:paraId="1C874847" w14:textId="77777777" w:rsidR="00CF768C" w:rsidRPr="003839C6" w:rsidRDefault="00CF768C" w:rsidP="00CF768C">
      <w:pPr>
        <w:ind w:firstLine="0"/>
      </w:pPr>
      <w:r w:rsidRPr="003839C6">
        <w:t xml:space="preserve">Nuestro fondo de maniobra será: </w:t>
      </w:r>
    </w:p>
    <w:p w14:paraId="5EF3C476" w14:textId="21E2DBEA" w:rsidR="00CF768C" w:rsidRPr="003839C6" w:rsidRDefault="00CF768C" w:rsidP="00CF768C">
      <w:pPr>
        <w:ind w:firstLine="0"/>
      </w:pPr>
      <w:r w:rsidRPr="003839C6">
        <w:t>72790-0 = 72790</w:t>
      </w:r>
    </w:p>
    <w:p w14:paraId="171B597B" w14:textId="3CD7546D" w:rsidR="00CF768C" w:rsidRPr="003839C6" w:rsidRDefault="00CF768C" w:rsidP="00CF768C">
      <w:pPr>
        <w:ind w:firstLine="0"/>
      </w:pPr>
      <w:r w:rsidRPr="003839C6">
        <w:t xml:space="preserve">Entonces nuestro fondo de maniobra es </w:t>
      </w:r>
      <w:r w:rsidRPr="003839C6">
        <w:rPr>
          <w:b/>
          <w:bCs/>
        </w:rPr>
        <w:t>72790€.</w:t>
      </w:r>
    </w:p>
    <w:p w14:paraId="5DD92182" w14:textId="3CC30D30" w:rsidR="00CF768C" w:rsidRPr="003839C6" w:rsidRDefault="00CF768C" w:rsidP="00CF768C">
      <w:pPr>
        <w:ind w:firstLine="0"/>
      </w:pPr>
    </w:p>
    <w:p w14:paraId="50063990" w14:textId="77777777" w:rsidR="00CF768C" w:rsidRPr="003839C6" w:rsidRDefault="00CF768C" w:rsidP="00CF768C">
      <w:pPr>
        <w:ind w:firstLine="0"/>
        <w:rPr>
          <w:b/>
          <w:bCs/>
        </w:rPr>
      </w:pPr>
      <w:r w:rsidRPr="003839C6">
        <w:rPr>
          <w:b/>
          <w:bCs/>
        </w:rPr>
        <w:t xml:space="preserve">Ratio de liquidez </w:t>
      </w:r>
    </w:p>
    <w:p w14:paraId="08788E7B" w14:textId="77777777" w:rsidR="00CF768C" w:rsidRPr="003839C6" w:rsidRDefault="00CF768C" w:rsidP="00CF768C">
      <w:pPr>
        <w:ind w:firstLine="0"/>
      </w:pPr>
      <w:r w:rsidRPr="003839C6">
        <w:t xml:space="preserve">Solvencia a corto plazo </w:t>
      </w:r>
    </w:p>
    <w:p w14:paraId="2C64E028" w14:textId="77777777" w:rsidR="00CF768C" w:rsidRPr="003839C6" w:rsidRDefault="00CF768C" w:rsidP="00CF768C">
      <w:pPr>
        <w:ind w:firstLine="0"/>
      </w:pPr>
      <w:r w:rsidRPr="003839C6">
        <w:t xml:space="preserve">Para calcular hay que usar esa fórmula: </w:t>
      </w:r>
    </w:p>
    <w:p w14:paraId="0DF503B0" w14:textId="77777777" w:rsidR="00CF768C" w:rsidRPr="003839C6" w:rsidRDefault="00CF768C" w:rsidP="00CF768C">
      <w:pPr>
        <w:ind w:firstLine="0"/>
      </w:pPr>
      <w:r w:rsidRPr="003839C6">
        <w:t xml:space="preserve">Activo Corriente / Pasivo corriente </w:t>
      </w:r>
    </w:p>
    <w:p w14:paraId="2F4740D3" w14:textId="5B8EBCFC" w:rsidR="00CF768C" w:rsidRPr="003839C6" w:rsidRDefault="00CF768C" w:rsidP="00CF768C">
      <w:pPr>
        <w:ind w:firstLine="0"/>
      </w:pPr>
      <w:r w:rsidRPr="003839C6">
        <w:t xml:space="preserve">72790/0 </w:t>
      </w:r>
      <w:r w:rsidRPr="003839C6">
        <w:rPr>
          <w:b/>
          <w:bCs/>
        </w:rPr>
        <w:t>= Sin resultado</w:t>
      </w:r>
      <w:r w:rsidRPr="003839C6">
        <w:t xml:space="preserve"> </w:t>
      </w:r>
    </w:p>
    <w:p w14:paraId="21DDC1A8" w14:textId="0B9B3F3F" w:rsidR="00CF768C" w:rsidRPr="003839C6" w:rsidRDefault="00CF768C" w:rsidP="00CF768C">
      <w:pPr>
        <w:ind w:firstLine="0"/>
        <w:rPr>
          <w:b/>
          <w:bCs/>
        </w:rPr>
      </w:pPr>
      <w:r w:rsidRPr="003839C6">
        <w:rPr>
          <w:b/>
          <w:bCs/>
        </w:rPr>
        <w:t>No tendría una solvencia a corto plazo.</w:t>
      </w:r>
    </w:p>
    <w:p w14:paraId="5DD6123A" w14:textId="788619B4" w:rsidR="00CF768C" w:rsidRPr="003839C6" w:rsidRDefault="00CF768C" w:rsidP="00CF768C">
      <w:pPr>
        <w:ind w:firstLine="0"/>
        <w:rPr>
          <w:b/>
          <w:bCs/>
        </w:rPr>
      </w:pPr>
    </w:p>
    <w:p w14:paraId="4B94F80A" w14:textId="4B44D1A0" w:rsidR="00CF768C" w:rsidRPr="003839C6" w:rsidRDefault="00CF768C" w:rsidP="00CF768C">
      <w:pPr>
        <w:ind w:firstLine="0"/>
        <w:rPr>
          <w:b/>
          <w:bCs/>
        </w:rPr>
      </w:pPr>
      <w:r w:rsidRPr="003839C6">
        <w:rPr>
          <w:b/>
          <w:bCs/>
        </w:rPr>
        <w:t>Garantía</w:t>
      </w:r>
    </w:p>
    <w:p w14:paraId="2A2AB580" w14:textId="51776CFA" w:rsidR="00CF768C" w:rsidRPr="003839C6" w:rsidRDefault="00CF768C" w:rsidP="00CF768C">
      <w:pPr>
        <w:ind w:firstLine="0"/>
      </w:pPr>
      <w:r w:rsidRPr="003839C6">
        <w:t>Solvencia largo plazo</w:t>
      </w:r>
    </w:p>
    <w:p w14:paraId="5BA57A5B" w14:textId="55A240AC" w:rsidR="00CF768C" w:rsidRPr="003839C6" w:rsidRDefault="00CF768C" w:rsidP="00CF768C">
      <w:pPr>
        <w:ind w:firstLine="0"/>
      </w:pPr>
      <w:r w:rsidRPr="003839C6">
        <w:t>Para calcular hay que usar esa fórmula:</w:t>
      </w:r>
    </w:p>
    <w:p w14:paraId="798219D4" w14:textId="77777777" w:rsidR="00CF768C" w:rsidRPr="003839C6" w:rsidRDefault="00CF768C" w:rsidP="00CF768C">
      <w:pPr>
        <w:ind w:firstLine="0"/>
      </w:pPr>
      <w:r w:rsidRPr="003839C6">
        <w:t xml:space="preserve">Activo / Pasivo </w:t>
      </w:r>
    </w:p>
    <w:p w14:paraId="3A48670E" w14:textId="77777777" w:rsidR="00CF768C" w:rsidRPr="003839C6" w:rsidRDefault="00CF768C" w:rsidP="00CF768C">
      <w:pPr>
        <w:ind w:firstLine="0"/>
      </w:pPr>
      <w:r w:rsidRPr="003839C6">
        <w:t xml:space="preserve">74363,68 / 74363,68 = 1 </w:t>
      </w:r>
    </w:p>
    <w:p w14:paraId="4C97F6A7" w14:textId="06A669D8" w:rsidR="00CF768C" w:rsidRPr="003839C6" w:rsidRDefault="00CF768C" w:rsidP="00CF768C">
      <w:pPr>
        <w:ind w:firstLine="0"/>
        <w:rPr>
          <w:b/>
          <w:bCs/>
        </w:rPr>
      </w:pPr>
      <w:r w:rsidRPr="003839C6">
        <w:rPr>
          <w:b/>
          <w:bCs/>
        </w:rPr>
        <w:t>Nuestra garantía será 1</w:t>
      </w:r>
    </w:p>
    <w:p w14:paraId="39372A35" w14:textId="63EC3899" w:rsidR="00CF768C" w:rsidRPr="003839C6" w:rsidRDefault="00CF768C" w:rsidP="00CF768C">
      <w:pPr>
        <w:ind w:firstLine="0"/>
        <w:rPr>
          <w:b/>
          <w:bCs/>
        </w:rPr>
      </w:pPr>
    </w:p>
    <w:p w14:paraId="784424D0" w14:textId="77777777" w:rsidR="00CF768C" w:rsidRPr="003839C6" w:rsidRDefault="00CF768C" w:rsidP="00CF768C">
      <w:pPr>
        <w:ind w:firstLine="0"/>
        <w:rPr>
          <w:b/>
          <w:bCs/>
        </w:rPr>
      </w:pPr>
    </w:p>
    <w:p w14:paraId="038B0979" w14:textId="66924F68" w:rsidR="00CF768C" w:rsidRPr="003839C6" w:rsidRDefault="00CF768C" w:rsidP="00CF768C">
      <w:pPr>
        <w:pStyle w:val="Ttulo02"/>
        <w:rPr>
          <w:rFonts w:ascii="Times New Roman" w:hAnsi="Times New Roman" w:cs="Times New Roman"/>
        </w:rPr>
      </w:pPr>
      <w:r w:rsidRPr="003839C6">
        <w:rPr>
          <w:rFonts w:ascii="Times New Roman" w:hAnsi="Times New Roman" w:cs="Times New Roman"/>
        </w:rPr>
        <w:lastRenderedPageBreak/>
        <w:t xml:space="preserve"> </w:t>
      </w:r>
      <w:bookmarkStart w:id="40" w:name="_Toc73815522"/>
      <w:r w:rsidRPr="003839C6">
        <w:rPr>
          <w:rFonts w:ascii="Times New Roman" w:hAnsi="Times New Roman" w:cs="Times New Roman"/>
        </w:rPr>
        <w:t>Constitución y puesta en la marcha</w:t>
      </w:r>
      <w:bookmarkEnd w:id="40"/>
    </w:p>
    <w:p w14:paraId="15FD391B" w14:textId="49905A61" w:rsidR="00CF768C" w:rsidRPr="003839C6" w:rsidRDefault="00CF768C" w:rsidP="00CF768C">
      <w:pPr>
        <w:pStyle w:val="Ttulo03"/>
        <w:rPr>
          <w:rFonts w:ascii="Times New Roman" w:hAnsi="Times New Roman" w:cs="Times New Roman"/>
        </w:rPr>
      </w:pPr>
      <w:bookmarkStart w:id="41" w:name="_Toc73815523"/>
      <w:r w:rsidRPr="003839C6">
        <w:rPr>
          <w:rFonts w:ascii="Times New Roman" w:hAnsi="Times New Roman" w:cs="Times New Roman"/>
        </w:rPr>
        <w:t>Trámites ante el Ayuntamiento</w:t>
      </w:r>
      <w:bookmarkEnd w:id="41"/>
    </w:p>
    <w:p w14:paraId="540C1A3C" w14:textId="2D9E59AA" w:rsidR="004A4905" w:rsidRPr="003839C6" w:rsidRDefault="004A4905" w:rsidP="004A4905">
      <w:r w:rsidRPr="003839C6">
        <w:t>Se pedirá la licencia de actividad que es un documento que acredita el uso de un local/casa u oficina para hacer una actividad social.</w:t>
      </w:r>
    </w:p>
    <w:p w14:paraId="4615BBC6" w14:textId="2EE28A07" w:rsidR="004A4905" w:rsidRPr="003839C6" w:rsidRDefault="004A4905" w:rsidP="004A4905">
      <w:r w:rsidRPr="003839C6">
        <w:t>En este informe se asegurará las condiciones de habitabilidad del establecimiento, así como el acondicionamiento necesario para la actividad que en él se va a desempeñar</w:t>
      </w:r>
    </w:p>
    <w:p w14:paraId="5FE401F6" w14:textId="16177E54" w:rsidR="004A4905" w:rsidRPr="003839C6" w:rsidRDefault="004A4905" w:rsidP="00CF768C">
      <w:r w:rsidRPr="003839C6">
        <w:t>En el caso de realizar obras en casa para la oficina solicitaremos la licencia de obras.</w:t>
      </w:r>
    </w:p>
    <w:p w14:paraId="1E561B62" w14:textId="68654149" w:rsidR="004A4905" w:rsidRPr="003839C6" w:rsidRDefault="004A4905" w:rsidP="00CF768C"/>
    <w:p w14:paraId="0F8680B0" w14:textId="43D39F97" w:rsidR="004A4905" w:rsidRPr="003839C6" w:rsidRDefault="004A4905" w:rsidP="004A4905">
      <w:pPr>
        <w:pStyle w:val="Ttulo03"/>
        <w:rPr>
          <w:rFonts w:ascii="Times New Roman" w:hAnsi="Times New Roman" w:cs="Times New Roman"/>
        </w:rPr>
      </w:pPr>
      <w:bookmarkStart w:id="42" w:name="_Toc73815524"/>
      <w:r w:rsidRPr="003839C6">
        <w:rPr>
          <w:rFonts w:ascii="Times New Roman" w:hAnsi="Times New Roman" w:cs="Times New Roman"/>
        </w:rPr>
        <w:t>Ídem ante hacienda</w:t>
      </w:r>
      <w:bookmarkEnd w:id="42"/>
    </w:p>
    <w:p w14:paraId="289E4D48" w14:textId="7382E01E" w:rsidR="004A4905" w:rsidRPr="003839C6" w:rsidRDefault="004A4905" w:rsidP="004A4905">
      <w:r w:rsidRPr="003839C6">
        <w:t>Al ser un empresario individual se dará alta en el IAE que es un documento que justifica que estoy de alta para ejercer una actividad empresarial, ya que no he tenido que constituir la empresa ante el Notario ni registrarme en el Registro Mercantil. Por tanto, es un documento básico para ejercer otros trámites.</w:t>
      </w:r>
    </w:p>
    <w:p w14:paraId="7EDCE611" w14:textId="7B730E16" w:rsidR="004A4905" w:rsidRPr="003839C6" w:rsidRDefault="004A4905" w:rsidP="004A4905"/>
    <w:p w14:paraId="07F06233" w14:textId="5E818EDE" w:rsidR="004A4905" w:rsidRPr="003839C6" w:rsidRDefault="004A4905" w:rsidP="004A4905">
      <w:pPr>
        <w:pStyle w:val="Ttulo03"/>
        <w:rPr>
          <w:rFonts w:ascii="Times New Roman" w:hAnsi="Times New Roman" w:cs="Times New Roman"/>
        </w:rPr>
      </w:pPr>
      <w:bookmarkStart w:id="43" w:name="_Toc73815525"/>
      <w:r w:rsidRPr="003839C6">
        <w:rPr>
          <w:rFonts w:ascii="Times New Roman" w:hAnsi="Times New Roman" w:cs="Times New Roman"/>
        </w:rPr>
        <w:t>Ídem ante TGSS</w:t>
      </w:r>
      <w:bookmarkEnd w:id="43"/>
    </w:p>
    <w:p w14:paraId="2B52C892" w14:textId="31DB26C1" w:rsidR="004A4905" w:rsidRPr="003839C6" w:rsidRDefault="004A4905" w:rsidP="004A4905">
      <w:r w:rsidRPr="003839C6">
        <w:t>Ante la Seguridad Social nos tenemos que dar de alta como autónomos, ya que soy un empresario individual además es obligatorio para todas las empresas que abran un centro de trabajo comunicar su apertura a la Consejería de Empleo o Trabajo de su Comunidad Autónoma.</w:t>
      </w:r>
    </w:p>
    <w:p w14:paraId="3F6A8185" w14:textId="73F7A920" w:rsidR="004A4905" w:rsidRPr="003839C6" w:rsidRDefault="004A4905" w:rsidP="004A4905"/>
    <w:p w14:paraId="7F201A58" w14:textId="55375A57" w:rsidR="004A4905" w:rsidRPr="003839C6" w:rsidRDefault="004A4905" w:rsidP="004A4905">
      <w:pPr>
        <w:pStyle w:val="Ttulo03"/>
        <w:rPr>
          <w:rFonts w:ascii="Times New Roman" w:hAnsi="Times New Roman" w:cs="Times New Roman"/>
        </w:rPr>
      </w:pPr>
      <w:bookmarkStart w:id="44" w:name="_Toc73815526"/>
      <w:r w:rsidRPr="003839C6">
        <w:rPr>
          <w:rFonts w:ascii="Times New Roman" w:hAnsi="Times New Roman" w:cs="Times New Roman"/>
        </w:rPr>
        <w:t>Ídem Registros oficiales</w:t>
      </w:r>
      <w:bookmarkEnd w:id="44"/>
      <w:r w:rsidRPr="003839C6">
        <w:rPr>
          <w:rFonts w:ascii="Times New Roman" w:hAnsi="Times New Roman" w:cs="Times New Roman"/>
        </w:rPr>
        <w:t xml:space="preserve"> </w:t>
      </w:r>
    </w:p>
    <w:p w14:paraId="47919658" w14:textId="7B9948DE" w:rsidR="004A4905" w:rsidRPr="003839C6" w:rsidRDefault="004A4905" w:rsidP="004A4905">
      <w:r w:rsidRPr="003839C6">
        <w:t>El Registro Mercantil es aquel en el que se inscriben los hechos y actos relativos a la empresa, con el fin de dar publicidad a los mismos de forma que puedan ser conocidos por las personas que contraten con ellos.</w:t>
      </w:r>
    </w:p>
    <w:p w14:paraId="1A711E11" w14:textId="009B2E0C" w:rsidR="004A4905" w:rsidRPr="003839C6" w:rsidRDefault="004A4905" w:rsidP="004A4905"/>
    <w:p w14:paraId="5C423ADB" w14:textId="34D85E81" w:rsidR="004A4905" w:rsidRPr="003839C6" w:rsidRDefault="004A4905" w:rsidP="004A4905">
      <w:pPr>
        <w:rPr>
          <w:b/>
          <w:bCs/>
        </w:rPr>
      </w:pPr>
      <w:r w:rsidRPr="003839C6">
        <w:rPr>
          <w:b/>
          <w:bCs/>
        </w:rPr>
        <w:t>Funciones del Registro Mercantil</w:t>
      </w:r>
    </w:p>
    <w:p w14:paraId="6BAE4FC2" w14:textId="1B3A3A3B" w:rsidR="004A4905" w:rsidRPr="003839C6" w:rsidRDefault="004A4905" w:rsidP="004A4905">
      <w:r w:rsidRPr="003839C6">
        <w:t>Al ser un empresario individual se inscribe a:</w:t>
      </w:r>
    </w:p>
    <w:p w14:paraId="734EEF55" w14:textId="48ED6BCC" w:rsidR="004A4905" w:rsidRPr="003839C6" w:rsidRDefault="004A4905" w:rsidP="004A4905">
      <w:pPr>
        <w:pStyle w:val="ListParagraph"/>
        <w:numPr>
          <w:ilvl w:val="0"/>
          <w:numId w:val="32"/>
        </w:numPr>
        <w:rPr>
          <w:b/>
          <w:bCs/>
        </w:rPr>
      </w:pPr>
      <w:r w:rsidRPr="003839C6">
        <w:lastRenderedPageBreak/>
        <w:t>La identificación del empresario y su empresa</w:t>
      </w:r>
    </w:p>
    <w:p w14:paraId="574D40E8" w14:textId="39E5FA8E" w:rsidR="004A4905" w:rsidRPr="003839C6" w:rsidRDefault="004A4905" w:rsidP="004A4905">
      <w:pPr>
        <w:pStyle w:val="ListParagraph"/>
        <w:numPr>
          <w:ilvl w:val="0"/>
          <w:numId w:val="32"/>
        </w:numPr>
        <w:rPr>
          <w:b/>
          <w:bCs/>
        </w:rPr>
      </w:pPr>
      <w:r w:rsidRPr="003839C6">
        <w:t>Los poderes generales o especiales, así como su modificación, revocación y sustitución.</w:t>
      </w:r>
    </w:p>
    <w:p w14:paraId="46C9DAD9" w14:textId="51796F79" w:rsidR="004A4905" w:rsidRPr="003839C6" w:rsidRDefault="004A4905" w:rsidP="004A4905">
      <w:pPr>
        <w:pStyle w:val="ListParagraph"/>
        <w:numPr>
          <w:ilvl w:val="0"/>
          <w:numId w:val="32"/>
        </w:numPr>
        <w:rPr>
          <w:b/>
          <w:bCs/>
        </w:rPr>
      </w:pPr>
      <w:r w:rsidRPr="003839C6">
        <w:t>La apertura, cierre y demás actos y circunstancias relativos a las sucursales.</w:t>
      </w:r>
    </w:p>
    <w:p w14:paraId="3AB662CE" w14:textId="0D3AC4D1" w:rsidR="004A4905" w:rsidRPr="003839C6" w:rsidRDefault="004A4905" w:rsidP="004A4905">
      <w:pPr>
        <w:pStyle w:val="ListParagraph"/>
        <w:numPr>
          <w:ilvl w:val="0"/>
          <w:numId w:val="32"/>
        </w:numPr>
        <w:rPr>
          <w:b/>
          <w:bCs/>
        </w:rPr>
      </w:pPr>
      <w:r w:rsidRPr="003839C6">
        <w:t>Las declaraciones judiciales que modifiquen la capacidad del empresario individual (por ejemplo, si hubiera sido declarado pródigo).</w:t>
      </w:r>
    </w:p>
    <w:p w14:paraId="229D45C4" w14:textId="3A1F5A4A" w:rsidR="004A4905" w:rsidRPr="003839C6" w:rsidRDefault="004A4905" w:rsidP="004A4905">
      <w:pPr>
        <w:pStyle w:val="ListParagraph"/>
        <w:numPr>
          <w:ilvl w:val="0"/>
          <w:numId w:val="32"/>
        </w:numPr>
        <w:rPr>
          <w:b/>
          <w:bCs/>
        </w:rPr>
      </w:pPr>
      <w:r w:rsidRPr="003839C6">
        <w:t>El nombramiento para suplir, por causa de incapacidad o incompatibilidad, a quien ostente la guarda o representación legal del empresario individual, si su mención no figurase en la inscripción primera del mismo.</w:t>
      </w:r>
    </w:p>
    <w:p w14:paraId="5FD799A7" w14:textId="311D91F9" w:rsidR="004A4905" w:rsidRPr="003839C6" w:rsidRDefault="004A4905" w:rsidP="004A4905">
      <w:pPr>
        <w:pStyle w:val="ListParagraph"/>
        <w:numPr>
          <w:ilvl w:val="0"/>
          <w:numId w:val="32"/>
        </w:numPr>
        <w:rPr>
          <w:b/>
          <w:bCs/>
        </w:rPr>
      </w:pPr>
      <w:r w:rsidRPr="003839C6">
        <w:t>Las capitulaciones matrimoniales y las resoluciones judiciales dictadas en causa de divorcio, separación o nulidad matrimonial, o procedimientos de incapacitación del empresario individual. Los concursos de acreedores.</w:t>
      </w:r>
    </w:p>
    <w:p w14:paraId="5675D3B3" w14:textId="75D38529" w:rsidR="004A4905" w:rsidRPr="003839C6" w:rsidRDefault="004A4905" w:rsidP="004A4905">
      <w:pPr>
        <w:pStyle w:val="ListParagraph"/>
        <w:numPr>
          <w:ilvl w:val="0"/>
          <w:numId w:val="32"/>
        </w:numPr>
        <w:rPr>
          <w:b/>
          <w:bCs/>
        </w:rPr>
      </w:pPr>
      <w:r w:rsidRPr="003839C6">
        <w:t>La responsabilidad limitada en los términos que les reconoce la ley de emprendedores.</w:t>
      </w:r>
    </w:p>
    <w:p w14:paraId="4EA85E0B" w14:textId="3CFF74FF" w:rsidR="004A4905" w:rsidRPr="003839C6" w:rsidRDefault="004A4905" w:rsidP="004A4905">
      <w:pPr>
        <w:rPr>
          <w:b/>
          <w:bCs/>
        </w:rPr>
      </w:pPr>
    </w:p>
    <w:p w14:paraId="2F382052" w14:textId="18D9EF3C" w:rsidR="004A4905" w:rsidRPr="003839C6" w:rsidRDefault="004A4905" w:rsidP="004A4905">
      <w:pPr>
        <w:pStyle w:val="Ttulo03"/>
        <w:rPr>
          <w:rFonts w:ascii="Times New Roman" w:hAnsi="Times New Roman" w:cs="Times New Roman"/>
        </w:rPr>
      </w:pPr>
      <w:bookmarkStart w:id="45" w:name="_Toc73815527"/>
      <w:r w:rsidRPr="003839C6">
        <w:rPr>
          <w:rFonts w:ascii="Times New Roman" w:hAnsi="Times New Roman" w:cs="Times New Roman"/>
        </w:rPr>
        <w:t>Ídem Notaria</w:t>
      </w:r>
      <w:bookmarkEnd w:id="45"/>
    </w:p>
    <w:p w14:paraId="7BBB82C5" w14:textId="4F61D505" w:rsidR="004A4905" w:rsidRPr="003839C6" w:rsidRDefault="004A4905" w:rsidP="004A4905">
      <w:r w:rsidRPr="003839C6">
        <w:t>Un autónomo no tiene que hacer ningún trámite obligatorio en el notario, pero si hay un documento oficial entonces siempre es mejor la ayuda de un notario para hacer esos documentos.</w:t>
      </w:r>
    </w:p>
    <w:p w14:paraId="77360212" w14:textId="6DFA63E6" w:rsidR="004A4905" w:rsidRPr="003839C6" w:rsidRDefault="004A4905" w:rsidP="004A4905"/>
    <w:p w14:paraId="39D75608" w14:textId="3DAF1A68" w:rsidR="004A4905" w:rsidRPr="003839C6" w:rsidRDefault="004A4905" w:rsidP="004A4905">
      <w:pPr>
        <w:pStyle w:val="Ttulo03"/>
        <w:rPr>
          <w:rFonts w:ascii="Times New Roman" w:hAnsi="Times New Roman" w:cs="Times New Roman"/>
        </w:rPr>
      </w:pPr>
      <w:bookmarkStart w:id="46" w:name="_Toc73815528"/>
      <w:r w:rsidRPr="003839C6">
        <w:rPr>
          <w:rFonts w:ascii="Times New Roman" w:hAnsi="Times New Roman" w:cs="Times New Roman"/>
        </w:rPr>
        <w:t>Otros tramites</w:t>
      </w:r>
      <w:bookmarkEnd w:id="46"/>
    </w:p>
    <w:p w14:paraId="0194CB4C" w14:textId="2424B9EF" w:rsidR="004A4905" w:rsidRPr="003839C6" w:rsidRDefault="004A4905" w:rsidP="004A4905">
      <w:r w:rsidRPr="003839C6">
        <w:t>Si en el caso de que la empresa crece pues pasará a ser SL. Si se pasa a SL entonces hay que hacer más tramites que son:</w:t>
      </w:r>
    </w:p>
    <w:p w14:paraId="2FFDCBE2" w14:textId="0F854E75" w:rsidR="004A4905" w:rsidRPr="003839C6" w:rsidRDefault="004A4905" w:rsidP="004A4905">
      <w:pPr>
        <w:pStyle w:val="ListParagraph"/>
        <w:numPr>
          <w:ilvl w:val="0"/>
          <w:numId w:val="32"/>
        </w:numPr>
      </w:pPr>
      <w:r w:rsidRPr="003839C6">
        <w:t>Certificación negativa de nombre.</w:t>
      </w:r>
    </w:p>
    <w:p w14:paraId="081F907C" w14:textId="7B92BAA4" w:rsidR="004A4905" w:rsidRPr="003839C6" w:rsidRDefault="004A4905" w:rsidP="004A4905">
      <w:pPr>
        <w:pStyle w:val="ListParagraph"/>
        <w:numPr>
          <w:ilvl w:val="0"/>
          <w:numId w:val="32"/>
        </w:numPr>
      </w:pPr>
      <w:r w:rsidRPr="003839C6">
        <w:t>Apertura de la cuenta bancaria.</w:t>
      </w:r>
    </w:p>
    <w:p w14:paraId="470F234F" w14:textId="79BE582C" w:rsidR="004A4905" w:rsidRPr="003839C6" w:rsidRDefault="004A4905" w:rsidP="004A4905">
      <w:pPr>
        <w:pStyle w:val="ListParagraph"/>
        <w:numPr>
          <w:ilvl w:val="0"/>
          <w:numId w:val="32"/>
        </w:numPr>
      </w:pPr>
      <w:r w:rsidRPr="003839C6">
        <w:t>Estatutos de sociedad.</w:t>
      </w:r>
    </w:p>
    <w:p w14:paraId="16498B52" w14:textId="14DAFE14" w:rsidR="004A4905" w:rsidRPr="003839C6" w:rsidRDefault="004A4905" w:rsidP="004A4905">
      <w:pPr>
        <w:pStyle w:val="ListParagraph"/>
        <w:numPr>
          <w:ilvl w:val="0"/>
          <w:numId w:val="32"/>
        </w:numPr>
      </w:pPr>
      <w:r w:rsidRPr="003839C6">
        <w:t>La escritura pública ante Notario.</w:t>
      </w:r>
    </w:p>
    <w:p w14:paraId="305206AE" w14:textId="009BFFB8" w:rsidR="004A4905" w:rsidRPr="003839C6" w:rsidRDefault="004A4905" w:rsidP="004A4905">
      <w:pPr>
        <w:pStyle w:val="ListParagraph"/>
        <w:numPr>
          <w:ilvl w:val="0"/>
          <w:numId w:val="32"/>
        </w:numPr>
      </w:pPr>
      <w:r w:rsidRPr="003839C6">
        <w:t>Pago del impuesto de Transmisiones Patrimoniales y Actos Jurídicos Documentados.</w:t>
      </w:r>
    </w:p>
    <w:p w14:paraId="7BADE306" w14:textId="70AFD6B6" w:rsidR="004A4905" w:rsidRPr="003839C6" w:rsidRDefault="004A4905" w:rsidP="004A4905">
      <w:pPr>
        <w:pStyle w:val="ListParagraph"/>
        <w:numPr>
          <w:ilvl w:val="0"/>
          <w:numId w:val="32"/>
        </w:numPr>
      </w:pPr>
      <w:r w:rsidRPr="003839C6">
        <w:t>Solicitud del C.I.F.</w:t>
      </w:r>
    </w:p>
    <w:p w14:paraId="750C00DC" w14:textId="6B3FAC1A" w:rsidR="00394F6A" w:rsidRPr="003839C6" w:rsidRDefault="004A4905" w:rsidP="00890DC1">
      <w:pPr>
        <w:pStyle w:val="ListParagraph"/>
        <w:numPr>
          <w:ilvl w:val="0"/>
          <w:numId w:val="32"/>
        </w:numPr>
      </w:pPr>
      <w:r w:rsidRPr="003839C6">
        <w:t>Registro mercantil de la provincia.</w:t>
      </w:r>
    </w:p>
    <w:p w14:paraId="11049B9E" w14:textId="4C6EC495" w:rsidR="00884BA6" w:rsidRPr="003839C6" w:rsidRDefault="00884BA6" w:rsidP="003253B2">
      <w:pPr>
        <w:pStyle w:val="Ttulo03"/>
        <w:spacing w:line="240" w:lineRule="auto"/>
        <w:rPr>
          <w:rFonts w:ascii="Times New Roman" w:hAnsi="Times New Roman" w:cs="Times New Roman"/>
          <w:sz w:val="40"/>
        </w:rPr>
      </w:pPr>
      <w:r w:rsidRPr="003839C6">
        <w:rPr>
          <w:rFonts w:ascii="Times New Roman" w:hAnsi="Times New Roman" w:cs="Times New Roman"/>
        </w:rPr>
        <w:br w:type="page"/>
      </w:r>
    </w:p>
    <w:p w14:paraId="4CCC2786" w14:textId="765050AC" w:rsidR="00394F6A" w:rsidRPr="003839C6" w:rsidRDefault="00802AC2" w:rsidP="00394F6A">
      <w:pPr>
        <w:pStyle w:val="Ttulo01"/>
        <w:rPr>
          <w:rFonts w:ascii="Times New Roman" w:hAnsi="Times New Roman" w:cs="Times New Roman"/>
        </w:rPr>
      </w:pPr>
      <w:bookmarkStart w:id="47" w:name="_Toc73815529"/>
      <w:r w:rsidRPr="003839C6">
        <w:rPr>
          <w:rFonts w:ascii="Times New Roman" w:hAnsi="Times New Roman" w:cs="Times New Roman"/>
        </w:rPr>
        <w:lastRenderedPageBreak/>
        <w:t>Análisis y diseñ</w:t>
      </w:r>
      <w:bookmarkEnd w:id="11"/>
      <w:r w:rsidR="00394F6A" w:rsidRPr="003839C6">
        <w:rPr>
          <w:rFonts w:ascii="Times New Roman" w:hAnsi="Times New Roman" w:cs="Times New Roman"/>
        </w:rPr>
        <w:t>o</w:t>
      </w:r>
      <w:bookmarkEnd w:id="47"/>
    </w:p>
    <w:p w14:paraId="4789A9A9" w14:textId="7985943A" w:rsidR="00886822" w:rsidRPr="003839C6" w:rsidRDefault="00890DC1" w:rsidP="00052975">
      <w:pPr>
        <w:pStyle w:val="Ttulo02"/>
        <w:rPr>
          <w:rFonts w:ascii="Times New Roman" w:hAnsi="Times New Roman" w:cs="Times New Roman"/>
        </w:rPr>
      </w:pPr>
      <w:bookmarkStart w:id="48" w:name="_Toc73815530"/>
      <w:r w:rsidRPr="003839C6">
        <w:rPr>
          <w:rFonts w:ascii="Times New Roman" w:hAnsi="Times New Roman" w:cs="Times New Roman"/>
        </w:rPr>
        <w:t>Casos de Uso</w:t>
      </w:r>
      <w:bookmarkEnd w:id="48"/>
    </w:p>
    <w:p w14:paraId="11C27113" w14:textId="0E63FD80" w:rsidR="00052975" w:rsidRPr="003839C6" w:rsidRDefault="00032610" w:rsidP="00052975">
      <w:r w:rsidRPr="003839C6">
        <w:t>El caso</w:t>
      </w:r>
      <w:r w:rsidR="00052975" w:rsidRPr="003839C6">
        <w:t xml:space="preserve"> de uso es una descripción de las acciones de un sistema desde el punto de vista del usuario. Es una herramienta valiosa dado que es una técnica de aciertos y errores para obtener los requerimientos del sistema, justamente desde el punto de vista del usuario.</w:t>
      </w:r>
    </w:p>
    <w:p w14:paraId="557FDCDE" w14:textId="77777777" w:rsidR="00052975" w:rsidRPr="003839C6" w:rsidRDefault="00052975" w:rsidP="00052975">
      <w:r w:rsidRPr="003839C6">
        <w:t>En nuestro caso tenemos los siguientes actores en el sistema:</w:t>
      </w:r>
    </w:p>
    <w:p w14:paraId="1CF02048" w14:textId="06F7A764" w:rsidR="00052975" w:rsidRPr="003839C6" w:rsidRDefault="00052975" w:rsidP="001C4A9C">
      <w:pPr>
        <w:pStyle w:val="ListParagraph"/>
        <w:numPr>
          <w:ilvl w:val="0"/>
          <w:numId w:val="32"/>
        </w:numPr>
        <w:ind w:left="708" w:hanging="424"/>
      </w:pPr>
      <w:r w:rsidRPr="003839C6">
        <w:rPr>
          <w:b/>
          <w:bCs/>
        </w:rPr>
        <w:t xml:space="preserve">Usuario anónimo: </w:t>
      </w:r>
      <w:r w:rsidRPr="003839C6">
        <w:t xml:space="preserve">Cuando el usuario entra por la primera vez en la aplicación es un usuario anónimo con accesos muy limitados en la aplicación. Puede ver la pagina principal de la aplicación donde esta la información general de la aplicación, puede contactar con los administradores de la aplicación rellenando un formulario, puede mandar su </w:t>
      </w:r>
      <w:proofErr w:type="spellStart"/>
      <w:r w:rsidRPr="003839C6">
        <w:t>curriculum</w:t>
      </w:r>
      <w:proofErr w:type="spellEnd"/>
      <w:r w:rsidRPr="003839C6">
        <w:t xml:space="preserve"> para trabajar con nosotros, puede ver las tarifas para suscribirse</w:t>
      </w:r>
      <w:r w:rsidR="001C4A9C" w:rsidRPr="003839C6">
        <w:t xml:space="preserve">, puede registrarse como un usuario normal, puede </w:t>
      </w:r>
      <w:proofErr w:type="spellStart"/>
      <w:r w:rsidR="001C4A9C" w:rsidRPr="003839C6">
        <w:t>loguear</w:t>
      </w:r>
      <w:proofErr w:type="spellEnd"/>
      <w:r w:rsidR="001C4A9C" w:rsidRPr="003839C6">
        <w:rPr>
          <w:b/>
          <w:bCs/>
        </w:rPr>
        <w:t xml:space="preserve"> </w:t>
      </w:r>
      <w:r w:rsidR="001C4A9C" w:rsidRPr="003839C6">
        <w:t>en la aplicación y finalmente si en el caso esta registrado, pero se le ha olvidado su contraseña entonces, puede mandar una solicitud de cambio de contraseña.</w:t>
      </w:r>
      <w:r w:rsidRPr="003839C6">
        <w:t xml:space="preserve"> </w:t>
      </w:r>
    </w:p>
    <w:p w14:paraId="65DD587B" w14:textId="6C53A1FA" w:rsidR="00286B9D" w:rsidRPr="003839C6" w:rsidRDefault="00286B9D" w:rsidP="00286B9D">
      <w:pPr>
        <w:pStyle w:val="ListParagraph"/>
        <w:ind w:left="708" w:firstLine="0"/>
      </w:pPr>
      <w:r w:rsidRPr="003839C6">
        <w:rPr>
          <w:noProof/>
        </w:rPr>
        <w:drawing>
          <wp:inline distT="0" distB="0" distL="0" distR="0" wp14:anchorId="5F79F06D" wp14:editId="64096222">
            <wp:extent cx="4514850" cy="37212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0519" cy="3725956"/>
                    </a:xfrm>
                    <a:prstGeom prst="rect">
                      <a:avLst/>
                    </a:prstGeom>
                    <a:noFill/>
                    <a:ln>
                      <a:noFill/>
                    </a:ln>
                  </pic:spPr>
                </pic:pic>
              </a:graphicData>
            </a:graphic>
          </wp:inline>
        </w:drawing>
      </w:r>
    </w:p>
    <w:p w14:paraId="5548B11D" w14:textId="58270765" w:rsidR="00286B9D" w:rsidRPr="003839C6" w:rsidRDefault="00286B9D" w:rsidP="00286B9D"/>
    <w:p w14:paraId="0E93CC52" w14:textId="77777777" w:rsidR="001C4A9C" w:rsidRPr="003839C6" w:rsidRDefault="001C4A9C" w:rsidP="001C4A9C">
      <w:pPr>
        <w:pStyle w:val="ListParagraph"/>
        <w:ind w:left="708" w:firstLine="0"/>
      </w:pPr>
    </w:p>
    <w:p w14:paraId="600EDE0B" w14:textId="73ABF2FF" w:rsidR="001C4A9C" w:rsidRPr="003839C6" w:rsidRDefault="001C4A9C" w:rsidP="001C4A9C">
      <w:pPr>
        <w:pStyle w:val="ListParagraph"/>
        <w:numPr>
          <w:ilvl w:val="0"/>
          <w:numId w:val="32"/>
        </w:numPr>
        <w:ind w:left="708" w:hanging="424"/>
      </w:pPr>
      <w:r w:rsidRPr="003839C6">
        <w:rPr>
          <w:b/>
          <w:bCs/>
        </w:rPr>
        <w:lastRenderedPageBreak/>
        <w:t xml:space="preserve">Usuario registrado: </w:t>
      </w:r>
      <w:r w:rsidRPr="003839C6">
        <w:t xml:space="preserve">Después de poder </w:t>
      </w:r>
      <w:proofErr w:type="spellStart"/>
      <w:r w:rsidRPr="003839C6">
        <w:t>loguear</w:t>
      </w:r>
      <w:proofErr w:type="spellEnd"/>
      <w:r w:rsidRPr="003839C6">
        <w:rPr>
          <w:b/>
          <w:bCs/>
        </w:rPr>
        <w:t xml:space="preserve"> </w:t>
      </w:r>
      <w:r w:rsidRPr="003839C6">
        <w:t xml:space="preserve">en la aplicación ese usuario puede ver los videos públicos </w:t>
      </w:r>
      <w:r w:rsidR="006A6C02" w:rsidRPr="003839C6">
        <w:t xml:space="preserve">que están la aplicación y también los videos privados de los entrenadores que esta suscrito y puede comentar tanto en videos privados y públicos. Además, puede ver las noticias que están subidos y poder comentar a ellas también. Puede buscar los entrenadores que hay en la aplicación y ver su perfil y puede suscribiese a ello si no esta suscrito. También puede ver las salas de ejercicios y dentro de cada sala están los videos filtrados relacionado a esa sala. Y por último puede configurar algunos datos suyos por ej. Cambiar la contraseña, cambiar correo </w:t>
      </w:r>
      <w:proofErr w:type="spellStart"/>
      <w:r w:rsidR="006A6C02" w:rsidRPr="003839C6">
        <w:t>etc</w:t>
      </w:r>
      <w:proofErr w:type="spellEnd"/>
      <w:r w:rsidR="006A6C02" w:rsidRPr="003839C6">
        <w:t xml:space="preserve"> y escribir un formulario para contactar con la aplicación.</w:t>
      </w:r>
    </w:p>
    <w:p w14:paraId="26960BDC" w14:textId="77777777" w:rsidR="00286B9D" w:rsidRPr="003839C6" w:rsidRDefault="00286B9D" w:rsidP="00286B9D">
      <w:pPr>
        <w:pStyle w:val="ListParagraph"/>
        <w:ind w:left="708" w:firstLine="0"/>
      </w:pPr>
    </w:p>
    <w:p w14:paraId="7B1D74BE" w14:textId="5F70FC91" w:rsidR="00286B9D" w:rsidRPr="003839C6" w:rsidRDefault="00286B9D" w:rsidP="00286B9D">
      <w:pPr>
        <w:pStyle w:val="ListParagraph"/>
        <w:ind w:left="708" w:firstLine="0"/>
      </w:pPr>
      <w:r w:rsidRPr="003839C6">
        <w:rPr>
          <w:noProof/>
        </w:rPr>
        <w:drawing>
          <wp:inline distT="0" distB="0" distL="0" distR="0" wp14:anchorId="0C9624B7" wp14:editId="443D04BA">
            <wp:extent cx="4371975" cy="3610983"/>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0144" cy="3617730"/>
                    </a:xfrm>
                    <a:prstGeom prst="rect">
                      <a:avLst/>
                    </a:prstGeom>
                    <a:noFill/>
                    <a:ln>
                      <a:noFill/>
                    </a:ln>
                  </pic:spPr>
                </pic:pic>
              </a:graphicData>
            </a:graphic>
          </wp:inline>
        </w:drawing>
      </w:r>
    </w:p>
    <w:p w14:paraId="17A34CB8" w14:textId="63521809" w:rsidR="00286B9D" w:rsidRPr="003839C6" w:rsidRDefault="00286B9D" w:rsidP="00286B9D">
      <w:pPr>
        <w:ind w:left="284" w:firstLine="0"/>
      </w:pPr>
      <w:r w:rsidRPr="003839C6">
        <w:rPr>
          <w:b/>
          <w:bCs/>
        </w:rPr>
        <w:t xml:space="preserve"> </w:t>
      </w:r>
    </w:p>
    <w:p w14:paraId="50D3C0FB" w14:textId="77777777" w:rsidR="006A6C02" w:rsidRPr="003839C6" w:rsidRDefault="006A6C02" w:rsidP="006A6C02">
      <w:pPr>
        <w:pStyle w:val="ListParagraph"/>
      </w:pPr>
    </w:p>
    <w:p w14:paraId="7F2BDD3F" w14:textId="460B8E65" w:rsidR="006A6C02" w:rsidRPr="003839C6" w:rsidRDefault="006A6C02" w:rsidP="006A6C02">
      <w:pPr>
        <w:pStyle w:val="ListParagraph"/>
        <w:numPr>
          <w:ilvl w:val="0"/>
          <w:numId w:val="32"/>
        </w:numPr>
      </w:pPr>
      <w:r w:rsidRPr="003839C6">
        <w:rPr>
          <w:b/>
          <w:bCs/>
        </w:rPr>
        <w:t xml:space="preserve">Usuario entrenador: </w:t>
      </w:r>
      <w:r w:rsidR="001C3FFF" w:rsidRPr="003839C6">
        <w:t>Aparte de tener todos los accesos que tiene el usuario registrado, el entrenador puede subir videos y noticias a la aplicación, puede editar su foto de perfil y su descripción y puede eliminar los videos y noticias que haya subido y también puede eliminar cualquier comentario de los videos y noticias que ha subido</w:t>
      </w:r>
      <w:r w:rsidR="000712BC" w:rsidRPr="003839C6">
        <w:t xml:space="preserve"> y por último puede mandar correo a las personas que está suscrito a él.</w:t>
      </w:r>
    </w:p>
    <w:p w14:paraId="10B71FC7" w14:textId="73EB319A" w:rsidR="001C3FFF" w:rsidRPr="003839C6" w:rsidRDefault="001C3FFF" w:rsidP="001C3FFF">
      <w:pPr>
        <w:pStyle w:val="ListParagraph"/>
      </w:pPr>
    </w:p>
    <w:p w14:paraId="20DADF94" w14:textId="07BFE359" w:rsidR="00286B9D" w:rsidRPr="003839C6" w:rsidRDefault="00286B9D" w:rsidP="001C3FFF">
      <w:pPr>
        <w:pStyle w:val="ListParagraph"/>
      </w:pPr>
    </w:p>
    <w:p w14:paraId="678171BF" w14:textId="6BF590DD" w:rsidR="00286B9D" w:rsidRPr="003839C6" w:rsidRDefault="00286B9D" w:rsidP="001C3FFF">
      <w:pPr>
        <w:pStyle w:val="ListParagraph"/>
      </w:pPr>
    </w:p>
    <w:p w14:paraId="46C35E61" w14:textId="0E3FB073" w:rsidR="00286B9D" w:rsidRPr="003839C6" w:rsidRDefault="00286B9D" w:rsidP="001C3FFF">
      <w:pPr>
        <w:pStyle w:val="ListParagraph"/>
      </w:pPr>
    </w:p>
    <w:p w14:paraId="3C60ED7D" w14:textId="57504ABA" w:rsidR="00286B9D" w:rsidRPr="003839C6" w:rsidRDefault="00FD0920" w:rsidP="001C3FFF">
      <w:pPr>
        <w:pStyle w:val="ListParagraph"/>
      </w:pPr>
      <w:r w:rsidRPr="003839C6">
        <w:rPr>
          <w:noProof/>
        </w:rPr>
        <w:drawing>
          <wp:inline distT="0" distB="0" distL="0" distR="0" wp14:anchorId="485B81D0" wp14:editId="0D78BF37">
            <wp:extent cx="4371975" cy="3461769"/>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75621" cy="3464656"/>
                    </a:xfrm>
                    <a:prstGeom prst="rect">
                      <a:avLst/>
                    </a:prstGeom>
                    <a:noFill/>
                    <a:ln>
                      <a:noFill/>
                    </a:ln>
                  </pic:spPr>
                </pic:pic>
              </a:graphicData>
            </a:graphic>
          </wp:inline>
        </w:drawing>
      </w:r>
    </w:p>
    <w:p w14:paraId="30412D2B" w14:textId="77777777" w:rsidR="00286B9D" w:rsidRPr="003839C6" w:rsidRDefault="00286B9D" w:rsidP="001C3FFF">
      <w:pPr>
        <w:pStyle w:val="ListParagraph"/>
      </w:pPr>
    </w:p>
    <w:p w14:paraId="70F8A786" w14:textId="77777777" w:rsidR="00286B9D" w:rsidRPr="003839C6" w:rsidRDefault="00286B9D" w:rsidP="001C3FFF">
      <w:pPr>
        <w:pStyle w:val="ListParagraph"/>
      </w:pPr>
    </w:p>
    <w:p w14:paraId="130A6450" w14:textId="1232AD99" w:rsidR="001C3FFF" w:rsidRPr="003839C6" w:rsidRDefault="001C3FFF" w:rsidP="006A6C02">
      <w:pPr>
        <w:pStyle w:val="ListParagraph"/>
        <w:numPr>
          <w:ilvl w:val="0"/>
          <w:numId w:val="32"/>
        </w:numPr>
      </w:pPr>
      <w:r w:rsidRPr="003839C6">
        <w:rPr>
          <w:b/>
          <w:bCs/>
        </w:rPr>
        <w:t xml:space="preserve">Usuario </w:t>
      </w:r>
      <w:proofErr w:type="spellStart"/>
      <w:r w:rsidRPr="003839C6">
        <w:rPr>
          <w:b/>
          <w:bCs/>
        </w:rPr>
        <w:t>admin</w:t>
      </w:r>
      <w:proofErr w:type="spellEnd"/>
      <w:r w:rsidRPr="003839C6">
        <w:rPr>
          <w:b/>
          <w:bCs/>
        </w:rPr>
        <w:t xml:space="preserve">: </w:t>
      </w:r>
      <w:r w:rsidRPr="003839C6">
        <w:t xml:space="preserve">El usuario </w:t>
      </w:r>
      <w:proofErr w:type="spellStart"/>
      <w:r w:rsidRPr="003839C6">
        <w:t>admin</w:t>
      </w:r>
      <w:proofErr w:type="spellEnd"/>
      <w:r w:rsidRPr="003839C6">
        <w:t xml:space="preserve"> tiene control total a la aplicación, puede registrar los usuarios </w:t>
      </w:r>
      <w:r w:rsidR="000B43D1" w:rsidRPr="003839C6">
        <w:t xml:space="preserve">de cualquier tipo (normal, entrenador o </w:t>
      </w:r>
      <w:proofErr w:type="spellStart"/>
      <w:r w:rsidR="000B43D1" w:rsidRPr="003839C6">
        <w:t>admin</w:t>
      </w:r>
      <w:proofErr w:type="spellEnd"/>
      <w:r w:rsidR="000B43D1" w:rsidRPr="003839C6">
        <w:t xml:space="preserve">), puede gestionar los usuarios existentes y cambiar su rol, puede añadir/eliminar las salas de entrenamiento, también puede ver los </w:t>
      </w:r>
      <w:proofErr w:type="spellStart"/>
      <w:r w:rsidR="000B43D1" w:rsidRPr="003839C6">
        <w:t>curriculum</w:t>
      </w:r>
      <w:proofErr w:type="spellEnd"/>
      <w:r w:rsidR="000B43D1" w:rsidRPr="003839C6">
        <w:t xml:space="preserve"> que suben los usuarios anónimos a la aplicación y puede eliminar los </w:t>
      </w:r>
      <w:proofErr w:type="spellStart"/>
      <w:r w:rsidR="000B43D1" w:rsidRPr="003839C6">
        <w:t>curriculums</w:t>
      </w:r>
      <w:proofErr w:type="spellEnd"/>
      <w:r w:rsidR="000B43D1" w:rsidRPr="003839C6">
        <w:t xml:space="preserve"> que quiera. Por </w:t>
      </w:r>
      <w:proofErr w:type="gramStart"/>
      <w:r w:rsidR="00032610" w:rsidRPr="003839C6">
        <w:t>último</w:t>
      </w:r>
      <w:proofErr w:type="gramEnd"/>
      <w:r w:rsidR="000B43D1" w:rsidRPr="003839C6">
        <w:t xml:space="preserve"> también puede eliminar cualquier video/noticia/comentario que este en la aplicación.</w:t>
      </w:r>
    </w:p>
    <w:p w14:paraId="7B90B4B6" w14:textId="2C33E34B" w:rsidR="00FD0920" w:rsidRPr="003839C6" w:rsidRDefault="00FD0920" w:rsidP="00FD0920">
      <w:r w:rsidRPr="003839C6">
        <w:rPr>
          <w:noProof/>
        </w:rPr>
        <w:lastRenderedPageBreak/>
        <w:drawing>
          <wp:inline distT="0" distB="0" distL="0" distR="0" wp14:anchorId="0F774E5C" wp14:editId="4F22D5EB">
            <wp:extent cx="3847381" cy="3465975"/>
            <wp:effectExtent l="0" t="0" r="127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68391" cy="3484902"/>
                    </a:xfrm>
                    <a:prstGeom prst="rect">
                      <a:avLst/>
                    </a:prstGeom>
                    <a:noFill/>
                    <a:ln>
                      <a:noFill/>
                    </a:ln>
                  </pic:spPr>
                </pic:pic>
              </a:graphicData>
            </a:graphic>
          </wp:inline>
        </w:drawing>
      </w:r>
    </w:p>
    <w:p w14:paraId="1110A9F9" w14:textId="47558302" w:rsidR="00FD0920" w:rsidRPr="003839C6" w:rsidRDefault="00FD0920" w:rsidP="00FD0920"/>
    <w:p w14:paraId="368FBD7E" w14:textId="7ED5E680" w:rsidR="00FD0920" w:rsidRPr="003839C6" w:rsidRDefault="00FD0920" w:rsidP="00FD0920">
      <w:pPr>
        <w:pStyle w:val="Ttulo02"/>
        <w:rPr>
          <w:rFonts w:ascii="Times New Roman" w:hAnsi="Times New Roman" w:cs="Times New Roman"/>
        </w:rPr>
      </w:pPr>
      <w:r w:rsidRPr="003839C6">
        <w:rPr>
          <w:rFonts w:ascii="Times New Roman" w:hAnsi="Times New Roman" w:cs="Times New Roman"/>
        </w:rPr>
        <w:t xml:space="preserve"> </w:t>
      </w:r>
      <w:bookmarkStart w:id="49" w:name="_Toc73815531"/>
      <w:r w:rsidRPr="003839C6">
        <w:rPr>
          <w:rFonts w:ascii="Times New Roman" w:hAnsi="Times New Roman" w:cs="Times New Roman"/>
        </w:rPr>
        <w:t>Planificación temporal</w:t>
      </w:r>
      <w:bookmarkEnd w:id="49"/>
    </w:p>
    <w:p w14:paraId="6EF8C70A" w14:textId="63F466A7" w:rsidR="00222B86" w:rsidRPr="003839C6" w:rsidRDefault="00222B86" w:rsidP="00222B86">
      <w:r w:rsidRPr="003839C6">
        <w:t xml:space="preserve">Este proyecto se planificó para tener una duración máxima de 3 meses. Entonces se ha elaborado </w:t>
      </w:r>
      <w:r w:rsidR="00245DD0" w:rsidRPr="003839C6">
        <w:t>un diagrama</w:t>
      </w:r>
      <w:r w:rsidRPr="003839C6">
        <w:t xml:space="preserve"> de </w:t>
      </w:r>
      <w:r w:rsidR="00245DD0" w:rsidRPr="003839C6">
        <w:t>Gantt</w:t>
      </w:r>
      <w:r w:rsidRPr="003839C6">
        <w:t xml:space="preserve"> para tener un control sobre el tiempo de duración de cada apartado del proyecto.</w:t>
      </w:r>
      <w:r w:rsidR="00245DD0" w:rsidRPr="003839C6">
        <w:t xml:space="preserve"> Aquí está el diagrama de planificación: </w:t>
      </w:r>
      <w:r w:rsidRPr="003839C6">
        <w:t xml:space="preserve"> </w:t>
      </w:r>
    </w:p>
    <w:p w14:paraId="32130C1B" w14:textId="127D8F0B" w:rsidR="00245DD0" w:rsidRPr="003839C6" w:rsidRDefault="00245DD0" w:rsidP="00222B86">
      <w:r w:rsidRPr="003839C6">
        <w:rPr>
          <w:noProof/>
        </w:rPr>
        <w:drawing>
          <wp:inline distT="0" distB="0" distL="0" distR="0" wp14:anchorId="75E556CF" wp14:editId="7A403DC7">
            <wp:extent cx="5572760" cy="219138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72760" cy="2191385"/>
                    </a:xfrm>
                    <a:prstGeom prst="rect">
                      <a:avLst/>
                    </a:prstGeom>
                    <a:noFill/>
                    <a:ln>
                      <a:noFill/>
                    </a:ln>
                  </pic:spPr>
                </pic:pic>
              </a:graphicData>
            </a:graphic>
          </wp:inline>
        </w:drawing>
      </w:r>
    </w:p>
    <w:p w14:paraId="39B141FF" w14:textId="77777777" w:rsidR="00245DD0" w:rsidRPr="003839C6" w:rsidRDefault="00245DD0" w:rsidP="00FD0920">
      <w:pPr>
        <w:ind w:firstLine="0"/>
      </w:pPr>
    </w:p>
    <w:p w14:paraId="1E5C0F86" w14:textId="6301216D" w:rsidR="00245DD0" w:rsidRPr="003839C6" w:rsidRDefault="00245DD0" w:rsidP="00FD0920">
      <w:pPr>
        <w:ind w:firstLine="0"/>
      </w:pPr>
      <w:r w:rsidRPr="003839C6">
        <w:t xml:space="preserve">Cuando se estaba haciendo el </w:t>
      </w:r>
      <w:r w:rsidR="00800520" w:rsidRPr="003839C6">
        <w:t>análisis se</w:t>
      </w:r>
      <w:r w:rsidRPr="003839C6">
        <w:t xml:space="preserve"> pensó que el desarrollo </w:t>
      </w:r>
      <w:proofErr w:type="spellStart"/>
      <w:r w:rsidRPr="003839C6">
        <w:t>front</w:t>
      </w:r>
      <w:proofErr w:type="spellEnd"/>
      <w:r w:rsidRPr="003839C6">
        <w:t xml:space="preserve"> y back se llevará al mismo tiempo </w:t>
      </w:r>
      <w:r w:rsidR="00800520" w:rsidRPr="003839C6">
        <w:t>y primero</w:t>
      </w:r>
      <w:r w:rsidRPr="003839C6">
        <w:t xml:space="preserve"> se desarrollara </w:t>
      </w:r>
      <w:r w:rsidR="009558DF" w:rsidRPr="003839C6">
        <w:t xml:space="preserve">el </w:t>
      </w:r>
      <w:proofErr w:type="spellStart"/>
      <w:r w:rsidR="009558DF" w:rsidRPr="003839C6">
        <w:t>front</w:t>
      </w:r>
      <w:proofErr w:type="spellEnd"/>
      <w:r w:rsidRPr="003839C6">
        <w:t xml:space="preserve"> y al mismo tiempo el back dependiendo lo </w:t>
      </w:r>
      <w:r w:rsidR="00E3034C" w:rsidRPr="003839C6">
        <w:t xml:space="preserve">        </w:t>
      </w:r>
      <w:r w:rsidR="00800520" w:rsidRPr="003839C6">
        <w:lastRenderedPageBreak/>
        <w:t xml:space="preserve">tecnologías nuevas me salían errores inesperados, pero al final poco a poco se fue aprendiendo todo y conseguí acabar el proyecto. </w:t>
      </w:r>
    </w:p>
    <w:p w14:paraId="16358495" w14:textId="77777777" w:rsidR="00800520" w:rsidRPr="003839C6" w:rsidRDefault="00800520" w:rsidP="00FD0920">
      <w:pPr>
        <w:ind w:firstLine="0"/>
      </w:pPr>
    </w:p>
    <w:p w14:paraId="519EC3DC" w14:textId="30064187" w:rsidR="00800520" w:rsidRDefault="00800520" w:rsidP="00800520">
      <w:pPr>
        <w:pStyle w:val="Ttulo02"/>
        <w:rPr>
          <w:rFonts w:ascii="Times New Roman" w:hAnsi="Times New Roman" w:cs="Times New Roman"/>
        </w:rPr>
      </w:pPr>
      <w:bookmarkStart w:id="50" w:name="_Toc73815532"/>
      <w:r w:rsidRPr="003839C6">
        <w:rPr>
          <w:rFonts w:ascii="Times New Roman" w:hAnsi="Times New Roman" w:cs="Times New Roman"/>
        </w:rPr>
        <w:t>Diagrama de clases</w:t>
      </w:r>
      <w:bookmarkEnd w:id="50"/>
    </w:p>
    <w:p w14:paraId="7B0C9FBF" w14:textId="78858085" w:rsidR="001004B1" w:rsidRPr="001004B1" w:rsidRDefault="001004B1" w:rsidP="001004B1">
      <w:r>
        <w:t>Este es el diagrama de clases de mi aplicación:</w:t>
      </w:r>
    </w:p>
    <w:p w14:paraId="7644C916" w14:textId="69287AC2" w:rsidR="00800520" w:rsidRDefault="00800520" w:rsidP="00800520"/>
    <w:p w14:paraId="50FA5F22" w14:textId="4E18FF48" w:rsidR="001004B1" w:rsidRDefault="001004B1" w:rsidP="00800520">
      <w:r>
        <w:rPr>
          <w:noProof/>
        </w:rPr>
        <w:drawing>
          <wp:inline distT="0" distB="0" distL="0" distR="0" wp14:anchorId="55D54CDA" wp14:editId="542943C0">
            <wp:extent cx="5563870" cy="44342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63870" cy="4434205"/>
                    </a:xfrm>
                    <a:prstGeom prst="rect">
                      <a:avLst/>
                    </a:prstGeom>
                    <a:noFill/>
                    <a:ln>
                      <a:noFill/>
                    </a:ln>
                  </pic:spPr>
                </pic:pic>
              </a:graphicData>
            </a:graphic>
          </wp:inline>
        </w:drawing>
      </w:r>
    </w:p>
    <w:p w14:paraId="69009CA6" w14:textId="34A06993" w:rsidR="001004B1" w:rsidRDefault="001004B1" w:rsidP="00800520"/>
    <w:p w14:paraId="08FEFE9A" w14:textId="5AD2CE9E" w:rsidR="001004B1" w:rsidRPr="003839C6" w:rsidRDefault="001004B1" w:rsidP="00800520">
      <w:r>
        <w:t xml:space="preserve">Como </w:t>
      </w:r>
      <w:r w:rsidR="00E94F51">
        <w:t xml:space="preserve">mi back este hecho en </w:t>
      </w:r>
      <w:proofErr w:type="spellStart"/>
      <w:r w:rsidR="00E94F51">
        <w:t>Node</w:t>
      </w:r>
      <w:proofErr w:type="spellEnd"/>
      <w:r w:rsidR="00E94F51">
        <w:t xml:space="preserve"> Express tengo las clases llamadas controlador porque el Front manda un </w:t>
      </w:r>
      <w:proofErr w:type="spellStart"/>
      <w:r w:rsidR="00E94F51">
        <w:t>objecto</w:t>
      </w:r>
      <w:proofErr w:type="spellEnd"/>
      <w:r w:rsidR="00E94F51">
        <w:t xml:space="preserve"> </w:t>
      </w:r>
      <w:proofErr w:type="spellStart"/>
      <w:r w:rsidR="00E94F51">
        <w:t>Request</w:t>
      </w:r>
      <w:proofErr w:type="spellEnd"/>
      <w:r w:rsidR="00E94F51">
        <w:t xml:space="preserve"> al back y dependiendo la ruta que esta mandada la petición llama una función o otra. La función recoge el objeto </w:t>
      </w:r>
      <w:proofErr w:type="spellStart"/>
      <w:r w:rsidR="00E94F51">
        <w:t>Request</w:t>
      </w:r>
      <w:proofErr w:type="spellEnd"/>
      <w:r w:rsidR="00E94F51">
        <w:t xml:space="preserve"> que manda el Front y ejecuta la consulta o la lógica que tiene que hacer y devuelve el objeto Response con la respuesta al Front.</w:t>
      </w:r>
    </w:p>
    <w:p w14:paraId="5ED2825B" w14:textId="1DD5E324" w:rsidR="005210A8" w:rsidRPr="003839C6" w:rsidRDefault="00F5398B" w:rsidP="005210A8">
      <w:pPr>
        <w:pStyle w:val="Ttulo02"/>
        <w:rPr>
          <w:rFonts w:ascii="Times New Roman" w:hAnsi="Times New Roman" w:cs="Times New Roman"/>
        </w:rPr>
      </w:pPr>
      <w:bookmarkStart w:id="51" w:name="_Toc73815533"/>
      <w:r w:rsidRPr="003839C6">
        <w:rPr>
          <w:rFonts w:ascii="Times New Roman" w:hAnsi="Times New Roman" w:cs="Times New Roman"/>
        </w:rPr>
        <w:lastRenderedPageBreak/>
        <w:t>Diseño de la BBDD</w:t>
      </w:r>
      <w:bookmarkEnd w:id="51"/>
    </w:p>
    <w:p w14:paraId="317795B3" w14:textId="1674A4BA" w:rsidR="00F5398B" w:rsidRDefault="00BC4BEF" w:rsidP="00F5398B">
      <w:r>
        <w:rPr>
          <w:noProof/>
        </w:rPr>
        <w:drawing>
          <wp:inline distT="0" distB="0" distL="0" distR="0" wp14:anchorId="66EB9F64" wp14:editId="784EA05B">
            <wp:extent cx="5429250" cy="5219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29250" cy="5219700"/>
                    </a:xfrm>
                    <a:prstGeom prst="rect">
                      <a:avLst/>
                    </a:prstGeom>
                  </pic:spPr>
                </pic:pic>
              </a:graphicData>
            </a:graphic>
          </wp:inline>
        </w:drawing>
      </w:r>
    </w:p>
    <w:p w14:paraId="13E01EE2" w14:textId="232A6E50" w:rsidR="00BC4BEF" w:rsidRDefault="00BC4BEF" w:rsidP="00F5398B"/>
    <w:p w14:paraId="2DD6C795" w14:textId="11E0D3B8" w:rsidR="00BC4BEF" w:rsidRDefault="00BC4BEF" w:rsidP="00F5398B">
      <w:r>
        <w:rPr>
          <w:noProof/>
        </w:rPr>
        <w:drawing>
          <wp:inline distT="0" distB="0" distL="0" distR="0" wp14:anchorId="7926EB38" wp14:editId="5C097FAA">
            <wp:extent cx="5579745" cy="175387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9745" cy="1753870"/>
                    </a:xfrm>
                    <a:prstGeom prst="rect">
                      <a:avLst/>
                    </a:prstGeom>
                  </pic:spPr>
                </pic:pic>
              </a:graphicData>
            </a:graphic>
          </wp:inline>
        </w:drawing>
      </w:r>
    </w:p>
    <w:p w14:paraId="3F0E5046" w14:textId="77777777" w:rsidR="00BC4BEF" w:rsidRDefault="00BC4BEF" w:rsidP="00F5398B"/>
    <w:p w14:paraId="0527C97F" w14:textId="77777777" w:rsidR="00BC4BEF" w:rsidRPr="003839C6" w:rsidRDefault="00BC4BEF" w:rsidP="00F5398B"/>
    <w:p w14:paraId="25300467" w14:textId="02A9D806" w:rsidR="00F5398B" w:rsidRPr="003839C6" w:rsidRDefault="00F5398B" w:rsidP="00F5398B">
      <w:pPr>
        <w:pStyle w:val="Ttulo02"/>
        <w:rPr>
          <w:rFonts w:ascii="Times New Roman" w:hAnsi="Times New Roman" w:cs="Times New Roman"/>
        </w:rPr>
      </w:pPr>
      <w:bookmarkStart w:id="52" w:name="_Toc73815534"/>
      <w:r w:rsidRPr="003839C6">
        <w:rPr>
          <w:rFonts w:ascii="Times New Roman" w:hAnsi="Times New Roman" w:cs="Times New Roman"/>
        </w:rPr>
        <w:lastRenderedPageBreak/>
        <w:t>Mapas de navegación</w:t>
      </w:r>
      <w:bookmarkEnd w:id="52"/>
    </w:p>
    <w:p w14:paraId="0F9E5C16" w14:textId="77777777" w:rsidR="00800520" w:rsidRPr="003839C6" w:rsidRDefault="00800520" w:rsidP="00FD0920">
      <w:pPr>
        <w:ind w:firstLine="0"/>
      </w:pPr>
    </w:p>
    <w:p w14:paraId="07712E7B" w14:textId="1ABE0E75" w:rsidR="00800520" w:rsidRPr="003839C6" w:rsidRDefault="00800520" w:rsidP="00800520">
      <w:pPr>
        <w:pStyle w:val="Ttulo01"/>
        <w:rPr>
          <w:rFonts w:ascii="Times New Roman" w:hAnsi="Times New Roman" w:cs="Times New Roman"/>
        </w:rPr>
        <w:sectPr w:rsidR="00800520" w:rsidRPr="003839C6" w:rsidSect="00890DC1">
          <w:footerReference w:type="default" r:id="rId26"/>
          <w:type w:val="evenPage"/>
          <w:pgSz w:w="11906" w:h="16838" w:code="9"/>
          <w:pgMar w:top="1134" w:right="1418" w:bottom="1134" w:left="1701" w:header="709" w:footer="709" w:gutter="0"/>
          <w:cols w:space="708"/>
          <w:docGrid w:linePitch="360"/>
        </w:sectPr>
      </w:pPr>
    </w:p>
    <w:p w14:paraId="5917ACC8" w14:textId="59A2CB1B" w:rsidR="00F5398B" w:rsidRPr="003839C6" w:rsidRDefault="00802AC2" w:rsidP="00F5398B">
      <w:pPr>
        <w:pStyle w:val="Ttulo01"/>
        <w:rPr>
          <w:rFonts w:ascii="Times New Roman" w:hAnsi="Times New Roman" w:cs="Times New Roman"/>
        </w:rPr>
      </w:pPr>
      <w:bookmarkStart w:id="53" w:name="_Toc68214852"/>
      <w:bookmarkStart w:id="54" w:name="_Toc73815535"/>
      <w:r w:rsidRPr="003839C6">
        <w:rPr>
          <w:rFonts w:ascii="Times New Roman" w:hAnsi="Times New Roman" w:cs="Times New Roman"/>
        </w:rPr>
        <w:lastRenderedPageBreak/>
        <w:t>Entorno de programación, Lenguajes y herramientas</w:t>
      </w:r>
      <w:bookmarkEnd w:id="53"/>
      <w:bookmarkEnd w:id="54"/>
    </w:p>
    <w:p w14:paraId="5556B9A0" w14:textId="7B1C21C3" w:rsidR="00F5398B" w:rsidRPr="003839C6" w:rsidRDefault="00F5398B" w:rsidP="00F5398B"/>
    <w:p w14:paraId="01483299" w14:textId="77777777" w:rsidR="00F5398B" w:rsidRPr="003839C6" w:rsidRDefault="00F5398B" w:rsidP="00F5398B"/>
    <w:p w14:paraId="5ECFDD4F" w14:textId="70A3DB0E" w:rsidR="00F5398B" w:rsidRPr="003839C6" w:rsidRDefault="00F5398B" w:rsidP="00F5398B">
      <w:pPr>
        <w:ind w:firstLine="0"/>
        <w:sectPr w:rsidR="00F5398B" w:rsidRPr="003839C6" w:rsidSect="00890DC1">
          <w:type w:val="evenPage"/>
          <w:pgSz w:w="11906" w:h="16838" w:code="9"/>
          <w:pgMar w:top="1134" w:right="1418" w:bottom="1134" w:left="1701" w:header="709" w:footer="709" w:gutter="0"/>
          <w:cols w:space="708"/>
          <w:docGrid w:linePitch="360"/>
        </w:sectPr>
      </w:pPr>
    </w:p>
    <w:p w14:paraId="1394C211" w14:textId="77777777" w:rsidR="008A7497" w:rsidRPr="003839C6" w:rsidRDefault="00802AC2" w:rsidP="008A7497">
      <w:pPr>
        <w:pStyle w:val="Ttulo01"/>
        <w:rPr>
          <w:rFonts w:ascii="Times New Roman" w:hAnsi="Times New Roman" w:cs="Times New Roman"/>
        </w:rPr>
      </w:pPr>
      <w:bookmarkStart w:id="55" w:name="_Toc68214853"/>
      <w:bookmarkStart w:id="56" w:name="_Toc73815536"/>
      <w:r w:rsidRPr="003839C6">
        <w:rPr>
          <w:rFonts w:ascii="Times New Roman" w:hAnsi="Times New Roman" w:cs="Times New Roman"/>
        </w:rPr>
        <w:lastRenderedPageBreak/>
        <w:t>Implementación</w:t>
      </w:r>
      <w:bookmarkEnd w:id="55"/>
      <w:r w:rsidR="00F5398B" w:rsidRPr="003839C6">
        <w:rPr>
          <w:rFonts w:ascii="Times New Roman" w:hAnsi="Times New Roman" w:cs="Times New Roman"/>
        </w:rPr>
        <w:t>: Prototipado, codificación y validación</w:t>
      </w:r>
      <w:bookmarkEnd w:id="56"/>
    </w:p>
    <w:p w14:paraId="427A9AC9" w14:textId="77777777" w:rsidR="00F5398B" w:rsidRPr="003839C6" w:rsidRDefault="00F5398B" w:rsidP="00F5398B">
      <w:pPr>
        <w:ind w:firstLine="0"/>
      </w:pPr>
    </w:p>
    <w:p w14:paraId="3AB7C3B6" w14:textId="5EA1C5DE" w:rsidR="00F5398B" w:rsidRPr="003839C6" w:rsidRDefault="00F5398B" w:rsidP="00F5398B">
      <w:pPr>
        <w:pStyle w:val="Ttulo02"/>
        <w:rPr>
          <w:rFonts w:ascii="Times New Roman" w:hAnsi="Times New Roman" w:cs="Times New Roman"/>
        </w:rPr>
      </w:pPr>
      <w:bookmarkStart w:id="57" w:name="_Toc73815537"/>
      <w:r w:rsidRPr="003839C6">
        <w:rPr>
          <w:rFonts w:ascii="Times New Roman" w:hAnsi="Times New Roman" w:cs="Times New Roman"/>
        </w:rPr>
        <w:t>Prototipo del proyecto</w:t>
      </w:r>
      <w:bookmarkEnd w:id="57"/>
    </w:p>
    <w:p w14:paraId="7F30B088" w14:textId="09F15E46" w:rsidR="00F5398B" w:rsidRPr="003839C6" w:rsidRDefault="00F5398B" w:rsidP="00F5398B"/>
    <w:p w14:paraId="0BBA697E" w14:textId="4EE7A734" w:rsidR="00F5398B" w:rsidRPr="003839C6" w:rsidRDefault="00F5398B" w:rsidP="00F5398B">
      <w:pPr>
        <w:pStyle w:val="Ttulo02"/>
        <w:rPr>
          <w:rFonts w:ascii="Times New Roman" w:hAnsi="Times New Roman" w:cs="Times New Roman"/>
        </w:rPr>
      </w:pPr>
      <w:bookmarkStart w:id="58" w:name="_Toc73815538"/>
      <w:r w:rsidRPr="003839C6">
        <w:rPr>
          <w:rFonts w:ascii="Times New Roman" w:hAnsi="Times New Roman" w:cs="Times New Roman"/>
        </w:rPr>
        <w:t>Aspectos relevantes de la codificación</w:t>
      </w:r>
      <w:bookmarkEnd w:id="58"/>
    </w:p>
    <w:p w14:paraId="28066157" w14:textId="17D10C37" w:rsidR="00F5398B" w:rsidRPr="003839C6" w:rsidRDefault="00F5398B" w:rsidP="00F5398B"/>
    <w:p w14:paraId="49CE6A01" w14:textId="4A30AE82" w:rsidR="00F5398B" w:rsidRPr="003839C6" w:rsidRDefault="00F5398B" w:rsidP="00F5398B">
      <w:pPr>
        <w:pStyle w:val="Ttulo02"/>
        <w:rPr>
          <w:rFonts w:ascii="Times New Roman" w:hAnsi="Times New Roman" w:cs="Times New Roman"/>
        </w:rPr>
      </w:pPr>
      <w:bookmarkStart w:id="59" w:name="_Toc73815539"/>
      <w:r w:rsidRPr="003839C6">
        <w:rPr>
          <w:rFonts w:ascii="Times New Roman" w:hAnsi="Times New Roman" w:cs="Times New Roman"/>
        </w:rPr>
        <w:t>Pruebas funcionales</w:t>
      </w:r>
      <w:bookmarkEnd w:id="59"/>
    </w:p>
    <w:p w14:paraId="48A39362" w14:textId="4659EE7E" w:rsidR="00F5398B" w:rsidRPr="003839C6" w:rsidRDefault="00F5398B" w:rsidP="00F5398B"/>
    <w:p w14:paraId="031F3417" w14:textId="01BF7A55" w:rsidR="00F5398B" w:rsidRPr="003839C6" w:rsidRDefault="00F5398B" w:rsidP="00F5398B">
      <w:pPr>
        <w:pStyle w:val="Ttulo02"/>
        <w:rPr>
          <w:rFonts w:ascii="Times New Roman" w:hAnsi="Times New Roman" w:cs="Times New Roman"/>
        </w:rPr>
      </w:pPr>
      <w:bookmarkStart w:id="60" w:name="_Toc73815540"/>
      <w:r w:rsidRPr="003839C6">
        <w:rPr>
          <w:rFonts w:ascii="Times New Roman" w:hAnsi="Times New Roman" w:cs="Times New Roman"/>
        </w:rPr>
        <w:t>Pruebas de accesibilidad</w:t>
      </w:r>
      <w:bookmarkEnd w:id="60"/>
    </w:p>
    <w:p w14:paraId="29C4BE03" w14:textId="77777777" w:rsidR="00F5398B" w:rsidRPr="003839C6" w:rsidRDefault="00F5398B" w:rsidP="00F5398B"/>
    <w:p w14:paraId="7AEC2CE5" w14:textId="0A56B058" w:rsidR="00F5398B" w:rsidRPr="003839C6" w:rsidRDefault="00F5398B" w:rsidP="00F5398B">
      <w:pPr>
        <w:sectPr w:rsidR="00F5398B" w:rsidRPr="003839C6" w:rsidSect="00890DC1">
          <w:type w:val="evenPage"/>
          <w:pgSz w:w="11906" w:h="16838" w:code="9"/>
          <w:pgMar w:top="1134" w:right="1418" w:bottom="1134" w:left="1701" w:header="709" w:footer="709" w:gutter="0"/>
          <w:cols w:space="708"/>
          <w:docGrid w:linePitch="360"/>
        </w:sectPr>
      </w:pPr>
    </w:p>
    <w:p w14:paraId="089E4139" w14:textId="7864517B" w:rsidR="00802AC2" w:rsidRPr="003839C6" w:rsidRDefault="00802AC2" w:rsidP="008A7497">
      <w:pPr>
        <w:pStyle w:val="Ttulo01"/>
        <w:rPr>
          <w:rFonts w:ascii="Times New Roman" w:hAnsi="Times New Roman" w:cs="Times New Roman"/>
        </w:rPr>
      </w:pPr>
      <w:bookmarkStart w:id="61" w:name="_Toc68214854"/>
      <w:bookmarkStart w:id="62" w:name="_Toc73815541"/>
      <w:r w:rsidRPr="003839C6">
        <w:rPr>
          <w:rFonts w:ascii="Times New Roman" w:hAnsi="Times New Roman" w:cs="Times New Roman"/>
        </w:rPr>
        <w:lastRenderedPageBreak/>
        <w:t>Manuales de despliegue, operación y mantenimiento</w:t>
      </w:r>
      <w:bookmarkEnd w:id="61"/>
      <w:bookmarkEnd w:id="62"/>
      <w:r w:rsidRPr="003839C6">
        <w:rPr>
          <w:rFonts w:ascii="Times New Roman" w:hAnsi="Times New Roman" w:cs="Times New Roman"/>
        </w:rPr>
        <w:br w:type="page"/>
      </w:r>
    </w:p>
    <w:p w14:paraId="058C3819" w14:textId="77777777" w:rsidR="00802AC2" w:rsidRPr="003839C6" w:rsidRDefault="00802AC2" w:rsidP="00802AC2"/>
    <w:p w14:paraId="1D21237C" w14:textId="754C78B7" w:rsidR="00802AC2" w:rsidRPr="003839C6" w:rsidRDefault="00802AC2" w:rsidP="00802AC2">
      <w:pPr>
        <w:pStyle w:val="Ttulo01"/>
        <w:rPr>
          <w:rFonts w:ascii="Times New Roman" w:hAnsi="Times New Roman" w:cs="Times New Roman"/>
        </w:rPr>
      </w:pPr>
      <w:bookmarkStart w:id="63" w:name="_Toc68214855"/>
      <w:bookmarkStart w:id="64" w:name="_Toc73815542"/>
      <w:r w:rsidRPr="003839C6">
        <w:rPr>
          <w:rFonts w:ascii="Times New Roman" w:hAnsi="Times New Roman" w:cs="Times New Roman"/>
        </w:rPr>
        <w:t>Conclusiones</w:t>
      </w:r>
      <w:bookmarkEnd w:id="63"/>
      <w:bookmarkEnd w:id="64"/>
    </w:p>
    <w:p w14:paraId="194F48DD" w14:textId="2A5C8AC2" w:rsidR="00F5398B" w:rsidRPr="003839C6" w:rsidRDefault="00F5398B" w:rsidP="00F5398B">
      <w:pPr>
        <w:pStyle w:val="Ttulo02"/>
        <w:rPr>
          <w:rFonts w:ascii="Times New Roman" w:hAnsi="Times New Roman" w:cs="Times New Roman"/>
        </w:rPr>
      </w:pPr>
      <w:bookmarkStart w:id="65" w:name="_Toc73815543"/>
      <w:r w:rsidRPr="003839C6">
        <w:rPr>
          <w:rFonts w:ascii="Times New Roman" w:hAnsi="Times New Roman" w:cs="Times New Roman"/>
        </w:rPr>
        <w:t>Conclusiones sobre el trabajo realizado</w:t>
      </w:r>
      <w:bookmarkEnd w:id="65"/>
    </w:p>
    <w:p w14:paraId="3B440F24" w14:textId="3D05A9AD" w:rsidR="00F5398B" w:rsidRPr="003839C6" w:rsidRDefault="00F5398B" w:rsidP="00F5398B"/>
    <w:p w14:paraId="1D4B2445" w14:textId="4B749B8B" w:rsidR="00F5398B" w:rsidRPr="003839C6" w:rsidRDefault="00F5398B" w:rsidP="00F5398B">
      <w:pPr>
        <w:pStyle w:val="Ttulo02"/>
        <w:rPr>
          <w:rFonts w:ascii="Times New Roman" w:hAnsi="Times New Roman" w:cs="Times New Roman"/>
        </w:rPr>
      </w:pPr>
      <w:bookmarkStart w:id="66" w:name="_Toc73815544"/>
      <w:r w:rsidRPr="003839C6">
        <w:rPr>
          <w:rFonts w:ascii="Times New Roman" w:hAnsi="Times New Roman" w:cs="Times New Roman"/>
        </w:rPr>
        <w:t>Conclusiones sobre el sistema desarrollado</w:t>
      </w:r>
      <w:bookmarkEnd w:id="66"/>
    </w:p>
    <w:p w14:paraId="538004C1" w14:textId="7143311C" w:rsidR="00F5398B" w:rsidRPr="003839C6" w:rsidRDefault="00F5398B" w:rsidP="00F5398B"/>
    <w:p w14:paraId="43F95717" w14:textId="07571C9C" w:rsidR="00802AC2" w:rsidRPr="003839C6" w:rsidRDefault="00F5398B" w:rsidP="00D05B03">
      <w:pPr>
        <w:pStyle w:val="Ttulo02"/>
        <w:rPr>
          <w:rFonts w:ascii="Times New Roman" w:hAnsi="Times New Roman" w:cs="Times New Roman"/>
        </w:rPr>
      </w:pPr>
      <w:bookmarkStart w:id="67" w:name="_Toc73815545"/>
      <w:r w:rsidRPr="003839C6">
        <w:rPr>
          <w:rFonts w:ascii="Times New Roman" w:hAnsi="Times New Roman" w:cs="Times New Roman"/>
        </w:rPr>
        <w:t>Agradecimientos</w:t>
      </w:r>
      <w:bookmarkEnd w:id="67"/>
    </w:p>
    <w:p w14:paraId="289F70D0" w14:textId="428AA210" w:rsidR="00D05B03" w:rsidRPr="003839C6" w:rsidRDefault="00D05B03" w:rsidP="00D05B03">
      <w:r w:rsidRPr="003839C6">
        <w:t xml:space="preserve">Me gustaría agradecer a mi familia por apoyarme siempre en mi vida y a todos los compañeros que he conocido durante estos años de ciclo y también a los profesores por su gran trabajo y dedicación a nosotros y por enseñaros y guiarnos todo. </w:t>
      </w:r>
    </w:p>
    <w:p w14:paraId="07B7AD50" w14:textId="77777777" w:rsidR="00D05B03" w:rsidRPr="003839C6" w:rsidRDefault="00D05B03" w:rsidP="00D05B03">
      <w:r w:rsidRPr="003839C6">
        <w:t xml:space="preserve">También me gustaría agradecer en especial a Lucía Mena Vázquez para ayudarme con ese proyecto ya que las tecnologías que han sido utilizadas en ese proyecto son nuevas para nosotros y las vimos juntos y cuando me salían problemas me ayudó bastante a solucionarlos. </w:t>
      </w:r>
    </w:p>
    <w:p w14:paraId="2C80900F" w14:textId="77777777" w:rsidR="00D05B03" w:rsidRPr="003839C6" w:rsidRDefault="00D05B03" w:rsidP="00D05B03">
      <w:r w:rsidRPr="003839C6">
        <w:t>También me gustaría a agradecer a Víctor Escudero López por siempre apoyarme y motivarme a sacar ese proyecto.</w:t>
      </w:r>
    </w:p>
    <w:p w14:paraId="5B23598D" w14:textId="77777777" w:rsidR="00D05B03" w:rsidRPr="003839C6" w:rsidRDefault="00D05B03" w:rsidP="00D05B03">
      <w:r w:rsidRPr="003839C6">
        <w:t>Por último, también quiero agradecer a Jaume Lloret Enríquez mi tutor individual de ese proyecto por la ayudarme y guiarme durante estos meses.</w:t>
      </w:r>
    </w:p>
    <w:p w14:paraId="762F68B6" w14:textId="77777777" w:rsidR="00D05B03" w:rsidRPr="003839C6" w:rsidRDefault="00D05B03" w:rsidP="00D05B03">
      <w:pPr>
        <w:ind w:firstLine="0"/>
      </w:pPr>
    </w:p>
    <w:p w14:paraId="13D0FCF0" w14:textId="77777777" w:rsidR="00D05B03" w:rsidRPr="003839C6" w:rsidRDefault="00D05B03" w:rsidP="00D05B03">
      <w:pPr>
        <w:ind w:firstLine="0"/>
      </w:pPr>
      <w:r w:rsidRPr="003839C6">
        <w:t>Muchas Gracias</w:t>
      </w:r>
    </w:p>
    <w:p w14:paraId="33F1531B" w14:textId="53844F8A" w:rsidR="00D05B03" w:rsidRPr="003839C6" w:rsidRDefault="00D05B03">
      <w:pPr>
        <w:spacing w:line="240" w:lineRule="auto"/>
        <w:ind w:firstLine="0"/>
      </w:pPr>
      <w:r w:rsidRPr="003839C6">
        <w:br w:type="page"/>
      </w:r>
    </w:p>
    <w:p w14:paraId="658E3F40" w14:textId="77777777" w:rsidR="00D05B03" w:rsidRPr="003839C6" w:rsidRDefault="00D05B03" w:rsidP="00D05B03"/>
    <w:p w14:paraId="16C44507" w14:textId="1207E53D" w:rsidR="008A7497" w:rsidRPr="003839C6" w:rsidRDefault="00802AC2" w:rsidP="00D05B03">
      <w:pPr>
        <w:pStyle w:val="Ttulo01"/>
        <w:rPr>
          <w:rFonts w:ascii="Times New Roman" w:hAnsi="Times New Roman" w:cs="Times New Roman"/>
        </w:rPr>
      </w:pPr>
      <w:bookmarkStart w:id="68" w:name="_Toc68214856"/>
      <w:bookmarkStart w:id="69" w:name="_Toc73815546"/>
      <w:r w:rsidRPr="003839C6">
        <w:rPr>
          <w:rFonts w:ascii="Times New Roman" w:hAnsi="Times New Roman" w:cs="Times New Roman"/>
        </w:rPr>
        <w:t>Bibliografía</w:t>
      </w:r>
      <w:bookmarkEnd w:id="68"/>
      <w:bookmarkEnd w:id="69"/>
    </w:p>
    <w:sectPr w:rsidR="008A7497" w:rsidRPr="003839C6" w:rsidSect="00890DC1">
      <w:type w:val="evenPage"/>
      <w:pgSz w:w="11906" w:h="16838" w:code="9"/>
      <w:pgMar w:top="1134" w:right="1418"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8217C3" w14:textId="77777777" w:rsidR="000F4EE7" w:rsidRDefault="000F4EE7">
      <w:r>
        <w:separator/>
      </w:r>
    </w:p>
  </w:endnote>
  <w:endnote w:type="continuationSeparator" w:id="0">
    <w:p w14:paraId="6E5281E8" w14:textId="77777777" w:rsidR="000F4EE7" w:rsidRDefault="000F4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
    <w:altName w:val="Times New Roman"/>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F3FB0" w14:textId="77777777" w:rsidR="009D34C6" w:rsidRPr="00953C62" w:rsidRDefault="009D34C6" w:rsidP="007A0D0F">
    <w:pPr>
      <w:pStyle w:val="Footer"/>
      <w:rPr>
        <w:rStyle w:val="PageNumber"/>
        <w:lang w:val="en-US"/>
      </w:rPr>
    </w:pPr>
    <w:r>
      <w:rPr>
        <w:rStyle w:val="PageNumber"/>
      </w:rPr>
      <w:fldChar w:fldCharType="begin"/>
    </w:r>
    <w:r w:rsidRPr="00953C62">
      <w:rPr>
        <w:rStyle w:val="PageNumber"/>
        <w:lang w:val="en-US"/>
      </w:rPr>
      <w:instrText xml:space="preserve">PAGE  </w:instrText>
    </w:r>
    <w:r>
      <w:rPr>
        <w:rStyle w:val="PageNumber"/>
      </w:rPr>
      <w:fldChar w:fldCharType="separate"/>
    </w:r>
    <w:r w:rsidRPr="00953C62">
      <w:rPr>
        <w:rStyle w:val="PageNumber"/>
        <w:noProof/>
        <w:lang w:val="en-US"/>
      </w:rPr>
      <w:t>10</w:t>
    </w:r>
    <w:r>
      <w:rPr>
        <w:rStyle w:val="PageNumber"/>
      </w:rPr>
      <w:fldChar w:fldCharType="end"/>
    </w:r>
  </w:p>
  <w:p w14:paraId="06BB0747" w14:textId="77777777" w:rsidR="009D34C6" w:rsidRPr="00135512" w:rsidRDefault="009D34C6" w:rsidP="007A0D0F">
    <w:pPr>
      <w:pStyle w:val="Footer"/>
      <w:rPr>
        <w:lang w:val="en-GB"/>
      </w:rPr>
    </w:pPr>
    <w:r w:rsidRPr="00953C62">
      <w:rPr>
        <w:lang w:val="en-US"/>
      </w:rPr>
      <w:tab/>
    </w:r>
    <w:r w:rsidRPr="00953C62">
      <w:rPr>
        <w:lang w:val="en-US"/>
      </w:rPr>
      <w:tab/>
    </w:r>
    <w:r w:rsidRPr="00B9692A">
      <w:rPr>
        <w:lang w:val="en-GB"/>
      </w:rPr>
      <w:t xml:space="preserve">IES PERE MARIA ORTS I </w:t>
    </w:r>
    <w:r w:rsidRPr="00135512">
      <w:rPr>
        <w:lang w:val="en-GB"/>
      </w:rPr>
      <w:t>BOSCH</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85597F" w14:textId="77777777" w:rsidR="009D34C6" w:rsidRPr="00953C62" w:rsidRDefault="009D34C6" w:rsidP="007A0D0F">
    <w:pPr>
      <w:pStyle w:val="Footer"/>
      <w:rPr>
        <w:rStyle w:val="PageNumber"/>
        <w:lang w:val="en-US"/>
      </w:rPr>
    </w:pPr>
    <w:r>
      <w:rPr>
        <w:rStyle w:val="PageNumber"/>
      </w:rPr>
      <w:fldChar w:fldCharType="begin"/>
    </w:r>
    <w:r w:rsidRPr="00953C62">
      <w:rPr>
        <w:rStyle w:val="PageNumber"/>
        <w:lang w:val="en-US"/>
      </w:rPr>
      <w:instrText xml:space="preserve">PAGE  </w:instrText>
    </w:r>
    <w:r>
      <w:rPr>
        <w:rStyle w:val="PageNumber"/>
      </w:rPr>
      <w:fldChar w:fldCharType="separate"/>
    </w:r>
    <w:r w:rsidRPr="00953C62">
      <w:rPr>
        <w:rStyle w:val="PageNumber"/>
        <w:noProof/>
        <w:lang w:val="en-US"/>
      </w:rPr>
      <w:t>iii</w:t>
    </w:r>
    <w:r>
      <w:rPr>
        <w:rStyle w:val="PageNumber"/>
      </w:rPr>
      <w:fldChar w:fldCharType="end"/>
    </w:r>
  </w:p>
  <w:p w14:paraId="7FC7594A" w14:textId="77777777" w:rsidR="009D34C6" w:rsidRPr="00B9692A" w:rsidRDefault="009D34C6" w:rsidP="007A0D0F">
    <w:pPr>
      <w:pStyle w:val="Footer"/>
      <w:rPr>
        <w:lang w:val="en-GB"/>
      </w:rPr>
    </w:pPr>
    <w:r w:rsidRPr="00B9692A">
      <w:rPr>
        <w:lang w:val="en-GB"/>
      </w:rPr>
      <w:t xml:space="preserve">IES PERE MARIA ORTS I </w:t>
    </w:r>
    <w:r w:rsidRPr="00953C62">
      <w:rPr>
        <w:lang w:val="en-US"/>
      </w:rPr>
      <w:t>BOSCH</w:t>
    </w:r>
    <w:r w:rsidRPr="00B9692A">
      <w:rPr>
        <w:lang w:val="en-GB"/>
      </w:rPr>
      <w:tab/>
    </w:r>
    <w:r w:rsidRPr="00B9692A">
      <w:rPr>
        <w:lang w:val="en-GB"/>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C82" w14:textId="77777777" w:rsidR="009D34C6" w:rsidRPr="00D974C5" w:rsidRDefault="009D34C6" w:rsidP="00085B58">
    <w:pPr>
      <w:pStyle w:val="Footer"/>
      <w:framePr w:wrap="around" w:vAnchor="text" w:hAnchor="margin" w:xAlign="right" w:y="1"/>
      <w:rPr>
        <w:rStyle w:val="PageNumber"/>
        <w:lang w:val="en-US"/>
      </w:rPr>
    </w:pPr>
    <w:r>
      <w:rPr>
        <w:rStyle w:val="PageNumber"/>
      </w:rPr>
      <w:fldChar w:fldCharType="begin"/>
    </w:r>
    <w:r w:rsidRPr="00D974C5">
      <w:rPr>
        <w:rStyle w:val="PageNumber"/>
        <w:lang w:val="en-US"/>
      </w:rPr>
      <w:instrText xml:space="preserve">PAGE  </w:instrText>
    </w:r>
    <w:r>
      <w:rPr>
        <w:rStyle w:val="PageNumber"/>
      </w:rPr>
      <w:fldChar w:fldCharType="separate"/>
    </w:r>
    <w:r w:rsidRPr="00D974C5">
      <w:rPr>
        <w:rStyle w:val="PageNumber"/>
        <w:noProof/>
        <w:lang w:val="en-US"/>
      </w:rPr>
      <w:t>9</w:t>
    </w:r>
    <w:r>
      <w:rPr>
        <w:rStyle w:val="PageNumber"/>
      </w:rPr>
      <w:fldChar w:fldCharType="end"/>
    </w:r>
  </w:p>
  <w:p w14:paraId="6B28B3BB" w14:textId="77777777" w:rsidR="009D34C6" w:rsidRPr="00886822" w:rsidRDefault="009D34C6" w:rsidP="00886822">
    <w:pPr>
      <w:pStyle w:val="Footer"/>
      <w:ind w:right="360"/>
      <w:rPr>
        <w:lang w:val="en-GB"/>
      </w:rPr>
    </w:pPr>
    <w:r w:rsidRPr="00B9692A">
      <w:rPr>
        <w:lang w:val="en-GB"/>
      </w:rPr>
      <w:t xml:space="preserve">IES PERE MARIA ORTS I </w:t>
    </w:r>
    <w:r w:rsidRPr="00135512">
      <w:rPr>
        <w:lang w:val="en-GB"/>
      </w:rPr>
      <w:t>BOSCH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64D67D" w14:textId="77777777" w:rsidR="000F4EE7" w:rsidRDefault="000F4EE7">
      <w:r>
        <w:separator/>
      </w:r>
    </w:p>
  </w:footnote>
  <w:footnote w:type="continuationSeparator" w:id="0">
    <w:p w14:paraId="61D7E6F1" w14:textId="77777777" w:rsidR="000F4EE7" w:rsidRDefault="000F4E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2834BF" w14:textId="77777777" w:rsidR="009D34C6" w:rsidRDefault="009D34C6" w:rsidP="000517A6">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C96EFB" w14:textId="77777777" w:rsidR="009D34C6" w:rsidRDefault="009D34C6" w:rsidP="00B9692A">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CA88A9" w14:textId="77777777" w:rsidR="009D34C6" w:rsidRDefault="009D34C6" w:rsidP="00B9692A">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B8441" w14:textId="77777777" w:rsidR="009D34C6" w:rsidRDefault="009D34C6" w:rsidP="007A0D0F">
    <w:pPr>
      <w:pStyle w:val="Header"/>
    </w:pPr>
    <w:r>
      <w:t>GYMOOZE</w:t>
    </w:r>
    <w:r w:rsidRPr="000517A6">
      <w:tab/>
    </w:r>
    <w:r w:rsidRPr="000517A6">
      <w:tab/>
    </w:r>
    <w:r>
      <w:t>DAW</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515358" w14:textId="73F2516B" w:rsidR="009D34C6" w:rsidRPr="000517A6" w:rsidRDefault="009D34C6" w:rsidP="007A0D0F">
    <w:pPr>
      <w:pStyle w:val="Header"/>
    </w:pPr>
    <w:r>
      <w:t>DAW</w:t>
    </w:r>
    <w:r w:rsidRPr="000517A6">
      <w:tab/>
    </w:r>
    <w:r w:rsidRPr="000517A6">
      <w:tab/>
    </w:r>
    <w:r>
      <w:t>GYMOOZE</w:t>
    </w:r>
  </w:p>
  <w:p w14:paraId="0190B5E0" w14:textId="77777777" w:rsidR="009D34C6" w:rsidRDefault="009D34C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F37FB"/>
    <w:multiLevelType w:val="multilevel"/>
    <w:tmpl w:val="DCA2D2E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 w15:restartNumberingAfterBreak="0">
    <w:nsid w:val="11367F66"/>
    <w:multiLevelType w:val="multilevel"/>
    <w:tmpl w:val="0852AB7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137B04E7"/>
    <w:multiLevelType w:val="multilevel"/>
    <w:tmpl w:val="0324CB5A"/>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800"/>
        </w:tabs>
        <w:ind w:left="792" w:hanging="432"/>
      </w:pPr>
      <w:rPr>
        <w:rFonts w:hint="default"/>
      </w:rPr>
    </w:lvl>
    <w:lvl w:ilvl="2">
      <w:start w:val="1"/>
      <w:numFmt w:val="decimal"/>
      <w:lvlText w:val="%1.%2.%3."/>
      <w:lvlJc w:val="left"/>
      <w:pPr>
        <w:tabs>
          <w:tab w:val="num" w:pos="2880"/>
        </w:tabs>
        <w:ind w:left="1224" w:hanging="504"/>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3" w15:restartNumberingAfterBreak="0">
    <w:nsid w:val="1546628D"/>
    <w:multiLevelType w:val="multilevel"/>
    <w:tmpl w:val="7812EA3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4" w15:restartNumberingAfterBreak="0">
    <w:nsid w:val="1941150F"/>
    <w:multiLevelType w:val="multilevel"/>
    <w:tmpl w:val="B9FCA14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5" w15:restartNumberingAfterBreak="0">
    <w:nsid w:val="1AB41C2A"/>
    <w:multiLevelType w:val="multilevel"/>
    <w:tmpl w:val="B03C6E78"/>
    <w:lvl w:ilvl="0">
      <w:start w:val="1"/>
      <w:numFmt w:val="decimal"/>
      <w:suff w:val="space"/>
      <w:lvlText w:val="%1."/>
      <w:lvlJc w:val="left"/>
      <w:pPr>
        <w:ind w:left="360" w:hanging="36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6" w15:restartNumberingAfterBreak="0">
    <w:nsid w:val="1D270FD7"/>
    <w:multiLevelType w:val="multilevel"/>
    <w:tmpl w:val="168E99D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7" w15:restartNumberingAfterBreak="0">
    <w:nsid w:val="213402B1"/>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416167E"/>
    <w:multiLevelType w:val="multilevel"/>
    <w:tmpl w:val="9508C8D4"/>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680"/>
        </w:tabs>
        <w:ind w:left="2232" w:hanging="792"/>
      </w:pPr>
    </w:lvl>
    <w:lvl w:ilvl="5">
      <w:start w:val="1"/>
      <w:numFmt w:val="decimal"/>
      <w:lvlText w:val="%1.%2.%3.%4.%5.%6."/>
      <w:lvlJc w:val="left"/>
      <w:pPr>
        <w:tabs>
          <w:tab w:val="num" w:pos="576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560"/>
        </w:tabs>
        <w:ind w:left="3744" w:hanging="1224"/>
      </w:pPr>
    </w:lvl>
    <w:lvl w:ilvl="8">
      <w:start w:val="1"/>
      <w:numFmt w:val="decimal"/>
      <w:lvlText w:val="%1.%2.%3.%4.%5.%6.%7.%8.%9."/>
      <w:lvlJc w:val="left"/>
      <w:pPr>
        <w:tabs>
          <w:tab w:val="num" w:pos="8640"/>
        </w:tabs>
        <w:ind w:left="4320" w:hanging="1440"/>
      </w:pPr>
    </w:lvl>
  </w:abstractNum>
  <w:abstractNum w:abstractNumId="9" w15:restartNumberingAfterBreak="0">
    <w:nsid w:val="24C66C5D"/>
    <w:multiLevelType w:val="multilevel"/>
    <w:tmpl w:val="DFC4083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0" w15:restartNumberingAfterBreak="0">
    <w:nsid w:val="263F0A47"/>
    <w:multiLevelType w:val="hybridMultilevel"/>
    <w:tmpl w:val="48BA77E0"/>
    <w:lvl w:ilvl="0" w:tplc="AE7A10B4">
      <w:numFmt w:val="bullet"/>
      <w:lvlText w:val="-"/>
      <w:lvlJc w:val="left"/>
      <w:pPr>
        <w:ind w:left="644" w:hanging="360"/>
      </w:pPr>
      <w:rPr>
        <w:rFonts w:ascii="Times New Roman" w:eastAsia="Times New Roman" w:hAnsi="Times New Roman" w:cs="Times New Roman"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1" w15:restartNumberingAfterBreak="0">
    <w:nsid w:val="29B252C3"/>
    <w:multiLevelType w:val="hybridMultilevel"/>
    <w:tmpl w:val="735625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F517021"/>
    <w:multiLevelType w:val="multilevel"/>
    <w:tmpl w:val="61241C38"/>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252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4320"/>
        </w:tabs>
        <w:ind w:left="1872" w:hanging="792"/>
      </w:pPr>
      <w:rPr>
        <w:rFonts w:hint="default"/>
      </w:rPr>
    </w:lvl>
    <w:lvl w:ilvl="5">
      <w:start w:val="1"/>
      <w:numFmt w:val="decimal"/>
      <w:lvlText w:val="%1.%2.%3.%4.%5.%6."/>
      <w:lvlJc w:val="left"/>
      <w:pPr>
        <w:tabs>
          <w:tab w:val="num" w:pos="540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7200"/>
        </w:tabs>
        <w:ind w:left="3384" w:hanging="1224"/>
      </w:pPr>
      <w:rPr>
        <w:rFonts w:hint="default"/>
      </w:rPr>
    </w:lvl>
    <w:lvl w:ilvl="8">
      <w:start w:val="1"/>
      <w:numFmt w:val="decimal"/>
      <w:lvlText w:val="%1.%2.%3.%4.%5.%6.%7.%8.%9."/>
      <w:lvlJc w:val="left"/>
      <w:pPr>
        <w:tabs>
          <w:tab w:val="num" w:pos="8280"/>
        </w:tabs>
        <w:ind w:left="3960" w:hanging="1440"/>
      </w:pPr>
      <w:rPr>
        <w:rFonts w:hint="default"/>
      </w:rPr>
    </w:lvl>
  </w:abstractNum>
  <w:abstractNum w:abstractNumId="13" w15:restartNumberingAfterBreak="0">
    <w:nsid w:val="2FB97A5C"/>
    <w:multiLevelType w:val="multilevel"/>
    <w:tmpl w:val="DD58FD0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4" w15:restartNumberingAfterBreak="0">
    <w:nsid w:val="30266313"/>
    <w:multiLevelType w:val="multilevel"/>
    <w:tmpl w:val="B9FCA14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5" w15:restartNumberingAfterBreak="0">
    <w:nsid w:val="308218A4"/>
    <w:multiLevelType w:val="multilevel"/>
    <w:tmpl w:val="3034A9F2"/>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680"/>
        </w:tabs>
        <w:ind w:left="2232" w:hanging="792"/>
      </w:pPr>
    </w:lvl>
    <w:lvl w:ilvl="5">
      <w:start w:val="1"/>
      <w:numFmt w:val="decimal"/>
      <w:lvlText w:val="%1.%2.%3.%4.%5.%6."/>
      <w:lvlJc w:val="left"/>
      <w:pPr>
        <w:tabs>
          <w:tab w:val="num" w:pos="576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560"/>
        </w:tabs>
        <w:ind w:left="3744" w:hanging="1224"/>
      </w:pPr>
    </w:lvl>
    <w:lvl w:ilvl="8">
      <w:start w:val="1"/>
      <w:numFmt w:val="decimal"/>
      <w:lvlText w:val="%1.%2.%3.%4.%5.%6.%7.%8.%9."/>
      <w:lvlJc w:val="left"/>
      <w:pPr>
        <w:tabs>
          <w:tab w:val="num" w:pos="8640"/>
        </w:tabs>
        <w:ind w:left="4320" w:hanging="1440"/>
      </w:pPr>
    </w:lvl>
  </w:abstractNum>
  <w:abstractNum w:abstractNumId="16" w15:restartNumberingAfterBreak="0">
    <w:nsid w:val="31780A00"/>
    <w:multiLevelType w:val="multilevel"/>
    <w:tmpl w:val="E4E01976"/>
    <w:lvl w:ilvl="0">
      <w:start w:val="1"/>
      <w:numFmt w:val="decimal"/>
      <w:lvlText w:val="%1."/>
      <w:lvlJc w:val="left"/>
      <w:pPr>
        <w:tabs>
          <w:tab w:val="num" w:pos="720"/>
        </w:tabs>
        <w:ind w:left="360" w:hanging="36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15:restartNumberingAfterBreak="0">
    <w:nsid w:val="34D91D3A"/>
    <w:multiLevelType w:val="hybridMultilevel"/>
    <w:tmpl w:val="F646947C"/>
    <w:lvl w:ilvl="0" w:tplc="ADF2884A">
      <w:numFmt w:val="bullet"/>
      <w:lvlText w:val="-"/>
      <w:lvlJc w:val="left"/>
      <w:pPr>
        <w:ind w:left="644" w:hanging="360"/>
      </w:pPr>
      <w:rPr>
        <w:rFonts w:ascii="Times New Roman" w:eastAsia="Times New Roman" w:hAnsi="Times New Roman" w:cs="Times New Roman"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8" w15:restartNumberingAfterBreak="0">
    <w:nsid w:val="41436571"/>
    <w:multiLevelType w:val="multilevel"/>
    <w:tmpl w:val="397A6940"/>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9" w15:restartNumberingAfterBreak="0">
    <w:nsid w:val="42225D50"/>
    <w:multiLevelType w:val="multilevel"/>
    <w:tmpl w:val="D4DECDF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0" w15:restartNumberingAfterBreak="0">
    <w:nsid w:val="44CF0DDB"/>
    <w:multiLevelType w:val="multilevel"/>
    <w:tmpl w:val="B9FCA14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1" w15:restartNumberingAfterBreak="0">
    <w:nsid w:val="467E06F7"/>
    <w:multiLevelType w:val="multilevel"/>
    <w:tmpl w:val="259E8CB2"/>
    <w:lvl w:ilvl="0">
      <w:start w:val="1"/>
      <w:numFmt w:val="decimal"/>
      <w:pStyle w:val="Ttulo01"/>
      <w:suff w:val="space"/>
      <w:lvlText w:val="%1."/>
      <w:lvlJc w:val="left"/>
      <w:pPr>
        <w:ind w:left="0" w:firstLine="0"/>
      </w:pPr>
      <w:rPr>
        <w:rFonts w:hint="default"/>
      </w:rPr>
    </w:lvl>
    <w:lvl w:ilvl="1">
      <w:start w:val="1"/>
      <w:numFmt w:val="decimal"/>
      <w:pStyle w:val="Ttulo02"/>
      <w:suff w:val="space"/>
      <w:lvlText w:val="%1.%2."/>
      <w:lvlJc w:val="left"/>
      <w:pPr>
        <w:ind w:left="0" w:firstLine="0"/>
      </w:pPr>
      <w:rPr>
        <w:rFonts w:hint="default"/>
        <w:sz w:val="36"/>
        <w:szCs w:val="36"/>
      </w:rPr>
    </w:lvl>
    <w:lvl w:ilvl="2">
      <w:start w:val="1"/>
      <w:numFmt w:val="decimal"/>
      <w:pStyle w:val="Ttulo03"/>
      <w:suff w:val="space"/>
      <w:lvlText w:val="%1.%2.%3."/>
      <w:lvlJc w:val="left"/>
      <w:pPr>
        <w:ind w:left="0" w:firstLine="0"/>
      </w:pPr>
      <w:rPr>
        <w:rFonts w:hint="default"/>
      </w:rPr>
    </w:lvl>
    <w:lvl w:ilvl="3">
      <w:start w:val="1"/>
      <w:numFmt w:val="decimal"/>
      <w:pStyle w:val="Ttulo04"/>
      <w:suff w:val="space"/>
      <w:lvlText w:val="%1.%2.%3.%4."/>
      <w:lvlJc w:val="left"/>
      <w:pPr>
        <w:ind w:left="0" w:firstLine="0"/>
      </w:pPr>
      <w:rPr>
        <w:rFonts w:hint="default"/>
      </w:rPr>
    </w:lvl>
    <w:lvl w:ilvl="4">
      <w:start w:val="1"/>
      <w:numFmt w:val="decimal"/>
      <w:pStyle w:val="Ttulo05"/>
      <w:suff w:val="space"/>
      <w:lvlText w:val="%1.%2.%3.%4.%5."/>
      <w:lvlJc w:val="left"/>
      <w:pPr>
        <w:ind w:left="0" w:firstLine="0"/>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22" w15:restartNumberingAfterBreak="0">
    <w:nsid w:val="51CF429A"/>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54E52744"/>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EF22659"/>
    <w:multiLevelType w:val="multilevel"/>
    <w:tmpl w:val="DF3699CA"/>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252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4320"/>
        </w:tabs>
        <w:ind w:left="1872" w:hanging="792"/>
      </w:pPr>
      <w:rPr>
        <w:rFonts w:hint="default"/>
      </w:rPr>
    </w:lvl>
    <w:lvl w:ilvl="5">
      <w:start w:val="1"/>
      <w:numFmt w:val="decimal"/>
      <w:lvlText w:val="%1.%2.%3.%4.%5.%6."/>
      <w:lvlJc w:val="left"/>
      <w:pPr>
        <w:tabs>
          <w:tab w:val="num" w:pos="540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7200"/>
        </w:tabs>
        <w:ind w:left="3384" w:hanging="1224"/>
      </w:pPr>
      <w:rPr>
        <w:rFonts w:hint="default"/>
      </w:rPr>
    </w:lvl>
    <w:lvl w:ilvl="8">
      <w:start w:val="1"/>
      <w:numFmt w:val="decimal"/>
      <w:lvlText w:val="%1.%2.%3.%4.%5.%6.%7.%8.%9."/>
      <w:lvlJc w:val="left"/>
      <w:pPr>
        <w:tabs>
          <w:tab w:val="num" w:pos="8280"/>
        </w:tabs>
        <w:ind w:left="3960" w:hanging="1440"/>
      </w:pPr>
      <w:rPr>
        <w:rFonts w:hint="default"/>
      </w:rPr>
    </w:lvl>
  </w:abstractNum>
  <w:abstractNum w:abstractNumId="25" w15:restartNumberingAfterBreak="0">
    <w:nsid w:val="60F55BAE"/>
    <w:multiLevelType w:val="multilevel"/>
    <w:tmpl w:val="561CDF0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6" w15:restartNumberingAfterBreak="0">
    <w:nsid w:val="6B2C49A4"/>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D867DDB"/>
    <w:multiLevelType w:val="multilevel"/>
    <w:tmpl w:val="DF3699CA"/>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252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4320"/>
        </w:tabs>
        <w:ind w:left="1872" w:hanging="792"/>
      </w:pPr>
      <w:rPr>
        <w:rFonts w:hint="default"/>
      </w:rPr>
    </w:lvl>
    <w:lvl w:ilvl="5">
      <w:start w:val="1"/>
      <w:numFmt w:val="decimal"/>
      <w:lvlText w:val="%1.%2.%3.%4.%5.%6."/>
      <w:lvlJc w:val="left"/>
      <w:pPr>
        <w:tabs>
          <w:tab w:val="num" w:pos="540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7200"/>
        </w:tabs>
        <w:ind w:left="3384" w:hanging="1224"/>
      </w:pPr>
      <w:rPr>
        <w:rFonts w:hint="default"/>
      </w:rPr>
    </w:lvl>
    <w:lvl w:ilvl="8">
      <w:start w:val="1"/>
      <w:numFmt w:val="decimal"/>
      <w:lvlText w:val="%1.%2.%3.%4.%5.%6.%7.%8.%9."/>
      <w:lvlJc w:val="left"/>
      <w:pPr>
        <w:tabs>
          <w:tab w:val="num" w:pos="8280"/>
        </w:tabs>
        <w:ind w:left="3960" w:hanging="1440"/>
      </w:pPr>
      <w:rPr>
        <w:rFonts w:hint="default"/>
      </w:rPr>
    </w:lvl>
  </w:abstractNum>
  <w:abstractNum w:abstractNumId="28" w15:restartNumberingAfterBreak="0">
    <w:nsid w:val="73DB79D3"/>
    <w:multiLevelType w:val="multilevel"/>
    <w:tmpl w:val="7812EA3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29" w15:restartNumberingAfterBreak="0">
    <w:nsid w:val="793A7598"/>
    <w:multiLevelType w:val="multilevel"/>
    <w:tmpl w:val="20A4927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30" w15:restartNumberingAfterBreak="0">
    <w:nsid w:val="7C03439A"/>
    <w:multiLevelType w:val="multilevel"/>
    <w:tmpl w:val="CF3EFA44"/>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1" w15:restartNumberingAfterBreak="0">
    <w:nsid w:val="7C954122"/>
    <w:multiLevelType w:val="multilevel"/>
    <w:tmpl w:val="42C6058C"/>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680"/>
        </w:tabs>
        <w:ind w:left="2232" w:hanging="792"/>
      </w:pPr>
    </w:lvl>
    <w:lvl w:ilvl="5">
      <w:start w:val="1"/>
      <w:numFmt w:val="decimal"/>
      <w:lvlText w:val="%1.%2.%3.%4.%5.%6."/>
      <w:lvlJc w:val="left"/>
      <w:pPr>
        <w:tabs>
          <w:tab w:val="num" w:pos="576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560"/>
        </w:tabs>
        <w:ind w:left="3744" w:hanging="1224"/>
      </w:pPr>
    </w:lvl>
    <w:lvl w:ilvl="8">
      <w:start w:val="1"/>
      <w:numFmt w:val="decimal"/>
      <w:lvlText w:val="%1.%2.%3.%4.%5.%6.%7.%8.%9."/>
      <w:lvlJc w:val="left"/>
      <w:pPr>
        <w:tabs>
          <w:tab w:val="num" w:pos="8640"/>
        </w:tabs>
        <w:ind w:left="4320" w:hanging="1440"/>
      </w:pPr>
    </w:lvl>
  </w:abstractNum>
  <w:abstractNum w:abstractNumId="32" w15:restartNumberingAfterBreak="0">
    <w:nsid w:val="7D5C0B92"/>
    <w:multiLevelType w:val="multilevel"/>
    <w:tmpl w:val="1096975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num w:numId="1">
    <w:abstractNumId w:val="15"/>
  </w:num>
  <w:num w:numId="2">
    <w:abstractNumId w:val="1"/>
  </w:num>
  <w:num w:numId="3">
    <w:abstractNumId w:val="23"/>
  </w:num>
  <w:num w:numId="4">
    <w:abstractNumId w:val="26"/>
  </w:num>
  <w:num w:numId="5">
    <w:abstractNumId w:val="31"/>
  </w:num>
  <w:num w:numId="6">
    <w:abstractNumId w:val="8"/>
  </w:num>
  <w:num w:numId="7">
    <w:abstractNumId w:val="30"/>
  </w:num>
  <w:num w:numId="8">
    <w:abstractNumId w:val="2"/>
  </w:num>
  <w:num w:numId="9">
    <w:abstractNumId w:val="12"/>
  </w:num>
  <w:num w:numId="10">
    <w:abstractNumId w:val="24"/>
  </w:num>
  <w:num w:numId="11">
    <w:abstractNumId w:val="27"/>
  </w:num>
  <w:num w:numId="12">
    <w:abstractNumId w:val="32"/>
  </w:num>
  <w:num w:numId="13">
    <w:abstractNumId w:val="18"/>
  </w:num>
  <w:num w:numId="14">
    <w:abstractNumId w:val="16"/>
  </w:num>
  <w:num w:numId="15">
    <w:abstractNumId w:val="5"/>
  </w:num>
  <w:num w:numId="16">
    <w:abstractNumId w:val="25"/>
  </w:num>
  <w:num w:numId="17">
    <w:abstractNumId w:val="9"/>
  </w:num>
  <w:num w:numId="18">
    <w:abstractNumId w:val="13"/>
  </w:num>
  <w:num w:numId="19">
    <w:abstractNumId w:val="19"/>
  </w:num>
  <w:num w:numId="20">
    <w:abstractNumId w:val="29"/>
  </w:num>
  <w:num w:numId="21">
    <w:abstractNumId w:val="6"/>
  </w:num>
  <w:num w:numId="22">
    <w:abstractNumId w:val="0"/>
  </w:num>
  <w:num w:numId="23">
    <w:abstractNumId w:val="14"/>
  </w:num>
  <w:num w:numId="24">
    <w:abstractNumId w:val="20"/>
  </w:num>
  <w:num w:numId="25">
    <w:abstractNumId w:val="4"/>
  </w:num>
  <w:num w:numId="26">
    <w:abstractNumId w:val="7"/>
  </w:num>
  <w:num w:numId="27">
    <w:abstractNumId w:val="22"/>
  </w:num>
  <w:num w:numId="28">
    <w:abstractNumId w:val="21"/>
  </w:num>
  <w:num w:numId="29">
    <w:abstractNumId w:val="3"/>
  </w:num>
  <w:num w:numId="30">
    <w:abstractNumId w:val="28"/>
  </w:num>
  <w:num w:numId="31">
    <w:abstractNumId w:val="17"/>
  </w:num>
  <w:num w:numId="32">
    <w:abstractNumId w:val="1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mirrorMargins/>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23A"/>
    <w:rsid w:val="00032610"/>
    <w:rsid w:val="0003460B"/>
    <w:rsid w:val="000374D0"/>
    <w:rsid w:val="000517A6"/>
    <w:rsid w:val="00052975"/>
    <w:rsid w:val="00055527"/>
    <w:rsid w:val="000712BC"/>
    <w:rsid w:val="000714CC"/>
    <w:rsid w:val="000726BD"/>
    <w:rsid w:val="00085B58"/>
    <w:rsid w:val="000B43D1"/>
    <w:rsid w:val="000F4EE7"/>
    <w:rsid w:val="001004B1"/>
    <w:rsid w:val="001140B5"/>
    <w:rsid w:val="00127457"/>
    <w:rsid w:val="00135512"/>
    <w:rsid w:val="0016292D"/>
    <w:rsid w:val="001741BF"/>
    <w:rsid w:val="00177C5A"/>
    <w:rsid w:val="001A6D3F"/>
    <w:rsid w:val="001C3FFF"/>
    <w:rsid w:val="001C4A9C"/>
    <w:rsid w:val="001C4E2D"/>
    <w:rsid w:val="001E0ED4"/>
    <w:rsid w:val="00222B86"/>
    <w:rsid w:val="00235633"/>
    <w:rsid w:val="00245DD0"/>
    <w:rsid w:val="00252760"/>
    <w:rsid w:val="00261C9B"/>
    <w:rsid w:val="00286B9D"/>
    <w:rsid w:val="002A3849"/>
    <w:rsid w:val="0030131D"/>
    <w:rsid w:val="003231DA"/>
    <w:rsid w:val="003253B2"/>
    <w:rsid w:val="0035643C"/>
    <w:rsid w:val="003737AC"/>
    <w:rsid w:val="003839C6"/>
    <w:rsid w:val="00394F6A"/>
    <w:rsid w:val="003B3ECC"/>
    <w:rsid w:val="003F1266"/>
    <w:rsid w:val="00416944"/>
    <w:rsid w:val="00417270"/>
    <w:rsid w:val="00437CCC"/>
    <w:rsid w:val="004A4905"/>
    <w:rsid w:val="005210A8"/>
    <w:rsid w:val="00526BBC"/>
    <w:rsid w:val="00533C57"/>
    <w:rsid w:val="00534E2B"/>
    <w:rsid w:val="0057046C"/>
    <w:rsid w:val="00595BC5"/>
    <w:rsid w:val="005A4CC5"/>
    <w:rsid w:val="005E0408"/>
    <w:rsid w:val="005E46EA"/>
    <w:rsid w:val="00600708"/>
    <w:rsid w:val="00614525"/>
    <w:rsid w:val="0062003D"/>
    <w:rsid w:val="006511B6"/>
    <w:rsid w:val="00681A30"/>
    <w:rsid w:val="006916C3"/>
    <w:rsid w:val="006A6C02"/>
    <w:rsid w:val="006A6D7A"/>
    <w:rsid w:val="006E5604"/>
    <w:rsid w:val="006E6D22"/>
    <w:rsid w:val="0072200D"/>
    <w:rsid w:val="007631C3"/>
    <w:rsid w:val="007708AA"/>
    <w:rsid w:val="007A03C3"/>
    <w:rsid w:val="007A0D0F"/>
    <w:rsid w:val="007A3912"/>
    <w:rsid w:val="007A5084"/>
    <w:rsid w:val="007D15CA"/>
    <w:rsid w:val="007D2CFA"/>
    <w:rsid w:val="007E6FB9"/>
    <w:rsid w:val="00800520"/>
    <w:rsid w:val="00802AC2"/>
    <w:rsid w:val="0082423A"/>
    <w:rsid w:val="008306B1"/>
    <w:rsid w:val="00855383"/>
    <w:rsid w:val="00856FD8"/>
    <w:rsid w:val="00884BA6"/>
    <w:rsid w:val="00886822"/>
    <w:rsid w:val="00890DC1"/>
    <w:rsid w:val="008A7497"/>
    <w:rsid w:val="008B7646"/>
    <w:rsid w:val="008D3679"/>
    <w:rsid w:val="00903328"/>
    <w:rsid w:val="0092648B"/>
    <w:rsid w:val="00933513"/>
    <w:rsid w:val="00953F85"/>
    <w:rsid w:val="009558DF"/>
    <w:rsid w:val="0097007A"/>
    <w:rsid w:val="009B0BEA"/>
    <w:rsid w:val="009D1122"/>
    <w:rsid w:val="009D34C6"/>
    <w:rsid w:val="00A335CE"/>
    <w:rsid w:val="00A61549"/>
    <w:rsid w:val="00A87D41"/>
    <w:rsid w:val="00A87F49"/>
    <w:rsid w:val="00A94B17"/>
    <w:rsid w:val="00AC2897"/>
    <w:rsid w:val="00AE042A"/>
    <w:rsid w:val="00AE074F"/>
    <w:rsid w:val="00B01165"/>
    <w:rsid w:val="00B51799"/>
    <w:rsid w:val="00B9692A"/>
    <w:rsid w:val="00B97528"/>
    <w:rsid w:val="00BC4BEF"/>
    <w:rsid w:val="00BC623E"/>
    <w:rsid w:val="00BC76A9"/>
    <w:rsid w:val="00BD5DE9"/>
    <w:rsid w:val="00C6263B"/>
    <w:rsid w:val="00C73231"/>
    <w:rsid w:val="00CC06D6"/>
    <w:rsid w:val="00CC081D"/>
    <w:rsid w:val="00CC6F46"/>
    <w:rsid w:val="00CD711A"/>
    <w:rsid w:val="00CE03FE"/>
    <w:rsid w:val="00CF768C"/>
    <w:rsid w:val="00D05B03"/>
    <w:rsid w:val="00D41595"/>
    <w:rsid w:val="00D835D5"/>
    <w:rsid w:val="00D974C5"/>
    <w:rsid w:val="00DB1473"/>
    <w:rsid w:val="00DC467E"/>
    <w:rsid w:val="00DD728F"/>
    <w:rsid w:val="00E3034C"/>
    <w:rsid w:val="00E72AB9"/>
    <w:rsid w:val="00E94F51"/>
    <w:rsid w:val="00EC0548"/>
    <w:rsid w:val="00EC46B2"/>
    <w:rsid w:val="00EC6824"/>
    <w:rsid w:val="00EE52A3"/>
    <w:rsid w:val="00EF50E0"/>
    <w:rsid w:val="00F23584"/>
    <w:rsid w:val="00F5398B"/>
    <w:rsid w:val="00F7073F"/>
    <w:rsid w:val="00F815C7"/>
    <w:rsid w:val="00FA250D"/>
    <w:rsid w:val="00FB4EE4"/>
    <w:rsid w:val="00FC1DFE"/>
    <w:rsid w:val="00FD09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0B543A"/>
  <w15:chartTrackingRefBased/>
  <w15:docId w15:val="{840F450E-0469-894D-981E-BE26F2B85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n-GB" w:bidi="ar-SA"/>
      </w:rPr>
    </w:rPrDefault>
    <w:pPrDefault>
      <w:pPr>
        <w:spacing w:before="120" w:after="120"/>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Cuerpo"/>
    <w:qFormat/>
    <w:rsid w:val="00FA250D"/>
    <w:pPr>
      <w:spacing w:line="360" w:lineRule="auto"/>
      <w:ind w:firstLine="284"/>
    </w:pPr>
    <w:rPr>
      <w:sz w:val="24"/>
      <w:szCs w:val="24"/>
      <w:lang w:eastAsia="es-ES"/>
    </w:rPr>
  </w:style>
  <w:style w:type="paragraph" w:styleId="Heading1">
    <w:name w:val="heading 1"/>
    <w:basedOn w:val="Normal"/>
    <w:next w:val="Normal"/>
    <w:qFormat/>
    <w:rsid w:val="009D1122"/>
    <w:pPr>
      <w:keepNext/>
      <w:outlineLvl w:val="0"/>
    </w:pPr>
    <w:rPr>
      <w:rFonts w:ascii="Arial" w:hAnsi="Arial" w:cs="Arial"/>
      <w:b/>
      <w:bCs/>
      <w:kern w:val="32"/>
      <w:sz w:val="40"/>
      <w:szCs w:val="40"/>
    </w:rPr>
  </w:style>
  <w:style w:type="paragraph" w:styleId="Heading2">
    <w:name w:val="heading 2"/>
    <w:basedOn w:val="Normal"/>
    <w:next w:val="Normal"/>
    <w:link w:val="Heading2Char"/>
    <w:semiHidden/>
    <w:unhideWhenUsed/>
    <w:qFormat/>
    <w:rsid w:val="003253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517A6"/>
    <w:pPr>
      <w:tabs>
        <w:tab w:val="center" w:pos="4252"/>
        <w:tab w:val="right" w:pos="8504"/>
      </w:tabs>
      <w:spacing w:after="0"/>
    </w:pPr>
    <w:rPr>
      <w:sz w:val="20"/>
      <w:szCs w:val="20"/>
    </w:rPr>
  </w:style>
  <w:style w:type="character" w:styleId="PageNumber">
    <w:name w:val="page number"/>
    <w:basedOn w:val="DefaultParagraphFont"/>
    <w:semiHidden/>
    <w:rsid w:val="007631C3"/>
  </w:style>
  <w:style w:type="paragraph" w:styleId="Header">
    <w:name w:val="header"/>
    <w:basedOn w:val="Normal"/>
    <w:rsid w:val="000517A6"/>
    <w:pPr>
      <w:pBdr>
        <w:bottom w:val="single" w:sz="4" w:space="1" w:color="auto"/>
      </w:pBdr>
      <w:tabs>
        <w:tab w:val="center" w:pos="4252"/>
        <w:tab w:val="right" w:pos="8504"/>
      </w:tabs>
      <w:spacing w:after="0"/>
    </w:pPr>
    <w:rPr>
      <w:sz w:val="20"/>
      <w:szCs w:val="20"/>
    </w:rPr>
  </w:style>
  <w:style w:type="paragraph" w:customStyle="1" w:styleId="Ttulo01">
    <w:name w:val="Título01"/>
    <w:basedOn w:val="Heading1"/>
    <w:next w:val="Normal"/>
    <w:rsid w:val="00252760"/>
    <w:pPr>
      <w:numPr>
        <w:numId w:val="28"/>
      </w:numPr>
    </w:pPr>
  </w:style>
  <w:style w:type="paragraph" w:customStyle="1" w:styleId="Ttulo02">
    <w:name w:val="Título02"/>
    <w:basedOn w:val="Ttulo01"/>
    <w:next w:val="Normal"/>
    <w:rsid w:val="00252760"/>
    <w:pPr>
      <w:numPr>
        <w:ilvl w:val="1"/>
      </w:numPr>
      <w:outlineLvl w:val="1"/>
    </w:pPr>
    <w:rPr>
      <w:sz w:val="36"/>
    </w:rPr>
  </w:style>
  <w:style w:type="paragraph" w:customStyle="1" w:styleId="Ttulo03">
    <w:name w:val="Título03"/>
    <w:basedOn w:val="Ttulo02"/>
    <w:next w:val="Normal"/>
    <w:rsid w:val="00252760"/>
    <w:pPr>
      <w:numPr>
        <w:ilvl w:val="2"/>
      </w:numPr>
    </w:pPr>
    <w:rPr>
      <w:sz w:val="32"/>
    </w:rPr>
  </w:style>
  <w:style w:type="paragraph" w:customStyle="1" w:styleId="Ttulo04">
    <w:name w:val="Título04"/>
    <w:basedOn w:val="Ttulo03"/>
    <w:next w:val="Normal"/>
    <w:rsid w:val="00252760"/>
    <w:pPr>
      <w:numPr>
        <w:ilvl w:val="3"/>
      </w:numPr>
    </w:pPr>
    <w:rPr>
      <w:sz w:val="28"/>
    </w:rPr>
  </w:style>
  <w:style w:type="paragraph" w:customStyle="1" w:styleId="Ttulo05">
    <w:name w:val="Título05"/>
    <w:basedOn w:val="Ttulo04"/>
    <w:next w:val="Normal"/>
    <w:rsid w:val="006511B6"/>
    <w:pPr>
      <w:numPr>
        <w:ilvl w:val="4"/>
      </w:numPr>
    </w:pPr>
    <w:rPr>
      <w:sz w:val="24"/>
    </w:rPr>
  </w:style>
  <w:style w:type="paragraph" w:styleId="Bibliography">
    <w:name w:val="Bibliography"/>
    <w:basedOn w:val="Normal"/>
    <w:rsid w:val="00AE042A"/>
    <w:pPr>
      <w:autoSpaceDE w:val="0"/>
      <w:spacing w:after="0"/>
      <w:ind w:left="1134" w:hanging="567"/>
    </w:pPr>
    <w:rPr>
      <w:rFonts w:cs="TimesNewRoman"/>
    </w:rPr>
  </w:style>
  <w:style w:type="paragraph" w:styleId="TOC1">
    <w:name w:val="toc 1"/>
    <w:basedOn w:val="Normal"/>
    <w:next w:val="Normal"/>
    <w:autoRedefine/>
    <w:uiPriority w:val="39"/>
    <w:rsid w:val="00D974C5"/>
    <w:pPr>
      <w:spacing w:after="100"/>
    </w:pPr>
  </w:style>
  <w:style w:type="paragraph" w:styleId="Index1">
    <w:name w:val="index 1"/>
    <w:basedOn w:val="Normal"/>
    <w:next w:val="Normal"/>
    <w:autoRedefine/>
    <w:rsid w:val="00D974C5"/>
    <w:pPr>
      <w:spacing w:before="0" w:after="0"/>
      <w:ind w:left="240" w:hanging="240"/>
    </w:pPr>
  </w:style>
  <w:style w:type="character" w:styleId="Hyperlink">
    <w:name w:val="Hyperlink"/>
    <w:basedOn w:val="DefaultParagraphFont"/>
    <w:uiPriority w:val="99"/>
    <w:unhideWhenUsed/>
    <w:rsid w:val="00D974C5"/>
    <w:rPr>
      <w:color w:val="0563C1" w:themeColor="hyperlink"/>
      <w:u w:val="single"/>
    </w:rPr>
  </w:style>
  <w:style w:type="paragraph" w:styleId="TOC2">
    <w:name w:val="toc 2"/>
    <w:basedOn w:val="Normal"/>
    <w:next w:val="Normal"/>
    <w:autoRedefine/>
    <w:uiPriority w:val="39"/>
    <w:rsid w:val="003737AC"/>
    <w:pPr>
      <w:spacing w:after="100"/>
      <w:ind w:left="240"/>
    </w:pPr>
  </w:style>
  <w:style w:type="character" w:styleId="Emphasis">
    <w:name w:val="Emphasis"/>
    <w:basedOn w:val="DefaultParagraphFont"/>
    <w:rsid w:val="003737AC"/>
    <w:rPr>
      <w:i/>
      <w:iCs/>
    </w:rPr>
  </w:style>
  <w:style w:type="paragraph" w:styleId="ListParagraph">
    <w:name w:val="List Paragraph"/>
    <w:basedOn w:val="Normal"/>
    <w:uiPriority w:val="34"/>
    <w:qFormat/>
    <w:rsid w:val="00A94B17"/>
    <w:pPr>
      <w:ind w:left="720"/>
      <w:contextualSpacing/>
    </w:pPr>
  </w:style>
  <w:style w:type="paragraph" w:styleId="NormalWeb">
    <w:name w:val="Normal (Web)"/>
    <w:basedOn w:val="Normal"/>
    <w:uiPriority w:val="99"/>
    <w:unhideWhenUsed/>
    <w:rsid w:val="007A0D0F"/>
    <w:pPr>
      <w:spacing w:before="100" w:beforeAutospacing="1" w:after="100" w:afterAutospacing="1" w:line="240" w:lineRule="auto"/>
      <w:ind w:firstLine="0"/>
      <w:jc w:val="left"/>
    </w:pPr>
  </w:style>
  <w:style w:type="paragraph" w:styleId="Index3">
    <w:name w:val="index 3"/>
    <w:basedOn w:val="Heading2"/>
    <w:next w:val="Normal"/>
    <w:autoRedefine/>
    <w:rsid w:val="003253B2"/>
    <w:pPr>
      <w:spacing w:before="0" w:line="240" w:lineRule="auto"/>
      <w:ind w:left="720" w:hanging="240"/>
    </w:pPr>
  </w:style>
  <w:style w:type="character" w:customStyle="1" w:styleId="Heading2Char">
    <w:name w:val="Heading 2 Char"/>
    <w:basedOn w:val="DefaultParagraphFont"/>
    <w:link w:val="Heading2"/>
    <w:semiHidden/>
    <w:rsid w:val="003253B2"/>
    <w:rPr>
      <w:rFonts w:asciiTheme="majorHAnsi" w:eastAsiaTheme="majorEastAsia" w:hAnsiTheme="majorHAnsi" w:cstheme="majorBidi"/>
      <w:color w:val="2F5496" w:themeColor="accent1" w:themeShade="BF"/>
      <w:sz w:val="26"/>
      <w:szCs w:val="2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856928">
      <w:bodyDiv w:val="1"/>
      <w:marLeft w:val="0"/>
      <w:marRight w:val="0"/>
      <w:marTop w:val="0"/>
      <w:marBottom w:val="0"/>
      <w:divBdr>
        <w:top w:val="none" w:sz="0" w:space="0" w:color="auto"/>
        <w:left w:val="none" w:sz="0" w:space="0" w:color="auto"/>
        <w:bottom w:val="none" w:sz="0" w:space="0" w:color="auto"/>
        <w:right w:val="none" w:sz="0" w:space="0" w:color="auto"/>
      </w:divBdr>
    </w:div>
    <w:div w:id="629283856">
      <w:bodyDiv w:val="1"/>
      <w:marLeft w:val="0"/>
      <w:marRight w:val="0"/>
      <w:marTop w:val="0"/>
      <w:marBottom w:val="0"/>
      <w:divBdr>
        <w:top w:val="none" w:sz="0" w:space="0" w:color="auto"/>
        <w:left w:val="none" w:sz="0" w:space="0" w:color="auto"/>
        <w:bottom w:val="none" w:sz="0" w:space="0" w:color="auto"/>
        <w:right w:val="none" w:sz="0" w:space="0" w:color="auto"/>
      </w:divBdr>
    </w:div>
    <w:div w:id="757095224">
      <w:bodyDiv w:val="1"/>
      <w:marLeft w:val="0"/>
      <w:marRight w:val="0"/>
      <w:marTop w:val="0"/>
      <w:marBottom w:val="0"/>
      <w:divBdr>
        <w:top w:val="none" w:sz="0" w:space="0" w:color="auto"/>
        <w:left w:val="none" w:sz="0" w:space="0" w:color="auto"/>
        <w:bottom w:val="none" w:sz="0" w:space="0" w:color="auto"/>
        <w:right w:val="none" w:sz="0" w:space="0" w:color="auto"/>
      </w:divBdr>
    </w:div>
    <w:div w:id="1420441834">
      <w:bodyDiv w:val="1"/>
      <w:marLeft w:val="0"/>
      <w:marRight w:val="0"/>
      <w:marTop w:val="0"/>
      <w:marBottom w:val="0"/>
      <w:divBdr>
        <w:top w:val="none" w:sz="0" w:space="0" w:color="auto"/>
        <w:left w:val="none" w:sz="0" w:space="0" w:color="auto"/>
        <w:bottom w:val="none" w:sz="0" w:space="0" w:color="auto"/>
        <w:right w:val="none" w:sz="0" w:space="0" w:color="auto"/>
      </w:divBdr>
    </w:div>
    <w:div w:id="1598173454">
      <w:bodyDiv w:val="1"/>
      <w:marLeft w:val="0"/>
      <w:marRight w:val="0"/>
      <w:marTop w:val="0"/>
      <w:marBottom w:val="0"/>
      <w:divBdr>
        <w:top w:val="none" w:sz="0" w:space="0" w:color="auto"/>
        <w:left w:val="none" w:sz="0" w:space="0" w:color="auto"/>
        <w:bottom w:val="none" w:sz="0" w:space="0" w:color="auto"/>
        <w:right w:val="none" w:sz="0" w:space="0" w:color="auto"/>
      </w:divBdr>
    </w:div>
    <w:div w:id="1676228861">
      <w:bodyDiv w:val="1"/>
      <w:marLeft w:val="0"/>
      <w:marRight w:val="0"/>
      <w:marTop w:val="0"/>
      <w:marBottom w:val="0"/>
      <w:divBdr>
        <w:top w:val="none" w:sz="0" w:space="0" w:color="auto"/>
        <w:left w:val="none" w:sz="0" w:space="0" w:color="auto"/>
        <w:bottom w:val="none" w:sz="0" w:space="0" w:color="auto"/>
        <w:right w:val="none" w:sz="0" w:space="0" w:color="auto"/>
      </w:divBdr>
    </w:div>
    <w:div w:id="1686861097">
      <w:bodyDiv w:val="1"/>
      <w:marLeft w:val="0"/>
      <w:marRight w:val="0"/>
      <w:marTop w:val="0"/>
      <w:marBottom w:val="0"/>
      <w:divBdr>
        <w:top w:val="none" w:sz="0" w:space="0" w:color="auto"/>
        <w:left w:val="none" w:sz="0" w:space="0" w:color="auto"/>
        <w:bottom w:val="none" w:sz="0" w:space="0" w:color="auto"/>
        <w:right w:val="none" w:sz="0" w:space="0" w:color="auto"/>
      </w:divBdr>
    </w:div>
    <w:div w:id="1711492843">
      <w:bodyDiv w:val="1"/>
      <w:marLeft w:val="0"/>
      <w:marRight w:val="0"/>
      <w:marTop w:val="0"/>
      <w:marBottom w:val="0"/>
      <w:divBdr>
        <w:top w:val="none" w:sz="0" w:space="0" w:color="auto"/>
        <w:left w:val="none" w:sz="0" w:space="0" w:color="auto"/>
        <w:bottom w:val="none" w:sz="0" w:space="0" w:color="auto"/>
        <w:right w:val="none" w:sz="0" w:space="0" w:color="auto"/>
      </w:divBdr>
    </w:div>
    <w:div w:id="1858083404">
      <w:bodyDiv w:val="1"/>
      <w:marLeft w:val="0"/>
      <w:marRight w:val="0"/>
      <w:marTop w:val="0"/>
      <w:marBottom w:val="0"/>
      <w:divBdr>
        <w:top w:val="none" w:sz="0" w:space="0" w:color="auto"/>
        <w:left w:val="none" w:sz="0" w:space="0" w:color="auto"/>
        <w:bottom w:val="none" w:sz="0" w:space="0" w:color="auto"/>
        <w:right w:val="none" w:sz="0" w:space="0" w:color="auto"/>
      </w:divBdr>
    </w:div>
    <w:div w:id="1894078626">
      <w:bodyDiv w:val="1"/>
      <w:marLeft w:val="0"/>
      <w:marRight w:val="0"/>
      <w:marTop w:val="0"/>
      <w:marBottom w:val="0"/>
      <w:divBdr>
        <w:top w:val="none" w:sz="0" w:space="0" w:color="auto"/>
        <w:left w:val="none" w:sz="0" w:space="0" w:color="auto"/>
        <w:bottom w:val="none" w:sz="0" w:space="0" w:color="auto"/>
        <w:right w:val="none" w:sz="0" w:space="0" w:color="auto"/>
      </w:divBdr>
    </w:div>
    <w:div w:id="196588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image" Target="media/image4.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5.xml"/><Relationship Id="rId22" Type="http://schemas.openxmlformats.org/officeDocument/2006/relationships/image" Target="media/image8.jpe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auu/Desktop/Proyecto-Final/Memoria%20y%20plan%20de%20empresa/Memoria/PMO1314_Plantilla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FA763-A370-C449-B307-F978E913B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PMO1314_PlantillaProyecto.dot</Template>
  <TotalTime>2028</TotalTime>
  <Pages>49</Pages>
  <Words>6304</Words>
  <Characters>35938</Characters>
  <Application>Microsoft Office Word</Application>
  <DocSecurity>0</DocSecurity>
  <Lines>299</Lines>
  <Paragraphs>84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Dark</Company>
  <LinksUpToDate>false</LinksUpToDate>
  <CharactersWithSpaces>42158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29</cp:revision>
  <dcterms:created xsi:type="dcterms:W3CDTF">2021-04-02T13:09:00Z</dcterms:created>
  <dcterms:modified xsi:type="dcterms:W3CDTF">2021-06-07T15:30:00Z</dcterms:modified>
</cp:coreProperties>
</file>