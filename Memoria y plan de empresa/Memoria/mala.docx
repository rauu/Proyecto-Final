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558FB" w14:textId="77777777" w:rsidR="00DB1473" w:rsidRPr="00953C62" w:rsidRDefault="00DB1473" w:rsidP="003F14E8"/>
    <w:p w14:paraId="57036355" w14:textId="77777777" w:rsidR="00DB1473" w:rsidRPr="00953C62" w:rsidRDefault="00953C62" w:rsidP="003F14E8">
      <w:pPr>
        <w:rPr>
          <w:sz w:val="44"/>
          <w:lang w:val="en-US"/>
        </w:rPr>
      </w:pPr>
      <w:r w:rsidRPr="00953C62">
        <w:rPr>
          <w:noProof/>
        </w:rPr>
        <w:drawing>
          <wp:inline distT="0" distB="0" distL="0" distR="0" wp14:anchorId="26EFE7F3" wp14:editId="5CA224A0">
            <wp:extent cx="2578100" cy="15621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56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9F07" w14:textId="77777777" w:rsidR="00DB1473" w:rsidRPr="00953C62" w:rsidRDefault="00DB1473" w:rsidP="003F14E8">
      <w:pPr>
        <w:rPr>
          <w:lang w:val="en-US"/>
        </w:rPr>
      </w:pPr>
    </w:p>
    <w:p w14:paraId="710F9FA3" w14:textId="77777777" w:rsidR="00DB1473" w:rsidRPr="00953C62" w:rsidRDefault="00DB1473" w:rsidP="003F14E8">
      <w:pPr>
        <w:rPr>
          <w:lang w:val="en-US"/>
        </w:rPr>
      </w:pPr>
      <w:r w:rsidRPr="00953C62">
        <w:rPr>
          <w:lang w:val="en-US"/>
        </w:rPr>
        <w:t>IES PERE MARIA ORTS I BOSCH</w:t>
      </w:r>
    </w:p>
    <w:p w14:paraId="7F6C3715" w14:textId="77777777" w:rsidR="00DB1473" w:rsidRPr="00953C62" w:rsidRDefault="00DB1473" w:rsidP="003F14E8">
      <w:r w:rsidRPr="00953C62">
        <w:t>CICLOS FORMATIVOS DE GRADO SUPERIOR</w:t>
      </w:r>
    </w:p>
    <w:p w14:paraId="758A1F08" w14:textId="77777777" w:rsidR="00DB1473" w:rsidRPr="00953C62" w:rsidRDefault="00DB1473" w:rsidP="003F14E8"/>
    <w:p w14:paraId="4ED5603B" w14:textId="77777777" w:rsidR="00DB1473" w:rsidRPr="00953C62" w:rsidRDefault="00DB1473" w:rsidP="003F14E8"/>
    <w:p w14:paraId="6AD987AE" w14:textId="77777777" w:rsidR="00DB1473" w:rsidRPr="00953C62" w:rsidRDefault="00DB1473" w:rsidP="003F14E8"/>
    <w:p w14:paraId="36370CA8" w14:textId="77777777" w:rsidR="00DB1473" w:rsidRPr="00953C62" w:rsidRDefault="00953C62" w:rsidP="003F14E8">
      <w:r w:rsidRPr="00953C62">
        <w:rPr>
          <w:noProof/>
        </w:rPr>
        <w:drawing>
          <wp:inline distT="0" distB="0" distL="0" distR="0" wp14:anchorId="5363F5AD" wp14:editId="3CD4C8BC">
            <wp:extent cx="812800" cy="8128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58FA" w14:textId="77777777" w:rsidR="00DB1473" w:rsidRPr="00953C62" w:rsidRDefault="00DB1473" w:rsidP="003F14E8"/>
    <w:p w14:paraId="447B67C1" w14:textId="77777777" w:rsidR="00DB1473" w:rsidRPr="00953C62" w:rsidRDefault="00DB1473" w:rsidP="003F14E8">
      <w:r w:rsidRPr="00953C62">
        <w:t>Familia Profesional: Informática y Comunicaciones</w:t>
      </w:r>
    </w:p>
    <w:p w14:paraId="4D48378C" w14:textId="77777777" w:rsidR="00DB1473" w:rsidRPr="00953C62" w:rsidRDefault="00DB1473" w:rsidP="003F14E8"/>
    <w:p w14:paraId="6687C6EE" w14:textId="77777777" w:rsidR="00DB1473" w:rsidRPr="00953C62" w:rsidRDefault="00DB1473" w:rsidP="003F14E8"/>
    <w:p w14:paraId="01E786D6" w14:textId="77777777" w:rsidR="00DB1473" w:rsidRPr="00953C62" w:rsidRDefault="00DB1473" w:rsidP="003F14E8"/>
    <w:p w14:paraId="2A2C6236" w14:textId="77777777" w:rsidR="00DB1473" w:rsidRPr="00953C62" w:rsidRDefault="00DB1473" w:rsidP="003F14E8"/>
    <w:p w14:paraId="03C07A61" w14:textId="77777777" w:rsidR="00DB1473" w:rsidRPr="00953C62" w:rsidRDefault="00DB1473" w:rsidP="003F14E8"/>
    <w:p w14:paraId="0A238DAB" w14:textId="77777777" w:rsidR="00DB1473" w:rsidRPr="00953C62" w:rsidRDefault="004010FD" w:rsidP="003F14E8">
      <w:r w:rsidRPr="00953C62">
        <w:t>GYMOOZE</w:t>
      </w:r>
    </w:p>
    <w:p w14:paraId="10FE95F7" w14:textId="77777777" w:rsidR="00DB1473" w:rsidRPr="00953C62" w:rsidRDefault="00DB1473" w:rsidP="003F14E8"/>
    <w:p w14:paraId="11CBEB17" w14:textId="77777777" w:rsidR="00DB1473" w:rsidRPr="00953C62" w:rsidRDefault="00DB1473" w:rsidP="003F14E8"/>
    <w:p w14:paraId="57069A56" w14:textId="77777777" w:rsidR="00DB1473" w:rsidRPr="00953C62" w:rsidRDefault="00DB1473" w:rsidP="003F14E8"/>
    <w:p w14:paraId="335BABEF" w14:textId="77777777" w:rsidR="00DB1473" w:rsidRPr="00953C62" w:rsidRDefault="00DB1473" w:rsidP="003F14E8"/>
    <w:p w14:paraId="5EDFCFBB" w14:textId="77777777" w:rsidR="00DB1473" w:rsidRPr="00953C62" w:rsidRDefault="00DB1473" w:rsidP="003F14E8"/>
    <w:p w14:paraId="4B3125F4" w14:textId="77777777" w:rsidR="00DB1473" w:rsidRPr="00953C62" w:rsidRDefault="00DB1473" w:rsidP="003F14E8"/>
    <w:p w14:paraId="3789E67F" w14:textId="77777777" w:rsidR="00DB1473" w:rsidRPr="00953C62" w:rsidRDefault="00DB1473" w:rsidP="003F14E8"/>
    <w:p w14:paraId="405C5C58" w14:textId="77777777" w:rsidR="00DB1473" w:rsidRPr="00953C62" w:rsidRDefault="00DB1473" w:rsidP="003F14E8"/>
    <w:p w14:paraId="324F7D60" w14:textId="77777777" w:rsidR="00DB1473" w:rsidRPr="00953C62" w:rsidRDefault="00DB1473" w:rsidP="003F14E8"/>
    <w:p w14:paraId="2E89AACF" w14:textId="77777777" w:rsidR="00DB1473" w:rsidRPr="00953C62" w:rsidRDefault="00DB1473" w:rsidP="003F14E8"/>
    <w:p w14:paraId="726AA65B" w14:textId="77777777" w:rsidR="00DB1473" w:rsidRPr="00953C62" w:rsidRDefault="00DB1473" w:rsidP="003F14E8"/>
    <w:p w14:paraId="007CE520" w14:textId="77777777" w:rsidR="00DB1473" w:rsidRPr="00953C62" w:rsidRDefault="00DB1473" w:rsidP="003F14E8">
      <w:r w:rsidRPr="00953C62">
        <w:t xml:space="preserve">Alumno: </w:t>
      </w:r>
      <w:r w:rsidR="004010FD" w:rsidRPr="00953C62">
        <w:t>Raunak Binyani</w:t>
      </w:r>
    </w:p>
    <w:p w14:paraId="526EBE09" w14:textId="77777777" w:rsidR="00B9692A" w:rsidRPr="00953C62" w:rsidRDefault="00B9692A" w:rsidP="003F14E8">
      <w:pPr>
        <w:sectPr w:rsidR="00B9692A" w:rsidRPr="00953C62" w:rsidSect="008306B1">
          <w:headerReference w:type="even" r:id="rId10"/>
          <w:headerReference w:type="default" r:id="rId11"/>
          <w:pgSz w:w="11906" w:h="16838" w:code="9"/>
          <w:pgMar w:top="1134" w:right="1418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7D7D4F0F" w14:textId="77777777" w:rsidR="00DB1473" w:rsidRPr="00953C62" w:rsidRDefault="00DB1473" w:rsidP="003F14E8"/>
    <w:p w14:paraId="4B4EFE6A" w14:textId="77777777" w:rsidR="00DB1473" w:rsidRPr="00953C62" w:rsidRDefault="00DB1473" w:rsidP="003F14E8">
      <w:r w:rsidRPr="00953C62">
        <w:t>IES PERE MARIA ORTS I BOSCH</w:t>
      </w:r>
    </w:p>
    <w:p w14:paraId="30830E09" w14:textId="77777777" w:rsidR="00DB1473" w:rsidRPr="00953C62" w:rsidRDefault="00DB1473" w:rsidP="003F14E8">
      <w:r w:rsidRPr="00953C62">
        <w:t>CICLOS FORMATIVOS DE GRADO SUPERIOR</w:t>
      </w:r>
    </w:p>
    <w:p w14:paraId="2EBE4DD5" w14:textId="77777777" w:rsidR="00DB1473" w:rsidRPr="00953C62" w:rsidRDefault="00953C62" w:rsidP="003F14E8">
      <w:r w:rsidRPr="00953C62">
        <w:rPr>
          <w:noProof/>
        </w:rPr>
        <w:drawing>
          <wp:inline distT="0" distB="0" distL="0" distR="0" wp14:anchorId="4A25BACC" wp14:editId="247C1088">
            <wp:extent cx="812800" cy="8128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A0B2" w14:textId="77777777" w:rsidR="00DB1473" w:rsidRPr="00953C62" w:rsidRDefault="00DB1473" w:rsidP="003F14E8">
      <w:r w:rsidRPr="00953C62">
        <w:t>Familia Profesional: Informática y Comunicaciones</w:t>
      </w:r>
    </w:p>
    <w:p w14:paraId="406DAEF8" w14:textId="77777777" w:rsidR="00DB1473" w:rsidRPr="00953C62" w:rsidRDefault="00DB1473" w:rsidP="003F14E8"/>
    <w:p w14:paraId="4ADE45EC" w14:textId="77777777" w:rsidR="00DB1473" w:rsidRPr="00953C62" w:rsidRDefault="00DB1473" w:rsidP="003F14E8"/>
    <w:p w14:paraId="4C2D42CE" w14:textId="77777777" w:rsidR="00DB1473" w:rsidRPr="00953C62" w:rsidRDefault="00DB1473" w:rsidP="003F14E8"/>
    <w:p w14:paraId="7F68AB07" w14:textId="77777777" w:rsidR="00DB1473" w:rsidRPr="00953C62" w:rsidRDefault="00953C62" w:rsidP="003F14E8">
      <w:pPr>
        <w:rPr>
          <w:lang w:val="en-US"/>
        </w:rPr>
      </w:pPr>
      <w:r w:rsidRPr="00953C62">
        <w:rPr>
          <w:noProof/>
        </w:rPr>
        <w:drawing>
          <wp:inline distT="0" distB="0" distL="0" distR="0" wp14:anchorId="469304E0" wp14:editId="112EEC8E">
            <wp:extent cx="2578100" cy="15621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56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35B5" w14:textId="77777777" w:rsidR="00DB1473" w:rsidRPr="00953C62" w:rsidRDefault="00DB1473" w:rsidP="003F14E8">
      <w:pPr>
        <w:rPr>
          <w:lang w:val="en-US"/>
        </w:rPr>
      </w:pPr>
    </w:p>
    <w:p w14:paraId="6AF75EDB" w14:textId="77777777" w:rsidR="00DB1473" w:rsidRPr="00953C62" w:rsidRDefault="00DB1473" w:rsidP="003F14E8">
      <w:pPr>
        <w:rPr>
          <w:lang w:val="en-US"/>
        </w:rPr>
      </w:pPr>
    </w:p>
    <w:p w14:paraId="2EFEEC60" w14:textId="77777777" w:rsidR="00DB1473" w:rsidRPr="00953C62" w:rsidRDefault="00DB1473" w:rsidP="003F14E8">
      <w:pPr>
        <w:rPr>
          <w:lang w:val="en-US"/>
        </w:rPr>
      </w:pPr>
    </w:p>
    <w:p w14:paraId="04BED940" w14:textId="77777777" w:rsidR="00DB1473" w:rsidRPr="00953C62" w:rsidRDefault="00DB1473" w:rsidP="003F14E8">
      <w:r w:rsidRPr="00953C62">
        <w:t>PROYECTO DE FIN DE CICLO</w:t>
      </w:r>
    </w:p>
    <w:p w14:paraId="28A10C79" w14:textId="77777777" w:rsidR="00DB1473" w:rsidRPr="00953C62" w:rsidRDefault="004010FD" w:rsidP="003F14E8">
      <w:r w:rsidRPr="00953C62">
        <w:t>DAW Desarrollo en Aplicaciones Web</w:t>
      </w:r>
    </w:p>
    <w:p w14:paraId="4568357B" w14:textId="77777777" w:rsidR="0097007A" w:rsidRPr="00953C62" w:rsidRDefault="0097007A" w:rsidP="003F14E8"/>
    <w:p w14:paraId="49D87A03" w14:textId="77777777" w:rsidR="00DB1473" w:rsidRPr="00953C62" w:rsidRDefault="00DB1473" w:rsidP="003F14E8"/>
    <w:p w14:paraId="10CDA620" w14:textId="77777777" w:rsidR="00DB1473" w:rsidRPr="00953C62" w:rsidRDefault="00DB1473" w:rsidP="003F14E8"/>
    <w:p w14:paraId="3C6AD5B8" w14:textId="77777777" w:rsidR="00DB1473" w:rsidRPr="00953C62" w:rsidRDefault="004010FD" w:rsidP="003F14E8">
      <w:r w:rsidRPr="00953C62">
        <w:t>GYMOOZE</w:t>
      </w:r>
    </w:p>
    <w:p w14:paraId="6995C13E" w14:textId="77777777" w:rsidR="00DB1473" w:rsidRPr="00953C62" w:rsidRDefault="00DB1473" w:rsidP="003F14E8"/>
    <w:p w14:paraId="312359B7" w14:textId="77777777" w:rsidR="00DB1473" w:rsidRPr="00953C62" w:rsidRDefault="00DB1473" w:rsidP="003F14E8"/>
    <w:p w14:paraId="3435946D" w14:textId="77777777" w:rsidR="00DB1473" w:rsidRPr="00953C62" w:rsidRDefault="00DB1473" w:rsidP="003F14E8"/>
    <w:p w14:paraId="068BF65D" w14:textId="77777777" w:rsidR="00DB1473" w:rsidRPr="00953C62" w:rsidRDefault="00DB1473" w:rsidP="003F14E8"/>
    <w:p w14:paraId="4276FC51" w14:textId="77777777" w:rsidR="00DB1473" w:rsidRPr="00953C62" w:rsidRDefault="00DB1473" w:rsidP="003F14E8"/>
    <w:p w14:paraId="69BA818C" w14:textId="77777777" w:rsidR="00DB1473" w:rsidRPr="00953C62" w:rsidRDefault="00DB1473" w:rsidP="003F14E8"/>
    <w:p w14:paraId="3308B4B2" w14:textId="77777777" w:rsidR="00DB1473" w:rsidRPr="00953C62" w:rsidRDefault="00DB1473" w:rsidP="003F14E8">
      <w:r w:rsidRPr="00953C62">
        <w:t xml:space="preserve">AUTOR: </w:t>
      </w:r>
      <w:r w:rsidR="004010FD" w:rsidRPr="00953C62">
        <w:t>Raunak Binyani</w:t>
      </w:r>
    </w:p>
    <w:p w14:paraId="7008EC86" w14:textId="77777777" w:rsidR="004010FD" w:rsidRPr="00953C62" w:rsidRDefault="00DB1473" w:rsidP="003F14E8">
      <w:pPr>
        <w:rPr>
          <w:lang w:val="en-ES"/>
        </w:rPr>
      </w:pPr>
      <w:r w:rsidRPr="00953C62">
        <w:t xml:space="preserve">TUTOR: </w:t>
      </w:r>
      <w:r w:rsidR="004010FD" w:rsidRPr="00953C62">
        <w:rPr>
          <w:lang w:val="en-ES"/>
        </w:rPr>
        <w:t>José Carlos</w:t>
      </w:r>
      <w:r w:rsidR="004010FD" w:rsidRPr="00953C62">
        <w:t xml:space="preserve"> </w:t>
      </w:r>
      <w:r w:rsidR="004010FD" w:rsidRPr="00953C62">
        <w:rPr>
          <w:lang w:val="en-ES"/>
        </w:rPr>
        <w:t>Azorín Ferri</w:t>
      </w:r>
    </w:p>
    <w:p w14:paraId="2166C50C" w14:textId="77777777" w:rsidR="00DB1473" w:rsidRPr="00953C62" w:rsidRDefault="00DB1473" w:rsidP="003F14E8"/>
    <w:p w14:paraId="7EA21447" w14:textId="77777777" w:rsidR="00DB1473" w:rsidRPr="00953C62" w:rsidRDefault="00DB1473" w:rsidP="003F14E8"/>
    <w:p w14:paraId="2AF0ED77" w14:textId="77777777" w:rsidR="00DB1473" w:rsidRPr="00953C62" w:rsidRDefault="00DB1473" w:rsidP="003F14E8"/>
    <w:p w14:paraId="77D2C9DD" w14:textId="77777777" w:rsidR="00EF50E0" w:rsidRPr="00953C62" w:rsidRDefault="00DB1473" w:rsidP="003F14E8">
      <w:r w:rsidRPr="00953C62">
        <w:t>Lugar y fecha.</w:t>
      </w:r>
    </w:p>
    <w:p w14:paraId="6C97291B" w14:textId="77777777" w:rsidR="008306B1" w:rsidRPr="00953C62" w:rsidRDefault="008306B1" w:rsidP="003F14E8">
      <w:pPr>
        <w:sectPr w:rsidR="008306B1" w:rsidRPr="00953C62" w:rsidSect="00CC06D6">
          <w:headerReference w:type="default" r:id="rId12"/>
          <w:type w:val="evenPage"/>
          <w:pgSz w:w="11906" w:h="16838" w:code="9"/>
          <w:pgMar w:top="1134" w:right="1418" w:bottom="1134" w:left="1701" w:header="709" w:footer="709" w:gutter="0"/>
          <w:pgNumType w:fmt="lowerRoman" w:start="1"/>
          <w:cols w:space="708"/>
          <w:docGrid w:linePitch="360"/>
        </w:sectPr>
      </w:pPr>
    </w:p>
    <w:p w14:paraId="7E10DA87" w14:textId="77777777" w:rsidR="006A6D7A" w:rsidRPr="00953C62" w:rsidRDefault="006A6D7A" w:rsidP="003F14E8">
      <w:r w:rsidRPr="00953C62">
        <w:lastRenderedPageBreak/>
        <w:t>(PÁGINA PARA</w:t>
      </w:r>
      <w:r w:rsidR="00177C5A" w:rsidRPr="00953C62">
        <w:t xml:space="preserve"> AGRADECIMIENTOS, SI SE INCLUYE</w:t>
      </w:r>
      <w:r w:rsidRPr="00953C62">
        <w:t>)</w:t>
      </w:r>
    </w:p>
    <w:p w14:paraId="679C78A2" w14:textId="77777777" w:rsidR="0035643C" w:rsidRPr="00953C62" w:rsidRDefault="0035643C" w:rsidP="003F14E8"/>
    <w:p w14:paraId="78CCC7F9" w14:textId="77777777" w:rsidR="00B9692A" w:rsidRPr="00953C62" w:rsidRDefault="00B9692A" w:rsidP="003F14E8"/>
    <w:p w14:paraId="63209597" w14:textId="77777777" w:rsidR="00FB4EE4" w:rsidRPr="00953C62" w:rsidRDefault="00FB4EE4" w:rsidP="003F14E8"/>
    <w:p w14:paraId="74179EB0" w14:textId="77777777" w:rsidR="00EF50E0" w:rsidRPr="00953C62" w:rsidRDefault="00EF50E0" w:rsidP="003F14E8"/>
    <w:p w14:paraId="492FC82A" w14:textId="77777777" w:rsidR="0035643C" w:rsidRPr="004E7C2D" w:rsidRDefault="00177C5A" w:rsidP="003F14E8">
      <w:r w:rsidRPr="004E7C2D">
        <w:br w:type="page"/>
      </w:r>
      <w:r w:rsidR="004E7C2D" w:rsidRPr="004E7C2D">
        <w:lastRenderedPageBreak/>
        <w:t>Índice</w:t>
      </w:r>
    </w:p>
    <w:p w14:paraId="491EC168" w14:textId="77777777" w:rsidR="00CF6F5C" w:rsidRDefault="004E7C2D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68214846" w:history="1">
        <w:r w:rsidR="00CF6F5C" w:rsidRPr="008161C7">
          <w:rPr>
            <w:rStyle w:val="Hyperlink"/>
            <w:noProof/>
          </w:rPr>
          <w:t>Resumen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_Toc68214846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iv</w:t>
        </w:r>
        <w:r w:rsidR="00CF6F5C">
          <w:rPr>
            <w:noProof/>
            <w:webHidden/>
          </w:rPr>
          <w:fldChar w:fldCharType="end"/>
        </w:r>
      </w:hyperlink>
    </w:p>
    <w:p w14:paraId="3BEE9DEE" w14:textId="77777777" w:rsidR="00CF6F5C" w:rsidRDefault="00EE3524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hyperlink w:anchor="_Toc68214847" w:history="1">
        <w:r w:rsidR="00CF6F5C" w:rsidRPr="008161C7">
          <w:rPr>
            <w:rStyle w:val="Hyperlink"/>
            <w:noProof/>
            <w:lang w:val="en-US"/>
          </w:rPr>
          <w:t>Abstract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_Toc68214847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iv</w:t>
        </w:r>
        <w:r w:rsidR="00CF6F5C">
          <w:rPr>
            <w:noProof/>
            <w:webHidden/>
          </w:rPr>
          <w:fldChar w:fldCharType="end"/>
        </w:r>
      </w:hyperlink>
    </w:p>
    <w:p w14:paraId="4C2D838F" w14:textId="77777777" w:rsidR="00CF6F5C" w:rsidRDefault="00EE3524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hyperlink w:anchor="_Toc68214848" w:history="1">
        <w:r w:rsidR="00CF6F5C" w:rsidRPr="008161C7">
          <w:rPr>
            <w:rStyle w:val="Hyperlink"/>
            <w:noProof/>
          </w:rPr>
          <w:t>1. Introducción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_Toc68214848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4</w:t>
        </w:r>
        <w:r w:rsidR="00CF6F5C">
          <w:rPr>
            <w:noProof/>
            <w:webHidden/>
          </w:rPr>
          <w:fldChar w:fldCharType="end"/>
        </w:r>
      </w:hyperlink>
    </w:p>
    <w:p w14:paraId="091CE576" w14:textId="77777777" w:rsidR="00CF6F5C" w:rsidRDefault="00EE3524" w:rsidP="003F14E8">
      <w:pPr>
        <w:pStyle w:val="TOC2"/>
        <w:rPr>
          <w:noProof/>
        </w:rPr>
      </w:pPr>
      <w:hyperlink w:anchor="_Toc68214849" w:history="1">
        <w:r w:rsidR="00CF6F5C" w:rsidRPr="008161C7">
          <w:rPr>
            <w:rStyle w:val="Hyperlink"/>
            <w:noProof/>
          </w:rPr>
          <w:t>1.1. Objetivos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_Toc68214849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4</w:t>
        </w:r>
        <w:r w:rsidR="00CF6F5C">
          <w:rPr>
            <w:noProof/>
            <w:webHidden/>
          </w:rPr>
          <w:fldChar w:fldCharType="end"/>
        </w:r>
      </w:hyperlink>
    </w:p>
    <w:p w14:paraId="349B918C" w14:textId="77777777" w:rsidR="00CF6F5C" w:rsidRDefault="00EE3524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hyperlink w:anchor="_Toc68214850" w:history="1">
        <w:r w:rsidR="00CF6F5C" w:rsidRPr="008161C7">
          <w:rPr>
            <w:rStyle w:val="Hyperlink"/>
            <w:noProof/>
          </w:rPr>
          <w:t>2. Análisis Económico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_Toc68214850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6</w:t>
        </w:r>
        <w:r w:rsidR="00CF6F5C">
          <w:rPr>
            <w:noProof/>
            <w:webHidden/>
          </w:rPr>
          <w:fldChar w:fldCharType="end"/>
        </w:r>
      </w:hyperlink>
    </w:p>
    <w:p w14:paraId="4F2B6BBE" w14:textId="77777777" w:rsidR="00CF6F5C" w:rsidRDefault="00EE3524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hyperlink w:anchor="_Toc68214851" w:history="1">
        <w:r w:rsidR="00CF6F5C" w:rsidRPr="008161C7">
          <w:rPr>
            <w:rStyle w:val="Hyperlink"/>
            <w:noProof/>
          </w:rPr>
          <w:t>3. Análisis y diseño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_Toc68214851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8</w:t>
        </w:r>
        <w:r w:rsidR="00CF6F5C">
          <w:rPr>
            <w:noProof/>
            <w:webHidden/>
          </w:rPr>
          <w:fldChar w:fldCharType="end"/>
        </w:r>
      </w:hyperlink>
    </w:p>
    <w:p w14:paraId="4FD14797" w14:textId="77777777" w:rsidR="00CF6F5C" w:rsidRDefault="00EE3524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hyperlink w:anchor="_Toc68214852" w:history="1">
        <w:r w:rsidR="00CF6F5C" w:rsidRPr="008161C7">
          <w:rPr>
            <w:rStyle w:val="Hyperlink"/>
            <w:noProof/>
          </w:rPr>
          <w:t>4. Entorno de programación, Lenguajes y herramientas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_Toc68214852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10</w:t>
        </w:r>
        <w:r w:rsidR="00CF6F5C">
          <w:rPr>
            <w:noProof/>
            <w:webHidden/>
          </w:rPr>
          <w:fldChar w:fldCharType="end"/>
        </w:r>
      </w:hyperlink>
    </w:p>
    <w:p w14:paraId="2AB45774" w14:textId="77777777" w:rsidR="00CF6F5C" w:rsidRDefault="00EE3524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hyperlink w:anchor="_Toc68214853" w:history="1">
        <w:r w:rsidR="00CF6F5C" w:rsidRPr="008161C7">
          <w:rPr>
            <w:rStyle w:val="Hyperlink"/>
            <w:noProof/>
          </w:rPr>
          <w:t>5. Implementación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_Toc68214853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12</w:t>
        </w:r>
        <w:r w:rsidR="00CF6F5C">
          <w:rPr>
            <w:noProof/>
            <w:webHidden/>
          </w:rPr>
          <w:fldChar w:fldCharType="end"/>
        </w:r>
      </w:hyperlink>
    </w:p>
    <w:p w14:paraId="638BD0AF" w14:textId="77777777" w:rsidR="00CF6F5C" w:rsidRDefault="00EE3524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hyperlink w:anchor="_Toc68214854" w:history="1">
        <w:r w:rsidR="00CF6F5C" w:rsidRPr="008161C7">
          <w:rPr>
            <w:rStyle w:val="Hyperlink"/>
            <w:noProof/>
          </w:rPr>
          <w:t>6. Manuales de despliegue, operación y mantenimiento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_Toc68214854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13</w:t>
        </w:r>
        <w:r w:rsidR="00CF6F5C">
          <w:rPr>
            <w:noProof/>
            <w:webHidden/>
          </w:rPr>
          <w:fldChar w:fldCharType="end"/>
        </w:r>
      </w:hyperlink>
    </w:p>
    <w:p w14:paraId="05D1B7B9" w14:textId="77777777" w:rsidR="00CF6F5C" w:rsidRDefault="00EE3524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hyperlink w:anchor="_Toc68214855" w:history="1">
        <w:r w:rsidR="00CF6F5C" w:rsidRPr="008161C7">
          <w:rPr>
            <w:rStyle w:val="Hyperlink"/>
            <w:noProof/>
          </w:rPr>
          <w:t>7. Conclusiones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_Toc68214855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14</w:t>
        </w:r>
        <w:r w:rsidR="00CF6F5C">
          <w:rPr>
            <w:noProof/>
            <w:webHidden/>
          </w:rPr>
          <w:fldChar w:fldCharType="end"/>
        </w:r>
      </w:hyperlink>
    </w:p>
    <w:p w14:paraId="5981E822" w14:textId="77777777" w:rsidR="00CF6F5C" w:rsidRDefault="00EE3524" w:rsidP="003F14E8">
      <w:pPr>
        <w:pStyle w:val="TOC1"/>
        <w:rPr>
          <w:rFonts w:asciiTheme="minorHAnsi" w:eastAsiaTheme="minorEastAsia" w:hAnsiTheme="minorHAnsi" w:cstheme="minorBidi"/>
          <w:noProof/>
          <w:lang w:val="en-ES" w:eastAsia="en-GB"/>
        </w:rPr>
      </w:pPr>
      <w:hyperlink w:anchor="_Toc68214856" w:history="1">
        <w:r w:rsidR="00CF6F5C" w:rsidRPr="008161C7">
          <w:rPr>
            <w:rStyle w:val="Hyperlink"/>
            <w:noProof/>
          </w:rPr>
          <w:t>8. Bibliografía</w:t>
        </w:r>
        <w:r w:rsidR="00CF6F5C">
          <w:rPr>
            <w:noProof/>
            <w:webHidden/>
          </w:rPr>
          <w:tab/>
        </w:r>
        <w:r w:rsidR="00CF6F5C">
          <w:rPr>
            <w:noProof/>
            <w:webHidden/>
          </w:rPr>
          <w:fldChar w:fldCharType="begin"/>
        </w:r>
        <w:r w:rsidR="00CF6F5C">
          <w:rPr>
            <w:noProof/>
            <w:webHidden/>
          </w:rPr>
          <w:instrText xml:space="preserve"> PAGEREF _Toc68214856 \h </w:instrText>
        </w:r>
        <w:r w:rsidR="00CF6F5C">
          <w:rPr>
            <w:noProof/>
            <w:webHidden/>
          </w:rPr>
        </w:r>
        <w:r w:rsidR="00CF6F5C">
          <w:rPr>
            <w:noProof/>
            <w:webHidden/>
          </w:rPr>
          <w:fldChar w:fldCharType="separate"/>
        </w:r>
        <w:r w:rsidR="00CF6F5C">
          <w:rPr>
            <w:noProof/>
            <w:webHidden/>
          </w:rPr>
          <w:t>15</w:t>
        </w:r>
        <w:r w:rsidR="00CF6F5C">
          <w:rPr>
            <w:noProof/>
            <w:webHidden/>
          </w:rPr>
          <w:fldChar w:fldCharType="end"/>
        </w:r>
      </w:hyperlink>
    </w:p>
    <w:p w14:paraId="67B33578" w14:textId="77777777" w:rsidR="004C547F" w:rsidRPr="00953C62" w:rsidRDefault="004E7C2D" w:rsidP="003F14E8">
      <w:r>
        <w:fldChar w:fldCharType="end"/>
      </w:r>
      <w:bookmarkStart w:id="0" w:name="_Toc68214846"/>
      <w:r w:rsidR="00054DDC">
        <w:br w:type="page"/>
      </w:r>
      <w:r w:rsidR="004C547F" w:rsidRPr="00953C62">
        <w:lastRenderedPageBreak/>
        <w:t>Resumen</w:t>
      </w:r>
      <w:bookmarkEnd w:id="0"/>
    </w:p>
    <w:p w14:paraId="6117239E" w14:textId="77777777" w:rsidR="00953C62" w:rsidRPr="00953C62" w:rsidRDefault="00953C62" w:rsidP="003F14E8">
      <w:pPr>
        <w:pStyle w:val="NormalWeb"/>
      </w:pPr>
      <w:r w:rsidRPr="00953C62">
        <w:t xml:space="preserve">Gymooze </w:t>
      </w:r>
      <w:r w:rsidRPr="00953C62">
        <w:rPr>
          <w:lang w:val="es-ES"/>
        </w:rPr>
        <w:t>es una pagina web que</w:t>
      </w:r>
      <w:r w:rsidRPr="00953C62">
        <w:t xml:space="preserve"> facilita los videos de entrenamiento a </w:t>
      </w:r>
      <w:r w:rsidRPr="00953C62">
        <w:rPr>
          <w:lang w:val="es-ES"/>
        </w:rPr>
        <w:t xml:space="preserve">sus clientes </w:t>
      </w:r>
      <w:r w:rsidRPr="00953C62">
        <w:t xml:space="preserve">para que puedan hacer los ejercicios desde casa y también motivarlos dia tras dia para que lo sigan haciéndolo y su objetivo es que sus clientes tengan una vida saludable. </w:t>
      </w:r>
    </w:p>
    <w:p w14:paraId="4FBE5B3C" w14:textId="77777777" w:rsidR="00953C62" w:rsidRDefault="00953C62" w:rsidP="003F14E8">
      <w:pPr>
        <w:pStyle w:val="NormalWeb"/>
      </w:pPr>
    </w:p>
    <w:p w14:paraId="54BEE9C8" w14:textId="77777777" w:rsidR="00953C62" w:rsidRPr="00953C62" w:rsidRDefault="00953C62" w:rsidP="003F14E8">
      <w:pPr>
        <w:pStyle w:val="Heading1"/>
        <w:rPr>
          <w:lang w:val="en-US"/>
        </w:rPr>
      </w:pPr>
      <w:bookmarkStart w:id="1" w:name="_Toc68214847"/>
      <w:r w:rsidRPr="00953C62">
        <w:rPr>
          <w:lang w:val="en-US"/>
        </w:rPr>
        <w:t>Abstract</w:t>
      </w:r>
      <w:bookmarkEnd w:id="1"/>
    </w:p>
    <w:p w14:paraId="3B1B8775" w14:textId="77777777" w:rsidR="00953C62" w:rsidRPr="00CF6F5C" w:rsidRDefault="00953C62" w:rsidP="003F14E8">
      <w:pPr>
        <w:pStyle w:val="NormalWeb"/>
        <w:sectPr w:rsidR="00953C62" w:rsidRPr="00CF6F5C" w:rsidSect="00135512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 w:code="9"/>
          <w:pgMar w:top="1134" w:right="1418" w:bottom="1134" w:left="1701" w:header="709" w:footer="709" w:gutter="0"/>
          <w:pgNumType w:fmt="lowerRoman" w:start="1"/>
          <w:cols w:space="708"/>
          <w:docGrid w:linePitch="360"/>
        </w:sectPr>
      </w:pPr>
      <w:r w:rsidRPr="00953C62">
        <w:t xml:space="preserve">Gymooze is a website that provides training videos to its clients so that they can do the exercises from home and </w:t>
      </w:r>
      <w:r>
        <w:t xml:space="preserve">it </w:t>
      </w:r>
      <w:r w:rsidRPr="00953C62">
        <w:t>also motivate</w:t>
      </w:r>
      <w:r>
        <w:t>s</w:t>
      </w:r>
      <w:r w:rsidRPr="00953C62">
        <w:t xml:space="preserve"> them day after day to continue doing </w:t>
      </w:r>
      <w:r>
        <w:t>exercises</w:t>
      </w:r>
      <w:r w:rsidRPr="00953C62">
        <w:t xml:space="preserve"> and its goal is for its clients to have a healthy life</w:t>
      </w:r>
      <w:r>
        <w:t>.</w:t>
      </w:r>
    </w:p>
    <w:p w14:paraId="2A285944" w14:textId="77777777" w:rsidR="00B51799" w:rsidRPr="003F14E8" w:rsidRDefault="00B51799" w:rsidP="003F14E8">
      <w:pPr>
        <w:pStyle w:val="Ttulo01"/>
        <w:rPr>
          <w:lang w:val="en-US"/>
        </w:rPr>
        <w:sectPr w:rsidR="00B51799" w:rsidRPr="003F14E8" w:rsidSect="00903328">
          <w:footerReference w:type="default" r:id="rId17"/>
          <w:type w:val="evenPage"/>
          <w:pgSz w:w="11906" w:h="16838" w:code="9"/>
          <w:pgMar w:top="1134" w:right="1418" w:bottom="1134" w:left="1701" w:header="709" w:footer="709" w:gutter="0"/>
          <w:pgNumType w:start="1"/>
          <w:cols w:space="708"/>
          <w:docGrid w:linePitch="360"/>
        </w:sectPr>
      </w:pPr>
    </w:p>
    <w:p w14:paraId="68F53D4C" w14:textId="77777777" w:rsidR="00C5215D" w:rsidRDefault="008155D0" w:rsidP="003F14E8">
      <w:pPr>
        <w:pStyle w:val="Ttulo01"/>
      </w:pPr>
      <w:bookmarkStart w:id="2" w:name="_Toc68214848"/>
      <w:r>
        <w:lastRenderedPageBreak/>
        <w:t>Introducción</w:t>
      </w:r>
      <w:bookmarkEnd w:id="2"/>
    </w:p>
    <w:p w14:paraId="233D8446" w14:textId="77777777" w:rsidR="00C5215D" w:rsidRDefault="00C5215D" w:rsidP="003F14E8"/>
    <w:p w14:paraId="0A0827FB" w14:textId="77777777" w:rsidR="00054DDC" w:rsidRDefault="00AA5BBE" w:rsidP="003F14E8">
      <w:pPr>
        <w:pStyle w:val="Ttulo02"/>
      </w:pPr>
      <w:bookmarkStart w:id="3" w:name="_Toc68214849"/>
      <w:r>
        <w:t>Objetivos</w:t>
      </w:r>
      <w:bookmarkEnd w:id="3"/>
    </w:p>
    <w:p w14:paraId="75F284A6" w14:textId="77777777" w:rsidR="00054DDC" w:rsidRPr="003F14E8" w:rsidRDefault="00054DDC" w:rsidP="003F14E8"/>
    <w:p w14:paraId="0AE6E9A8" w14:textId="77777777" w:rsidR="007F7E8D" w:rsidRDefault="00110F11" w:rsidP="007F7E8D">
      <w:pPr>
        <w:rPr>
          <w:rStyle w:val="Emphasis"/>
          <w:i w:val="0"/>
          <w:iCs w:val="0"/>
        </w:rPr>
      </w:pPr>
      <w:r w:rsidRPr="003F14E8">
        <w:t xml:space="preserve">El objetivo </w:t>
      </w:r>
      <w:r w:rsidR="003F14E8" w:rsidRPr="003F14E8">
        <w:rPr>
          <w:rStyle w:val="Emphasis"/>
          <w:i w:val="0"/>
          <w:iCs w:val="0"/>
        </w:rPr>
        <w:t xml:space="preserve">de este proyecto </w:t>
      </w:r>
      <w:r w:rsidRPr="003F14E8">
        <w:t>es desarrollar una aplicación web que es un</w:t>
      </w:r>
      <w:r w:rsidR="003F14E8" w:rsidRPr="003F14E8">
        <w:rPr>
          <w:rStyle w:val="Emphasis"/>
          <w:i w:val="0"/>
          <w:iCs w:val="0"/>
        </w:rPr>
        <w:t xml:space="preserve"> gimnasio virtual donde los </w:t>
      </w:r>
      <w:r w:rsidR="007F7E8D" w:rsidRPr="003F14E8">
        <w:rPr>
          <w:rStyle w:val="Emphasis"/>
          <w:i w:val="0"/>
          <w:iCs w:val="0"/>
        </w:rPr>
        <w:t>usuarios</w:t>
      </w:r>
      <w:r w:rsidR="007F7E8D">
        <w:rPr>
          <w:rStyle w:val="Emphasis"/>
          <w:i w:val="0"/>
          <w:iCs w:val="0"/>
        </w:rPr>
        <w:t xml:space="preserve"> puedan</w:t>
      </w:r>
      <w:r w:rsidR="003F14E8">
        <w:rPr>
          <w:rStyle w:val="Emphasis"/>
          <w:i w:val="0"/>
          <w:iCs w:val="0"/>
        </w:rPr>
        <w:t xml:space="preserve"> ver los videos de entrenamiento </w:t>
      </w:r>
      <w:r w:rsidR="007F7E8D">
        <w:rPr>
          <w:rStyle w:val="Emphasis"/>
          <w:i w:val="0"/>
          <w:iCs w:val="0"/>
        </w:rPr>
        <w:t>del entrenador que quisiera.</w:t>
      </w:r>
    </w:p>
    <w:p w14:paraId="73D7C48B" w14:textId="5F308599" w:rsidR="00112E52" w:rsidRPr="003F14E8" w:rsidRDefault="007F7E8D" w:rsidP="00772E9F">
      <w:pPr>
        <w:sectPr w:rsidR="00112E52" w:rsidRPr="003F14E8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  <w:r>
        <w:rPr>
          <w:rStyle w:val="Emphasis"/>
          <w:i w:val="0"/>
          <w:iCs w:val="0"/>
        </w:rPr>
        <w:t>Los entrenadores pueden subir videos públicos o privados</w:t>
      </w:r>
      <w:r w:rsidR="00112E52">
        <w:rPr>
          <w:rStyle w:val="Emphasis"/>
          <w:i w:val="0"/>
          <w:iCs w:val="0"/>
        </w:rPr>
        <w:t xml:space="preserve">. Los videos </w:t>
      </w:r>
      <w:r w:rsidR="00772E9F">
        <w:rPr>
          <w:rStyle w:val="Emphasis"/>
          <w:i w:val="0"/>
          <w:iCs w:val="0"/>
        </w:rPr>
        <w:t>públicos</w:t>
      </w:r>
      <w:r w:rsidR="00112E52">
        <w:rPr>
          <w:rStyle w:val="Emphasis"/>
          <w:i w:val="0"/>
          <w:iCs w:val="0"/>
        </w:rPr>
        <w:t xml:space="preserve"> los podrán ver todos los clientes, pero para ver los videos privados de ese entrenador el</w:t>
      </w:r>
    </w:p>
    <w:p w14:paraId="62153CF7" w14:textId="39E67DC4" w:rsidR="00112E52" w:rsidRPr="00112E52" w:rsidRDefault="005A428E" w:rsidP="00112E52">
      <w:pPr>
        <w:pStyle w:val="Ttulo01"/>
        <w:sectPr w:rsidR="00112E52" w:rsidRPr="00112E52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  <w:bookmarkStart w:id="4" w:name="_Toc68214850"/>
      <w:r>
        <w:lastRenderedPageBreak/>
        <w:t>Análisis Económico</w:t>
      </w:r>
      <w:bookmarkEnd w:id="4"/>
    </w:p>
    <w:p w14:paraId="63D0B927" w14:textId="77777777" w:rsidR="00235633" w:rsidRPr="00953C62" w:rsidRDefault="00C62E0E" w:rsidP="003F14E8">
      <w:pPr>
        <w:pStyle w:val="Ttulo01"/>
      </w:pPr>
      <w:bookmarkStart w:id="5" w:name="_Toc68214851"/>
      <w:r>
        <w:lastRenderedPageBreak/>
        <w:t>Análisis y diseño</w:t>
      </w:r>
      <w:bookmarkEnd w:id="5"/>
    </w:p>
    <w:p w14:paraId="595BFCCF" w14:textId="77777777" w:rsidR="00235633" w:rsidRPr="00953C62" w:rsidRDefault="00235633" w:rsidP="003F14E8"/>
    <w:p w14:paraId="38FE83C4" w14:textId="77777777" w:rsidR="00235633" w:rsidRPr="00953C62" w:rsidRDefault="00235633" w:rsidP="003F14E8"/>
    <w:p w14:paraId="1711C5A1" w14:textId="77777777" w:rsidR="00534E2B" w:rsidRPr="00953C62" w:rsidRDefault="00534E2B" w:rsidP="003F14E8"/>
    <w:p w14:paraId="1FD779A6" w14:textId="77777777" w:rsidR="00534E2B" w:rsidRPr="00953C62" w:rsidRDefault="00534E2B" w:rsidP="003F14E8">
      <w:pPr>
        <w:sectPr w:rsidR="00534E2B" w:rsidRPr="00953C62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286285B6" w14:textId="77777777" w:rsidR="00534E2B" w:rsidRPr="00953C62" w:rsidRDefault="00C62E0E" w:rsidP="003F14E8">
      <w:pPr>
        <w:pStyle w:val="Ttulo01"/>
      </w:pPr>
      <w:bookmarkStart w:id="6" w:name="_Toc68214852"/>
      <w:r>
        <w:lastRenderedPageBreak/>
        <w:t>Entorno de programación, Lenguajes y herramientas</w:t>
      </w:r>
      <w:bookmarkEnd w:id="6"/>
    </w:p>
    <w:p w14:paraId="66B057A1" w14:textId="77777777" w:rsidR="00534E2B" w:rsidRPr="00953C62" w:rsidRDefault="00534E2B" w:rsidP="003F14E8">
      <w:pPr>
        <w:sectPr w:rsidR="00534E2B" w:rsidRPr="00953C62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161EA464" w14:textId="77777777" w:rsidR="00534E2B" w:rsidRDefault="00C62E0E" w:rsidP="003F14E8">
      <w:pPr>
        <w:pStyle w:val="Ttulo01"/>
      </w:pPr>
      <w:bookmarkStart w:id="7" w:name="_Toc68214853"/>
      <w:r>
        <w:lastRenderedPageBreak/>
        <w:t>Implementación</w:t>
      </w:r>
      <w:bookmarkEnd w:id="7"/>
    </w:p>
    <w:p w14:paraId="30954F32" w14:textId="77777777" w:rsidR="00C62E0E" w:rsidRDefault="00C62E0E" w:rsidP="003F14E8"/>
    <w:p w14:paraId="6B0BF3D9" w14:textId="77777777" w:rsidR="00C62E0E" w:rsidRDefault="00C62E0E" w:rsidP="003F14E8"/>
    <w:p w14:paraId="4496BEFF" w14:textId="77777777" w:rsidR="00C62E0E" w:rsidRDefault="00C62E0E" w:rsidP="003F14E8"/>
    <w:p w14:paraId="662A1D84" w14:textId="77777777" w:rsidR="00C62E0E" w:rsidRDefault="00C62E0E" w:rsidP="003F14E8"/>
    <w:p w14:paraId="78BB4BD5" w14:textId="77777777" w:rsidR="00C62E0E" w:rsidRDefault="00C62E0E" w:rsidP="003F14E8"/>
    <w:p w14:paraId="44592663" w14:textId="77777777" w:rsidR="00C62E0E" w:rsidRDefault="00C62E0E" w:rsidP="003F14E8"/>
    <w:p w14:paraId="2B226F1F" w14:textId="77777777" w:rsidR="00C62E0E" w:rsidRDefault="00C62E0E" w:rsidP="003F14E8"/>
    <w:p w14:paraId="630DB2DB" w14:textId="77777777" w:rsidR="00C62E0E" w:rsidRDefault="00C62E0E" w:rsidP="003F14E8"/>
    <w:p w14:paraId="1F93570C" w14:textId="77777777" w:rsidR="00C62E0E" w:rsidRDefault="00C62E0E" w:rsidP="003F14E8"/>
    <w:p w14:paraId="727F38E1" w14:textId="77777777" w:rsidR="00C62E0E" w:rsidRDefault="00C62E0E" w:rsidP="003F14E8"/>
    <w:p w14:paraId="15B6018F" w14:textId="77777777" w:rsidR="00C62E0E" w:rsidRDefault="00C62E0E" w:rsidP="003F14E8"/>
    <w:p w14:paraId="02667B22" w14:textId="77777777" w:rsidR="00C62E0E" w:rsidRDefault="00C62E0E" w:rsidP="003F14E8"/>
    <w:p w14:paraId="308E72F6" w14:textId="77777777" w:rsidR="00C62E0E" w:rsidRDefault="00C62E0E" w:rsidP="003F14E8"/>
    <w:p w14:paraId="63DD1644" w14:textId="77777777" w:rsidR="00C62E0E" w:rsidRDefault="00C62E0E" w:rsidP="003F14E8"/>
    <w:p w14:paraId="33AC29D0" w14:textId="77777777" w:rsidR="00C62E0E" w:rsidRDefault="00C62E0E" w:rsidP="003F14E8"/>
    <w:p w14:paraId="6ECCD4BF" w14:textId="77777777" w:rsidR="00C62E0E" w:rsidRDefault="00C62E0E" w:rsidP="003F14E8"/>
    <w:p w14:paraId="430A8877" w14:textId="77777777" w:rsidR="00C62E0E" w:rsidRDefault="00C62E0E" w:rsidP="003F14E8"/>
    <w:p w14:paraId="0622186C" w14:textId="77777777" w:rsidR="00C62E0E" w:rsidRDefault="00C62E0E" w:rsidP="003F14E8"/>
    <w:p w14:paraId="650F9CE2" w14:textId="77777777" w:rsidR="00C62E0E" w:rsidRDefault="00C62E0E" w:rsidP="003F14E8"/>
    <w:p w14:paraId="2302660A" w14:textId="77777777" w:rsidR="00C62E0E" w:rsidRDefault="00C62E0E" w:rsidP="003F14E8"/>
    <w:p w14:paraId="2E11629A" w14:textId="77777777" w:rsidR="00C62E0E" w:rsidRDefault="00C62E0E" w:rsidP="003F14E8"/>
    <w:p w14:paraId="6C008708" w14:textId="77777777" w:rsidR="00C62E0E" w:rsidRDefault="00C62E0E" w:rsidP="003F14E8"/>
    <w:p w14:paraId="6B493CFB" w14:textId="77777777" w:rsidR="00C62E0E" w:rsidRDefault="00C62E0E" w:rsidP="003F14E8"/>
    <w:p w14:paraId="73B56BC8" w14:textId="77777777" w:rsidR="00C62E0E" w:rsidRDefault="00C62E0E" w:rsidP="003F14E8"/>
    <w:p w14:paraId="11F4C894" w14:textId="77777777" w:rsidR="00C62E0E" w:rsidRDefault="00C62E0E" w:rsidP="003F14E8"/>
    <w:p w14:paraId="76BF7F0C" w14:textId="77777777" w:rsidR="00C62E0E" w:rsidRDefault="00C62E0E" w:rsidP="003F14E8"/>
    <w:p w14:paraId="2B79F2C9" w14:textId="77777777" w:rsidR="00C62E0E" w:rsidRDefault="000615C1" w:rsidP="003F14E8">
      <w:pPr>
        <w:pStyle w:val="Ttulo01"/>
      </w:pPr>
      <w:bookmarkStart w:id="8" w:name="_Toc68214854"/>
      <w:r>
        <w:lastRenderedPageBreak/>
        <w:t>Manuales de despliegue, operación y mantenimiento</w:t>
      </w:r>
      <w:bookmarkEnd w:id="8"/>
    </w:p>
    <w:p w14:paraId="0063D394" w14:textId="77777777" w:rsidR="000615C1" w:rsidRDefault="000615C1" w:rsidP="003F14E8"/>
    <w:p w14:paraId="10B87DFB" w14:textId="77777777" w:rsidR="000615C1" w:rsidRDefault="000615C1" w:rsidP="003F14E8"/>
    <w:p w14:paraId="10C5B5EB" w14:textId="77777777" w:rsidR="00534E2B" w:rsidRDefault="00534E2B" w:rsidP="003F14E8"/>
    <w:p w14:paraId="0BE0AEE7" w14:textId="77777777" w:rsidR="000615C1" w:rsidRDefault="000615C1" w:rsidP="003F14E8"/>
    <w:p w14:paraId="45A2983C" w14:textId="77777777" w:rsidR="000615C1" w:rsidRDefault="000615C1" w:rsidP="003F14E8"/>
    <w:p w14:paraId="09B70A4D" w14:textId="77777777" w:rsidR="000615C1" w:rsidRDefault="000615C1" w:rsidP="003F14E8"/>
    <w:p w14:paraId="4E12E31F" w14:textId="77777777" w:rsidR="000615C1" w:rsidRDefault="000615C1" w:rsidP="003F14E8"/>
    <w:p w14:paraId="459FEA1D" w14:textId="77777777" w:rsidR="000615C1" w:rsidRDefault="000615C1" w:rsidP="003F14E8"/>
    <w:p w14:paraId="22E529D0" w14:textId="77777777" w:rsidR="000615C1" w:rsidRDefault="000615C1" w:rsidP="003F14E8"/>
    <w:p w14:paraId="4C81CAC8" w14:textId="77777777" w:rsidR="000615C1" w:rsidRDefault="000615C1" w:rsidP="003F14E8"/>
    <w:p w14:paraId="2A4D39AB" w14:textId="77777777" w:rsidR="000615C1" w:rsidRDefault="000615C1" w:rsidP="003F14E8"/>
    <w:p w14:paraId="6FAA14E2" w14:textId="77777777" w:rsidR="000615C1" w:rsidRDefault="000615C1" w:rsidP="003F14E8"/>
    <w:p w14:paraId="6AF0120B" w14:textId="77777777" w:rsidR="000615C1" w:rsidRDefault="000615C1" w:rsidP="003F14E8"/>
    <w:p w14:paraId="16F11839" w14:textId="77777777" w:rsidR="000615C1" w:rsidRDefault="000615C1" w:rsidP="003F14E8"/>
    <w:p w14:paraId="3A3B0FA9" w14:textId="77777777" w:rsidR="000615C1" w:rsidRDefault="000615C1" w:rsidP="003F14E8"/>
    <w:p w14:paraId="06D48EC7" w14:textId="77777777" w:rsidR="000615C1" w:rsidRDefault="000615C1" w:rsidP="003F14E8"/>
    <w:p w14:paraId="23762D9B" w14:textId="77777777" w:rsidR="000615C1" w:rsidRDefault="000615C1" w:rsidP="003F14E8"/>
    <w:p w14:paraId="07C04776" w14:textId="77777777" w:rsidR="000615C1" w:rsidRDefault="000615C1" w:rsidP="003F14E8"/>
    <w:p w14:paraId="76823D86" w14:textId="77777777" w:rsidR="000615C1" w:rsidRDefault="000615C1" w:rsidP="003F14E8"/>
    <w:p w14:paraId="7D7F3EB4" w14:textId="77777777" w:rsidR="000615C1" w:rsidRDefault="000615C1" w:rsidP="003F14E8"/>
    <w:p w14:paraId="15957781" w14:textId="77777777" w:rsidR="000615C1" w:rsidRDefault="000615C1" w:rsidP="003F14E8"/>
    <w:p w14:paraId="221649EF" w14:textId="77777777" w:rsidR="000615C1" w:rsidRDefault="000615C1" w:rsidP="003F14E8"/>
    <w:p w14:paraId="4C1F26E5" w14:textId="77777777" w:rsidR="000615C1" w:rsidRDefault="000615C1" w:rsidP="003F14E8"/>
    <w:p w14:paraId="62240D8F" w14:textId="77777777" w:rsidR="000615C1" w:rsidRDefault="000615C1" w:rsidP="003F14E8"/>
    <w:p w14:paraId="1C291625" w14:textId="77777777" w:rsidR="000615C1" w:rsidRDefault="000615C1" w:rsidP="003F14E8"/>
    <w:p w14:paraId="6F435232" w14:textId="77777777" w:rsidR="000615C1" w:rsidRDefault="000615C1" w:rsidP="003F14E8">
      <w:pPr>
        <w:pStyle w:val="Ttulo01"/>
      </w:pPr>
      <w:bookmarkStart w:id="9" w:name="_Toc68214855"/>
      <w:r>
        <w:lastRenderedPageBreak/>
        <w:t>Conclusiones</w:t>
      </w:r>
      <w:bookmarkEnd w:id="9"/>
    </w:p>
    <w:p w14:paraId="04B53051" w14:textId="77777777" w:rsidR="000615C1" w:rsidRDefault="000615C1" w:rsidP="003F14E8"/>
    <w:p w14:paraId="360B597C" w14:textId="77777777" w:rsidR="000615C1" w:rsidRDefault="000615C1" w:rsidP="003F14E8"/>
    <w:p w14:paraId="6C74BD84" w14:textId="77777777" w:rsidR="000615C1" w:rsidRDefault="000615C1" w:rsidP="003F14E8"/>
    <w:p w14:paraId="55975821" w14:textId="77777777" w:rsidR="000615C1" w:rsidRDefault="000615C1" w:rsidP="003F14E8"/>
    <w:p w14:paraId="2A1CC879" w14:textId="77777777" w:rsidR="000615C1" w:rsidRDefault="000615C1" w:rsidP="003F14E8"/>
    <w:p w14:paraId="2D43A5AC" w14:textId="77777777" w:rsidR="000615C1" w:rsidRDefault="000615C1" w:rsidP="003F14E8"/>
    <w:p w14:paraId="1737778D" w14:textId="77777777" w:rsidR="000615C1" w:rsidRDefault="000615C1" w:rsidP="003F14E8"/>
    <w:p w14:paraId="45F21B50" w14:textId="77777777" w:rsidR="000615C1" w:rsidRDefault="000615C1" w:rsidP="003F14E8"/>
    <w:p w14:paraId="740EA3A7" w14:textId="77777777" w:rsidR="000615C1" w:rsidRDefault="000615C1" w:rsidP="003F14E8"/>
    <w:p w14:paraId="70A92478" w14:textId="77777777" w:rsidR="000615C1" w:rsidRDefault="000615C1" w:rsidP="003F14E8"/>
    <w:p w14:paraId="23E8F187" w14:textId="77777777" w:rsidR="000615C1" w:rsidRDefault="000615C1" w:rsidP="003F14E8"/>
    <w:p w14:paraId="3A868B1B" w14:textId="77777777" w:rsidR="000615C1" w:rsidRDefault="000615C1" w:rsidP="003F14E8"/>
    <w:p w14:paraId="56935416" w14:textId="77777777" w:rsidR="000615C1" w:rsidRDefault="000615C1" w:rsidP="003F14E8"/>
    <w:p w14:paraId="6D0DC28E" w14:textId="77777777" w:rsidR="000615C1" w:rsidRDefault="000615C1" w:rsidP="003F14E8"/>
    <w:p w14:paraId="43EDB760" w14:textId="77777777" w:rsidR="000615C1" w:rsidRDefault="000615C1" w:rsidP="003F14E8"/>
    <w:p w14:paraId="11A0A609" w14:textId="77777777" w:rsidR="000615C1" w:rsidRDefault="000615C1" w:rsidP="003F14E8"/>
    <w:p w14:paraId="5B0E57AC" w14:textId="77777777" w:rsidR="000615C1" w:rsidRDefault="000615C1" w:rsidP="003F14E8"/>
    <w:p w14:paraId="5046485C" w14:textId="77777777" w:rsidR="000615C1" w:rsidRDefault="000615C1" w:rsidP="003F14E8"/>
    <w:p w14:paraId="3352DA53" w14:textId="77777777" w:rsidR="000615C1" w:rsidRDefault="000615C1" w:rsidP="003F14E8"/>
    <w:p w14:paraId="0C8E6105" w14:textId="77777777" w:rsidR="000615C1" w:rsidRDefault="000615C1" w:rsidP="003F14E8"/>
    <w:p w14:paraId="4D2CBF81" w14:textId="77777777" w:rsidR="000615C1" w:rsidRDefault="000615C1" w:rsidP="003F14E8"/>
    <w:p w14:paraId="48BB84AA" w14:textId="77777777" w:rsidR="000615C1" w:rsidRDefault="000615C1" w:rsidP="003F14E8"/>
    <w:p w14:paraId="5CDD4E90" w14:textId="77777777" w:rsidR="000615C1" w:rsidRDefault="000615C1" w:rsidP="003F14E8"/>
    <w:p w14:paraId="311BDE3A" w14:textId="77777777" w:rsidR="000615C1" w:rsidRDefault="000615C1" w:rsidP="003F14E8"/>
    <w:p w14:paraId="152930D6" w14:textId="77777777" w:rsidR="000615C1" w:rsidRDefault="000615C1" w:rsidP="003F14E8"/>
    <w:p w14:paraId="68434C72" w14:textId="77777777" w:rsidR="000615C1" w:rsidRDefault="000615C1" w:rsidP="003F14E8"/>
    <w:p w14:paraId="78D88EEC" w14:textId="77777777" w:rsidR="00534E2B" w:rsidRPr="00953C62" w:rsidRDefault="000615C1" w:rsidP="003F14E8">
      <w:pPr>
        <w:pStyle w:val="Ttulo01"/>
      </w:pPr>
      <w:bookmarkStart w:id="10" w:name="_Toc68214856"/>
      <w:r>
        <w:lastRenderedPageBreak/>
        <w:t>Bibliografía</w:t>
      </w:r>
      <w:bookmarkEnd w:id="10"/>
    </w:p>
    <w:sectPr w:rsidR="00534E2B" w:rsidRPr="00953C62" w:rsidSect="00903328">
      <w:type w:val="evenPage"/>
      <w:pgSz w:w="11906" w:h="16838" w:code="9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DDFBB" w14:textId="77777777" w:rsidR="00EE3524" w:rsidRDefault="00EE3524" w:rsidP="003F14E8">
      <w:r>
        <w:separator/>
      </w:r>
    </w:p>
  </w:endnote>
  <w:endnote w:type="continuationSeparator" w:id="0">
    <w:p w14:paraId="79D160B5" w14:textId="77777777" w:rsidR="00EE3524" w:rsidRDefault="00EE3524" w:rsidP="003F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ECFF6" w14:textId="77777777" w:rsidR="00534E2B" w:rsidRPr="00953C62" w:rsidRDefault="00534E2B" w:rsidP="003F14E8">
    <w:pPr>
      <w:pStyle w:val="Footer"/>
      <w:rPr>
        <w:rStyle w:val="PageNumber"/>
        <w:lang w:val="en-US"/>
      </w:rPr>
    </w:pPr>
    <w:r>
      <w:rPr>
        <w:rStyle w:val="PageNumber"/>
      </w:rPr>
      <w:fldChar w:fldCharType="begin"/>
    </w:r>
    <w:r w:rsidRPr="00953C62">
      <w:rPr>
        <w:rStyle w:val="PageNumber"/>
        <w:lang w:val="en-US"/>
      </w:rPr>
      <w:instrText xml:space="preserve">PAGE  </w:instrText>
    </w:r>
    <w:r>
      <w:rPr>
        <w:rStyle w:val="PageNumber"/>
      </w:rPr>
      <w:fldChar w:fldCharType="separate"/>
    </w:r>
    <w:r w:rsidR="00D41595" w:rsidRPr="00953C62">
      <w:rPr>
        <w:rStyle w:val="PageNumber"/>
        <w:noProof/>
        <w:lang w:val="en-US"/>
      </w:rPr>
      <w:t>10</w:t>
    </w:r>
    <w:r>
      <w:rPr>
        <w:rStyle w:val="PageNumber"/>
      </w:rPr>
      <w:fldChar w:fldCharType="end"/>
    </w:r>
  </w:p>
  <w:p w14:paraId="13CCD7ED" w14:textId="77777777" w:rsidR="00534E2B" w:rsidRPr="00135512" w:rsidRDefault="00534E2B" w:rsidP="003F14E8">
    <w:pPr>
      <w:pStyle w:val="Footer"/>
      <w:rPr>
        <w:lang w:val="en-GB"/>
      </w:rPr>
    </w:pPr>
    <w:r w:rsidRPr="00953C62">
      <w:rPr>
        <w:lang w:val="en-US"/>
      </w:rPr>
      <w:tab/>
    </w:r>
    <w:r w:rsidRPr="00953C62">
      <w:rPr>
        <w:lang w:val="en-US"/>
      </w:rPr>
      <w:tab/>
    </w:r>
    <w:r w:rsidRPr="00B9692A">
      <w:rPr>
        <w:lang w:val="en-GB"/>
      </w:rPr>
      <w:t xml:space="preserve">IES PERE MARIA ORTS I </w:t>
    </w:r>
    <w:r w:rsidRPr="00135512">
      <w:rPr>
        <w:lang w:val="en-GB"/>
      </w:rPr>
      <w:t>BOSCH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FA42A" w14:textId="77777777" w:rsidR="00534E2B" w:rsidRPr="00953C62" w:rsidRDefault="00534E2B" w:rsidP="003F14E8">
    <w:pPr>
      <w:pStyle w:val="Footer"/>
      <w:rPr>
        <w:rStyle w:val="PageNumber"/>
        <w:lang w:val="en-US"/>
      </w:rPr>
    </w:pPr>
    <w:r>
      <w:rPr>
        <w:rStyle w:val="PageNumber"/>
      </w:rPr>
      <w:fldChar w:fldCharType="begin"/>
    </w:r>
    <w:r w:rsidRPr="00953C62">
      <w:rPr>
        <w:rStyle w:val="PageNumber"/>
        <w:lang w:val="en-US"/>
      </w:rPr>
      <w:instrText xml:space="preserve">PAGE  </w:instrText>
    </w:r>
    <w:r>
      <w:rPr>
        <w:rStyle w:val="PageNumber"/>
      </w:rPr>
      <w:fldChar w:fldCharType="separate"/>
    </w:r>
    <w:r w:rsidR="00D41595" w:rsidRPr="00953C62">
      <w:rPr>
        <w:rStyle w:val="PageNumber"/>
        <w:noProof/>
        <w:lang w:val="en-US"/>
      </w:rPr>
      <w:t>iii</w:t>
    </w:r>
    <w:r>
      <w:rPr>
        <w:rStyle w:val="PageNumber"/>
      </w:rPr>
      <w:fldChar w:fldCharType="end"/>
    </w:r>
  </w:p>
  <w:p w14:paraId="3119C529" w14:textId="77777777" w:rsidR="00534E2B" w:rsidRPr="00B9692A" w:rsidRDefault="00534E2B" w:rsidP="003F14E8">
    <w:pPr>
      <w:pStyle w:val="Footer"/>
      <w:rPr>
        <w:lang w:val="en-GB"/>
      </w:rPr>
    </w:pPr>
    <w:r w:rsidRPr="00B9692A">
      <w:rPr>
        <w:lang w:val="en-GB"/>
      </w:rPr>
      <w:t xml:space="preserve">IES PERE MARIA ORTS I </w:t>
    </w:r>
    <w:r w:rsidRPr="00953C62">
      <w:rPr>
        <w:lang w:val="en-US"/>
      </w:rPr>
      <w:t>BOSCH</w:t>
    </w:r>
    <w:r w:rsidRPr="00B9692A">
      <w:rPr>
        <w:lang w:val="en-GB"/>
      </w:rPr>
      <w:tab/>
    </w:r>
    <w:r w:rsidRPr="00B9692A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DEEE6" w14:textId="77777777" w:rsidR="00534E2B" w:rsidRPr="00953C62" w:rsidRDefault="00534E2B" w:rsidP="003F14E8">
    <w:pPr>
      <w:pStyle w:val="Footer"/>
      <w:rPr>
        <w:rStyle w:val="PageNumber"/>
        <w:lang w:val="en-US"/>
      </w:rPr>
    </w:pPr>
    <w:r>
      <w:rPr>
        <w:rStyle w:val="PageNumber"/>
      </w:rPr>
      <w:fldChar w:fldCharType="begin"/>
    </w:r>
    <w:r w:rsidRPr="00953C62">
      <w:rPr>
        <w:rStyle w:val="PageNumber"/>
        <w:lang w:val="en-US"/>
      </w:rPr>
      <w:instrText xml:space="preserve">PAGE  </w:instrText>
    </w:r>
    <w:r>
      <w:rPr>
        <w:rStyle w:val="PageNumber"/>
      </w:rPr>
      <w:fldChar w:fldCharType="separate"/>
    </w:r>
    <w:r w:rsidR="00D41595" w:rsidRPr="00953C62">
      <w:rPr>
        <w:rStyle w:val="PageNumber"/>
        <w:noProof/>
        <w:lang w:val="en-US"/>
      </w:rPr>
      <w:t>9</w:t>
    </w:r>
    <w:r>
      <w:rPr>
        <w:rStyle w:val="PageNumber"/>
      </w:rPr>
      <w:fldChar w:fldCharType="end"/>
    </w:r>
  </w:p>
  <w:p w14:paraId="32E2D1BC" w14:textId="77777777" w:rsidR="00534E2B" w:rsidRPr="00886822" w:rsidRDefault="00534E2B" w:rsidP="003F14E8">
    <w:pPr>
      <w:pStyle w:val="Footer"/>
      <w:rPr>
        <w:lang w:val="en-GB"/>
      </w:rPr>
    </w:pPr>
    <w:r w:rsidRPr="00B9692A">
      <w:rPr>
        <w:lang w:val="en-GB"/>
      </w:rPr>
      <w:t xml:space="preserve">IES PERE MARIA ORTS I </w:t>
    </w:r>
    <w:r w:rsidRPr="00135512">
      <w:rPr>
        <w:lang w:val="en-GB"/>
      </w:rPr>
      <w:t>BOSCH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7A2EF" w14:textId="77777777" w:rsidR="00EE3524" w:rsidRDefault="00EE3524" w:rsidP="003F14E8">
      <w:r>
        <w:separator/>
      </w:r>
    </w:p>
  </w:footnote>
  <w:footnote w:type="continuationSeparator" w:id="0">
    <w:p w14:paraId="530382D9" w14:textId="77777777" w:rsidR="00EE3524" w:rsidRDefault="00EE3524" w:rsidP="003F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B2728" w14:textId="77777777" w:rsidR="00534E2B" w:rsidRDefault="00534E2B" w:rsidP="003F14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BC5C6" w14:textId="77777777" w:rsidR="00534E2B" w:rsidRDefault="00534E2B" w:rsidP="003F14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FA85D" w14:textId="77777777" w:rsidR="00534E2B" w:rsidRDefault="00534E2B" w:rsidP="003F14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40EF8" w14:textId="77777777" w:rsidR="00534E2B" w:rsidRDefault="004010FD" w:rsidP="003F14E8">
    <w:pPr>
      <w:pStyle w:val="Header"/>
    </w:pPr>
    <w:r>
      <w:t>GYMOOZE</w:t>
    </w:r>
    <w:r w:rsidR="00534E2B" w:rsidRPr="000517A6">
      <w:tab/>
    </w:r>
    <w:r w:rsidR="00534E2B" w:rsidRPr="000517A6">
      <w:tab/>
    </w:r>
    <w:r>
      <w:t>DAW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1CF4B" w14:textId="77777777" w:rsidR="00534E2B" w:rsidRPr="000517A6" w:rsidRDefault="004010FD" w:rsidP="003F14E8">
    <w:pPr>
      <w:pStyle w:val="Header"/>
    </w:pPr>
    <w:r>
      <w:t>DAW</w:t>
    </w:r>
    <w:r w:rsidR="00534E2B" w:rsidRPr="000517A6">
      <w:tab/>
    </w:r>
    <w:r w:rsidR="00534E2B" w:rsidRPr="000517A6">
      <w:tab/>
    </w:r>
    <w:r>
      <w:t>GYMOOZE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37FB"/>
    <w:multiLevelType w:val="multilevel"/>
    <w:tmpl w:val="DCA2D2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" w15:restartNumberingAfterBreak="0">
    <w:nsid w:val="11367F66"/>
    <w:multiLevelType w:val="multilevel"/>
    <w:tmpl w:val="0852AB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37B04E7"/>
    <w:multiLevelType w:val="multilevel"/>
    <w:tmpl w:val="0324CB5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3" w15:restartNumberingAfterBreak="0">
    <w:nsid w:val="1546628D"/>
    <w:multiLevelType w:val="multilevel"/>
    <w:tmpl w:val="7812EA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4" w15:restartNumberingAfterBreak="0">
    <w:nsid w:val="1941150F"/>
    <w:multiLevelType w:val="multilevel"/>
    <w:tmpl w:val="B9FCA1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5" w15:restartNumberingAfterBreak="0">
    <w:nsid w:val="1AB41C2A"/>
    <w:multiLevelType w:val="multilevel"/>
    <w:tmpl w:val="B03C6E7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6" w15:restartNumberingAfterBreak="0">
    <w:nsid w:val="1D270FD7"/>
    <w:multiLevelType w:val="multilevel"/>
    <w:tmpl w:val="168E99D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7" w15:restartNumberingAfterBreak="0">
    <w:nsid w:val="213402B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16167E"/>
    <w:multiLevelType w:val="multilevel"/>
    <w:tmpl w:val="9508C8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24C66C5D"/>
    <w:multiLevelType w:val="multilevel"/>
    <w:tmpl w:val="DFC4083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0" w15:restartNumberingAfterBreak="0">
    <w:nsid w:val="2F517021"/>
    <w:multiLevelType w:val="multilevel"/>
    <w:tmpl w:val="61241C3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11" w15:restartNumberingAfterBreak="0">
    <w:nsid w:val="2FB97A5C"/>
    <w:multiLevelType w:val="multilevel"/>
    <w:tmpl w:val="DD58F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2" w15:restartNumberingAfterBreak="0">
    <w:nsid w:val="2FF03409"/>
    <w:multiLevelType w:val="hybridMultilevel"/>
    <w:tmpl w:val="E55477A6"/>
    <w:lvl w:ilvl="0" w:tplc="47D8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66313"/>
    <w:multiLevelType w:val="multilevel"/>
    <w:tmpl w:val="B9FCA1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4" w15:restartNumberingAfterBreak="0">
    <w:nsid w:val="308218A4"/>
    <w:multiLevelType w:val="multilevel"/>
    <w:tmpl w:val="3034A9F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5" w15:restartNumberingAfterBreak="0">
    <w:nsid w:val="31780A00"/>
    <w:multiLevelType w:val="multilevel"/>
    <w:tmpl w:val="E4E0197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6" w15:restartNumberingAfterBreak="0">
    <w:nsid w:val="41436571"/>
    <w:multiLevelType w:val="multilevel"/>
    <w:tmpl w:val="397A694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7" w15:restartNumberingAfterBreak="0">
    <w:nsid w:val="42225D50"/>
    <w:multiLevelType w:val="multilevel"/>
    <w:tmpl w:val="D4DECD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8" w15:restartNumberingAfterBreak="0">
    <w:nsid w:val="44CF0DDB"/>
    <w:multiLevelType w:val="multilevel"/>
    <w:tmpl w:val="B9FCA1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9" w15:restartNumberingAfterBreak="0">
    <w:nsid w:val="467E06F7"/>
    <w:multiLevelType w:val="multilevel"/>
    <w:tmpl w:val="C10C8778"/>
    <w:lvl w:ilvl="0">
      <w:start w:val="1"/>
      <w:numFmt w:val="decimal"/>
      <w:pStyle w:val="Ttulo0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0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0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0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0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20" w15:restartNumberingAfterBreak="0">
    <w:nsid w:val="51CF429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4E5274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EF22659"/>
    <w:multiLevelType w:val="multilevel"/>
    <w:tmpl w:val="DF3699C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23" w15:restartNumberingAfterBreak="0">
    <w:nsid w:val="60F55BAE"/>
    <w:multiLevelType w:val="multilevel"/>
    <w:tmpl w:val="561CDF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4" w15:restartNumberingAfterBreak="0">
    <w:nsid w:val="6B2C49A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867DDB"/>
    <w:multiLevelType w:val="multilevel"/>
    <w:tmpl w:val="DF3699C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26" w15:restartNumberingAfterBreak="0">
    <w:nsid w:val="73DB79D3"/>
    <w:multiLevelType w:val="multilevel"/>
    <w:tmpl w:val="7812EA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27" w15:restartNumberingAfterBreak="0">
    <w:nsid w:val="793A7598"/>
    <w:multiLevelType w:val="multilevel"/>
    <w:tmpl w:val="20A492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8" w15:restartNumberingAfterBreak="0">
    <w:nsid w:val="7AC06A4C"/>
    <w:multiLevelType w:val="hybridMultilevel"/>
    <w:tmpl w:val="6348493E"/>
    <w:lvl w:ilvl="0" w:tplc="DC8C8A7A">
      <w:start w:val="1"/>
      <w:numFmt w:val="decimal"/>
      <w:pStyle w:val="Title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C03439A"/>
    <w:multiLevelType w:val="multilevel"/>
    <w:tmpl w:val="CF3EFA4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C954122"/>
    <w:multiLevelType w:val="multilevel"/>
    <w:tmpl w:val="42C6058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31" w15:restartNumberingAfterBreak="0">
    <w:nsid w:val="7D5C0B92"/>
    <w:multiLevelType w:val="multilevel"/>
    <w:tmpl w:val="1096975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30"/>
  </w:num>
  <w:num w:numId="6">
    <w:abstractNumId w:val="8"/>
  </w:num>
  <w:num w:numId="7">
    <w:abstractNumId w:val="29"/>
  </w:num>
  <w:num w:numId="8">
    <w:abstractNumId w:val="2"/>
  </w:num>
  <w:num w:numId="9">
    <w:abstractNumId w:val="10"/>
  </w:num>
  <w:num w:numId="10">
    <w:abstractNumId w:val="22"/>
  </w:num>
  <w:num w:numId="11">
    <w:abstractNumId w:val="25"/>
  </w:num>
  <w:num w:numId="12">
    <w:abstractNumId w:val="31"/>
  </w:num>
  <w:num w:numId="13">
    <w:abstractNumId w:val="16"/>
  </w:num>
  <w:num w:numId="14">
    <w:abstractNumId w:val="15"/>
  </w:num>
  <w:num w:numId="15">
    <w:abstractNumId w:val="5"/>
  </w:num>
  <w:num w:numId="16">
    <w:abstractNumId w:val="23"/>
  </w:num>
  <w:num w:numId="17">
    <w:abstractNumId w:val="9"/>
  </w:num>
  <w:num w:numId="18">
    <w:abstractNumId w:val="11"/>
  </w:num>
  <w:num w:numId="19">
    <w:abstractNumId w:val="17"/>
  </w:num>
  <w:num w:numId="20">
    <w:abstractNumId w:val="27"/>
  </w:num>
  <w:num w:numId="21">
    <w:abstractNumId w:val="6"/>
  </w:num>
  <w:num w:numId="22">
    <w:abstractNumId w:val="0"/>
  </w:num>
  <w:num w:numId="23">
    <w:abstractNumId w:val="13"/>
  </w:num>
  <w:num w:numId="24">
    <w:abstractNumId w:val="18"/>
  </w:num>
  <w:num w:numId="25">
    <w:abstractNumId w:val="4"/>
  </w:num>
  <w:num w:numId="26">
    <w:abstractNumId w:val="7"/>
  </w:num>
  <w:num w:numId="27">
    <w:abstractNumId w:val="20"/>
  </w:num>
  <w:num w:numId="28">
    <w:abstractNumId w:val="19"/>
  </w:num>
  <w:num w:numId="29">
    <w:abstractNumId w:val="3"/>
  </w:num>
  <w:num w:numId="30">
    <w:abstractNumId w:val="26"/>
  </w:num>
  <w:num w:numId="31">
    <w:abstractNumId w:val="2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FD"/>
    <w:rsid w:val="000374D0"/>
    <w:rsid w:val="000517A6"/>
    <w:rsid w:val="00054DDC"/>
    <w:rsid w:val="00055527"/>
    <w:rsid w:val="000615C1"/>
    <w:rsid w:val="000726BD"/>
    <w:rsid w:val="00085B58"/>
    <w:rsid w:val="00110F11"/>
    <w:rsid w:val="00112E52"/>
    <w:rsid w:val="00135512"/>
    <w:rsid w:val="00177C5A"/>
    <w:rsid w:val="001C4E2D"/>
    <w:rsid w:val="00235633"/>
    <w:rsid w:val="00252760"/>
    <w:rsid w:val="0030131D"/>
    <w:rsid w:val="003231DA"/>
    <w:rsid w:val="0035643C"/>
    <w:rsid w:val="003F1266"/>
    <w:rsid w:val="003F14E8"/>
    <w:rsid w:val="004010FD"/>
    <w:rsid w:val="0040265B"/>
    <w:rsid w:val="00416944"/>
    <w:rsid w:val="004C547F"/>
    <w:rsid w:val="004E7C2D"/>
    <w:rsid w:val="00534E2B"/>
    <w:rsid w:val="0057046C"/>
    <w:rsid w:val="005A428E"/>
    <w:rsid w:val="005E0408"/>
    <w:rsid w:val="00602CAE"/>
    <w:rsid w:val="006511B6"/>
    <w:rsid w:val="00681A30"/>
    <w:rsid w:val="006A6D7A"/>
    <w:rsid w:val="006E5604"/>
    <w:rsid w:val="007631C3"/>
    <w:rsid w:val="007708AA"/>
    <w:rsid w:val="0077263E"/>
    <w:rsid w:val="00772E9F"/>
    <w:rsid w:val="007A3912"/>
    <w:rsid w:val="007A5084"/>
    <w:rsid w:val="007F7E8D"/>
    <w:rsid w:val="008155D0"/>
    <w:rsid w:val="008306B1"/>
    <w:rsid w:val="00855383"/>
    <w:rsid w:val="00886822"/>
    <w:rsid w:val="00903328"/>
    <w:rsid w:val="00933513"/>
    <w:rsid w:val="00953C62"/>
    <w:rsid w:val="0097007A"/>
    <w:rsid w:val="009D1122"/>
    <w:rsid w:val="00A335CE"/>
    <w:rsid w:val="00A61549"/>
    <w:rsid w:val="00A87F49"/>
    <w:rsid w:val="00AA5BBE"/>
    <w:rsid w:val="00AC2897"/>
    <w:rsid w:val="00AE042A"/>
    <w:rsid w:val="00B51799"/>
    <w:rsid w:val="00B9692A"/>
    <w:rsid w:val="00BC76A9"/>
    <w:rsid w:val="00BD5DE9"/>
    <w:rsid w:val="00C5215D"/>
    <w:rsid w:val="00C6263B"/>
    <w:rsid w:val="00C62E0E"/>
    <w:rsid w:val="00C73231"/>
    <w:rsid w:val="00CC06D6"/>
    <w:rsid w:val="00CC081D"/>
    <w:rsid w:val="00CF6F5C"/>
    <w:rsid w:val="00D41595"/>
    <w:rsid w:val="00D835D5"/>
    <w:rsid w:val="00D83B84"/>
    <w:rsid w:val="00DB1473"/>
    <w:rsid w:val="00E72AB9"/>
    <w:rsid w:val="00EC6824"/>
    <w:rsid w:val="00EE3524"/>
    <w:rsid w:val="00EF50E0"/>
    <w:rsid w:val="00F7073F"/>
    <w:rsid w:val="00F80E88"/>
    <w:rsid w:val="00F815C7"/>
    <w:rsid w:val="00FB4EE4"/>
    <w:rsid w:val="00F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386D414"/>
  <w15:chartTrackingRefBased/>
  <w15:docId w15:val="{B0803B25-B8CA-1842-8892-71883304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E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uerpo"/>
    <w:qFormat/>
    <w:rsid w:val="003F14E8"/>
    <w:pPr>
      <w:spacing w:after="120" w:line="360" w:lineRule="auto"/>
      <w:ind w:firstLine="284"/>
      <w:jc w:val="both"/>
    </w:pPr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9D1122"/>
    <w:pPr>
      <w:keepNext/>
      <w:spacing w:before="120" w:line="240" w:lineRule="auto"/>
      <w:ind w:firstLine="0"/>
      <w:outlineLvl w:val="0"/>
    </w:pPr>
    <w:rPr>
      <w:rFonts w:ascii="Arial" w:hAnsi="Arial" w:cs="Arial"/>
      <w:b/>
      <w:bCs/>
      <w:kern w:val="32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517A6"/>
    <w:pPr>
      <w:tabs>
        <w:tab w:val="center" w:pos="4252"/>
        <w:tab w:val="right" w:pos="8504"/>
      </w:tabs>
      <w:spacing w:after="0" w:line="240" w:lineRule="auto"/>
      <w:ind w:firstLine="0"/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7631C3"/>
  </w:style>
  <w:style w:type="paragraph" w:styleId="Header">
    <w:name w:val="header"/>
    <w:basedOn w:val="Normal"/>
    <w:rsid w:val="000517A6"/>
    <w:pPr>
      <w:pBdr>
        <w:bottom w:val="single" w:sz="4" w:space="1" w:color="auto"/>
      </w:pBdr>
      <w:tabs>
        <w:tab w:val="center" w:pos="4252"/>
        <w:tab w:val="right" w:pos="8504"/>
      </w:tabs>
      <w:spacing w:after="0" w:line="240" w:lineRule="auto"/>
      <w:ind w:firstLine="0"/>
    </w:pPr>
    <w:rPr>
      <w:sz w:val="20"/>
      <w:szCs w:val="20"/>
    </w:rPr>
  </w:style>
  <w:style w:type="paragraph" w:customStyle="1" w:styleId="Ttulo01">
    <w:name w:val="Título01"/>
    <w:basedOn w:val="Heading1"/>
    <w:next w:val="Normal"/>
    <w:rsid w:val="00252760"/>
    <w:pPr>
      <w:numPr>
        <w:numId w:val="28"/>
      </w:numPr>
    </w:pPr>
  </w:style>
  <w:style w:type="paragraph" w:customStyle="1" w:styleId="Ttulo02">
    <w:name w:val="Título02"/>
    <w:basedOn w:val="Ttulo01"/>
    <w:next w:val="Normal"/>
    <w:rsid w:val="00252760"/>
    <w:pPr>
      <w:numPr>
        <w:ilvl w:val="1"/>
      </w:numPr>
      <w:outlineLvl w:val="1"/>
    </w:pPr>
    <w:rPr>
      <w:sz w:val="36"/>
    </w:rPr>
  </w:style>
  <w:style w:type="paragraph" w:customStyle="1" w:styleId="Ttulo03">
    <w:name w:val="Título03"/>
    <w:basedOn w:val="Ttulo02"/>
    <w:next w:val="Normal"/>
    <w:rsid w:val="00252760"/>
    <w:pPr>
      <w:numPr>
        <w:ilvl w:val="2"/>
      </w:numPr>
    </w:pPr>
    <w:rPr>
      <w:sz w:val="32"/>
    </w:rPr>
  </w:style>
  <w:style w:type="paragraph" w:customStyle="1" w:styleId="Ttulo04">
    <w:name w:val="Título04"/>
    <w:basedOn w:val="Ttulo03"/>
    <w:next w:val="Normal"/>
    <w:rsid w:val="00252760"/>
    <w:pPr>
      <w:numPr>
        <w:ilvl w:val="3"/>
      </w:numPr>
    </w:pPr>
    <w:rPr>
      <w:sz w:val="28"/>
    </w:rPr>
  </w:style>
  <w:style w:type="paragraph" w:customStyle="1" w:styleId="Ttulo05">
    <w:name w:val="Título05"/>
    <w:basedOn w:val="Ttulo04"/>
    <w:next w:val="Normal"/>
    <w:rsid w:val="006511B6"/>
    <w:pPr>
      <w:numPr>
        <w:ilvl w:val="4"/>
      </w:numPr>
    </w:pPr>
    <w:rPr>
      <w:sz w:val="24"/>
    </w:rPr>
  </w:style>
  <w:style w:type="paragraph" w:styleId="Bibliography">
    <w:name w:val="Bibliography"/>
    <w:basedOn w:val="Normal"/>
    <w:rsid w:val="00AE042A"/>
    <w:pPr>
      <w:autoSpaceDE w:val="0"/>
      <w:spacing w:after="0" w:line="240" w:lineRule="auto"/>
      <w:ind w:left="1134" w:hanging="567"/>
    </w:pPr>
    <w:rPr>
      <w:rFonts w:cs="TimesNewRoman"/>
    </w:rPr>
  </w:style>
  <w:style w:type="paragraph" w:styleId="NormalWeb">
    <w:name w:val="Normal (Web)"/>
    <w:basedOn w:val="Normal"/>
    <w:uiPriority w:val="99"/>
    <w:unhideWhenUsed/>
    <w:rsid w:val="00953C62"/>
    <w:pPr>
      <w:spacing w:before="100" w:beforeAutospacing="1" w:after="100" w:afterAutospacing="1" w:line="240" w:lineRule="auto"/>
      <w:ind w:firstLine="0"/>
      <w:jc w:val="left"/>
    </w:pPr>
    <w:rPr>
      <w:lang w:val="en-ES" w:eastAsia="en-GB"/>
    </w:rPr>
  </w:style>
  <w:style w:type="paragraph" w:styleId="Title">
    <w:name w:val="Title"/>
    <w:basedOn w:val="Normal"/>
    <w:next w:val="Normal"/>
    <w:link w:val="TitleChar"/>
    <w:qFormat/>
    <w:rsid w:val="00953C62"/>
    <w:pPr>
      <w:numPr>
        <w:numId w:val="31"/>
      </w:numPr>
      <w:spacing w:before="240" w:after="60"/>
      <w:outlineLvl w:val="0"/>
    </w:pPr>
    <w:rPr>
      <w:rFonts w:eastAsiaTheme="majorEastAsia" w:cstheme="majorBid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53C62"/>
    <w:rPr>
      <w:rFonts w:eastAsiaTheme="majorEastAsia" w:cstheme="majorBidi"/>
      <w:b/>
      <w:bCs/>
      <w:kern w:val="28"/>
      <w:sz w:val="40"/>
      <w:szCs w:val="32"/>
      <w:lang w:val="es-ES" w:eastAsia="es-ES"/>
    </w:rPr>
  </w:style>
  <w:style w:type="paragraph" w:styleId="TOC1">
    <w:name w:val="toc 1"/>
    <w:basedOn w:val="Normal"/>
    <w:next w:val="Normal"/>
    <w:autoRedefine/>
    <w:uiPriority w:val="39"/>
    <w:rsid w:val="004E7C2D"/>
  </w:style>
  <w:style w:type="paragraph" w:styleId="Index1">
    <w:name w:val="index 1"/>
    <w:basedOn w:val="Normal"/>
    <w:next w:val="Normal"/>
    <w:autoRedefine/>
    <w:rsid w:val="004E7C2D"/>
    <w:pPr>
      <w:ind w:left="240" w:hanging="240"/>
    </w:pPr>
  </w:style>
  <w:style w:type="character" w:styleId="Hyperlink">
    <w:name w:val="Hyperlink"/>
    <w:uiPriority w:val="99"/>
    <w:unhideWhenUsed/>
    <w:rsid w:val="004E7C2D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CF6F5C"/>
    <w:pPr>
      <w:ind w:left="240"/>
    </w:pPr>
  </w:style>
  <w:style w:type="character" w:styleId="Emphasis">
    <w:name w:val="Emphasis"/>
    <w:basedOn w:val="DefaultParagraphFont"/>
    <w:rsid w:val="003F14E8"/>
    <w:rPr>
      <w:i/>
      <w:iCs/>
    </w:rPr>
  </w:style>
  <w:style w:type="character" w:styleId="Strong">
    <w:name w:val="Strong"/>
    <w:basedOn w:val="DefaultParagraphFont"/>
    <w:qFormat/>
    <w:rsid w:val="003F14E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3F14E8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F14E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SubtleReference">
    <w:name w:val="Subtle Reference"/>
    <w:basedOn w:val="DefaultParagraphFont"/>
    <w:uiPriority w:val="31"/>
    <w:qFormat/>
    <w:rsid w:val="003F14E8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14E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uu/Desktop/Proyecto-Final/Memoria%20y%20plan%20de%20empresa/Memoria/PMO1314_Plantilla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18BF9-6A64-B448-9D3B-5FC9F477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PMO1314_PlantillaProyecto.dot</Template>
  <TotalTime>12</TotalTime>
  <Pages>23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Dark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2021-04-01T21:42:00Z</cp:lastPrinted>
  <dcterms:created xsi:type="dcterms:W3CDTF">2021-04-02T12:49:00Z</dcterms:created>
  <dcterms:modified xsi:type="dcterms:W3CDTF">2021-04-02T13:07:00Z</dcterms:modified>
</cp:coreProperties>
</file>